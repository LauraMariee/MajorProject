
<file path=[Content_Types].xml><?xml version="1.0" encoding="utf-8"?>
<Types xmlns="http://schemas.openxmlformats.org/package/2006/content-types">
  <Default Extension="jfif"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2EEAA" w14:textId="0BD6FA03" w:rsidR="00536C05" w:rsidRDefault="00536C05" w:rsidP="0037614C">
      <w:pPr>
        <w:rPr>
          <w:lang w:val="en-GB"/>
        </w:rPr>
      </w:pPr>
    </w:p>
    <w:p w14:paraId="51420694" w14:textId="77777777" w:rsidR="00456DB4" w:rsidRPr="003C4F45" w:rsidRDefault="00456DB4" w:rsidP="0037614C">
      <w:pPr>
        <w:rPr>
          <w:lang w:val="en-GB"/>
        </w:rPr>
      </w:pPr>
    </w:p>
    <w:p w14:paraId="48FADA02" w14:textId="77777777" w:rsidR="00806CFF" w:rsidRPr="003C4F45" w:rsidRDefault="00806CFF" w:rsidP="0037614C">
      <w:pPr>
        <w:rPr>
          <w:lang w:val="en-GB"/>
        </w:rPr>
      </w:pPr>
    </w:p>
    <w:p w14:paraId="5A8A4814" w14:textId="77777777" w:rsidR="00806CFF" w:rsidRPr="003C4F45" w:rsidRDefault="00806CFF" w:rsidP="0037614C">
      <w:pPr>
        <w:rPr>
          <w:lang w:val="en-GB"/>
        </w:rPr>
      </w:pPr>
    </w:p>
    <w:p w14:paraId="05FC20CE" w14:textId="77777777" w:rsidR="00DB78FA" w:rsidRPr="003C4F45" w:rsidRDefault="00DB78FA" w:rsidP="0037614C">
      <w:pPr>
        <w:rPr>
          <w:lang w:val="en-GB"/>
        </w:rPr>
      </w:pPr>
    </w:p>
    <w:p w14:paraId="348323C7" w14:textId="77777777" w:rsidR="00DB78FA" w:rsidRPr="003C4F45" w:rsidRDefault="00DB78FA" w:rsidP="0037614C">
      <w:pPr>
        <w:rPr>
          <w:lang w:val="en-GB"/>
        </w:rPr>
      </w:pPr>
    </w:p>
    <w:p w14:paraId="260051D3" w14:textId="2DE674DB" w:rsidR="00806CFF" w:rsidRPr="00E27186" w:rsidRDefault="00E27186" w:rsidP="00940114">
      <w:pPr>
        <w:pStyle w:val="Title"/>
        <w:rPr>
          <w:lang w:val="en-DE"/>
        </w:rPr>
      </w:pPr>
      <w:r>
        <w:rPr>
          <w:lang w:val="en-DE"/>
        </w:rPr>
        <w:t>Virtual Online Shopping</w:t>
      </w:r>
    </w:p>
    <w:p w14:paraId="754FDEE5" w14:textId="77777777" w:rsidR="00806CFF" w:rsidRPr="00E27186" w:rsidRDefault="00806CFF" w:rsidP="0037614C">
      <w:pPr>
        <w:rPr>
          <w:lang w:val="en-DE"/>
        </w:rPr>
      </w:pPr>
    </w:p>
    <w:p w14:paraId="1426EFD4" w14:textId="77777777" w:rsidR="00DB78FA" w:rsidRPr="003C4F45" w:rsidRDefault="00DB78FA" w:rsidP="0037614C">
      <w:pPr>
        <w:rPr>
          <w:lang w:val="en-GB"/>
        </w:rPr>
      </w:pPr>
    </w:p>
    <w:p w14:paraId="34CB5C93" w14:textId="77777777" w:rsidR="00DB78FA" w:rsidRPr="003C4F45" w:rsidRDefault="00DB78FA" w:rsidP="00940114">
      <w:pPr>
        <w:jc w:val="center"/>
        <w:rPr>
          <w:lang w:val="en-GB"/>
        </w:rPr>
      </w:pPr>
      <w:r w:rsidRPr="003C4F45">
        <w:rPr>
          <w:lang w:val="en-GB"/>
        </w:rPr>
        <w:t>CS39440 Major Project</w:t>
      </w:r>
      <w:r w:rsidR="00945DA2">
        <w:rPr>
          <w:lang w:val="en-GB"/>
        </w:rPr>
        <w:t xml:space="preserve"> Report</w:t>
      </w:r>
    </w:p>
    <w:p w14:paraId="78AB54F5" w14:textId="77777777" w:rsidR="00DB78FA" w:rsidRPr="003C4F45" w:rsidRDefault="00DB78FA" w:rsidP="00940114">
      <w:pPr>
        <w:jc w:val="center"/>
        <w:rPr>
          <w:lang w:val="en-GB"/>
        </w:rPr>
      </w:pPr>
    </w:p>
    <w:p w14:paraId="5FE727E0" w14:textId="2C8D3926" w:rsidR="00DB78FA" w:rsidRPr="003C4F45" w:rsidRDefault="00DB78FA" w:rsidP="005348CD">
      <w:pPr>
        <w:spacing w:after="360"/>
        <w:jc w:val="center"/>
        <w:rPr>
          <w:lang w:val="en-GB"/>
        </w:rPr>
      </w:pPr>
      <w:r w:rsidRPr="003C4F45">
        <w:rPr>
          <w:lang w:val="en-GB"/>
        </w:rPr>
        <w:t xml:space="preserve">Author: </w:t>
      </w:r>
      <w:r w:rsidR="00E27186">
        <w:rPr>
          <w:lang w:val="en-DE"/>
        </w:rPr>
        <w:t>Laura Wilkinson</w:t>
      </w:r>
      <w:r w:rsidRPr="003C4F45">
        <w:rPr>
          <w:lang w:val="en-GB"/>
        </w:rPr>
        <w:t xml:space="preserve"> (</w:t>
      </w:r>
      <w:hyperlink r:id="rId8" w:history="1">
        <w:r w:rsidR="00E27186" w:rsidRPr="002A4965">
          <w:rPr>
            <w:rStyle w:val="Hyperlink"/>
            <w:lang w:val="en-DE"/>
          </w:rPr>
          <w:t>law37</w:t>
        </w:r>
        <w:r w:rsidR="00E27186" w:rsidRPr="002A4965">
          <w:rPr>
            <w:rStyle w:val="Hyperlink"/>
            <w:lang w:val="en-GB"/>
          </w:rPr>
          <w:t>@aber.ac.uk</w:t>
        </w:r>
      </w:hyperlink>
      <w:r w:rsidRPr="003C4F45">
        <w:rPr>
          <w:lang w:val="en-GB"/>
        </w:rPr>
        <w:t>)</w:t>
      </w:r>
    </w:p>
    <w:p w14:paraId="41F1935E" w14:textId="77777777" w:rsidR="00DB78FA" w:rsidRPr="003C4F45" w:rsidRDefault="00DB78FA" w:rsidP="00940114">
      <w:pPr>
        <w:jc w:val="center"/>
        <w:rPr>
          <w:lang w:val="en-GB"/>
        </w:rPr>
      </w:pPr>
      <w:r w:rsidRPr="003C4F45">
        <w:rPr>
          <w:lang w:val="en-GB"/>
        </w:rPr>
        <w:t>Supervisor: Dr/Prof. My Supervisor (supervisorid@aber.ac.uk)</w:t>
      </w:r>
    </w:p>
    <w:p w14:paraId="6BAF5290" w14:textId="77777777" w:rsidR="00DB78FA" w:rsidRPr="003C4F45" w:rsidRDefault="00DB78FA" w:rsidP="00940114">
      <w:pPr>
        <w:jc w:val="center"/>
        <w:rPr>
          <w:lang w:val="en-GB"/>
        </w:rPr>
      </w:pPr>
    </w:p>
    <w:p w14:paraId="3FFF6136" w14:textId="77777777" w:rsidR="004E63C0" w:rsidRPr="003C4F45" w:rsidRDefault="00D360C1" w:rsidP="00940114">
      <w:pPr>
        <w:jc w:val="center"/>
        <w:rPr>
          <w:lang w:val="en-GB"/>
        </w:rPr>
      </w:pPr>
      <w:r w:rsidRPr="003C4F45">
        <w:rPr>
          <w:lang w:val="en-GB"/>
        </w:rPr>
        <w:t>19</w:t>
      </w:r>
      <w:r w:rsidRPr="003C4F45">
        <w:rPr>
          <w:vertAlign w:val="superscript"/>
          <w:lang w:val="en-GB"/>
        </w:rPr>
        <w:t>th</w:t>
      </w:r>
      <w:r w:rsidRPr="003C4F45">
        <w:rPr>
          <w:lang w:val="en-GB"/>
        </w:rPr>
        <w:t xml:space="preserve"> February</w:t>
      </w:r>
      <w:r w:rsidR="004E63C0" w:rsidRPr="003C4F45">
        <w:rPr>
          <w:lang w:val="en-GB"/>
        </w:rPr>
        <w:t xml:space="preserve"> 201</w:t>
      </w:r>
      <w:r w:rsidRPr="003C4F45">
        <w:rPr>
          <w:lang w:val="en-GB"/>
        </w:rPr>
        <w:t>9</w:t>
      </w:r>
    </w:p>
    <w:p w14:paraId="43413B0B" w14:textId="77777777" w:rsidR="004E63C0" w:rsidRPr="003C4F45" w:rsidRDefault="004E63C0" w:rsidP="00940114">
      <w:pPr>
        <w:jc w:val="center"/>
        <w:rPr>
          <w:lang w:val="en-GB"/>
        </w:rPr>
      </w:pPr>
    </w:p>
    <w:p w14:paraId="3882FA73" w14:textId="2EA53C21" w:rsidR="004E63C0" w:rsidRPr="003C4F45" w:rsidRDefault="004E63C0" w:rsidP="00940114">
      <w:pPr>
        <w:jc w:val="center"/>
        <w:rPr>
          <w:lang w:val="en-GB"/>
        </w:rPr>
      </w:pPr>
      <w:r w:rsidRPr="003C4F45">
        <w:rPr>
          <w:lang w:val="en-GB"/>
        </w:rPr>
        <w:t>Version 1.</w:t>
      </w:r>
      <w:r w:rsidR="00A57798">
        <w:rPr>
          <w:lang w:val="en-DE"/>
        </w:rPr>
        <w:t>3</w:t>
      </w:r>
      <w:r w:rsidRPr="003C4F45">
        <w:rPr>
          <w:lang w:val="en-GB"/>
        </w:rPr>
        <w:t>(Draft)</w:t>
      </w:r>
    </w:p>
    <w:p w14:paraId="13CEE55F" w14:textId="77777777" w:rsidR="004E63C0" w:rsidRPr="003C4F45" w:rsidRDefault="004E63C0" w:rsidP="00940114">
      <w:pPr>
        <w:jc w:val="center"/>
        <w:rPr>
          <w:lang w:val="en-GB"/>
        </w:rPr>
      </w:pPr>
    </w:p>
    <w:p w14:paraId="03422DF4" w14:textId="77777777" w:rsidR="004E63C0" w:rsidRPr="003C4F45" w:rsidRDefault="004E63C0" w:rsidP="00940114">
      <w:pPr>
        <w:jc w:val="center"/>
        <w:rPr>
          <w:lang w:val="en-GB"/>
        </w:rPr>
      </w:pPr>
    </w:p>
    <w:p w14:paraId="1CE9A536" w14:textId="77777777" w:rsidR="004E63C0" w:rsidRPr="003C4F45" w:rsidRDefault="004E63C0" w:rsidP="00940114">
      <w:pPr>
        <w:jc w:val="center"/>
        <w:rPr>
          <w:lang w:val="en-GB"/>
        </w:rPr>
      </w:pPr>
    </w:p>
    <w:p w14:paraId="4A73CB9B" w14:textId="77777777" w:rsidR="004E63C0" w:rsidRPr="003C4F45" w:rsidRDefault="004E63C0" w:rsidP="00940114">
      <w:pPr>
        <w:jc w:val="center"/>
        <w:rPr>
          <w:lang w:val="en-GB"/>
        </w:rPr>
      </w:pPr>
    </w:p>
    <w:p w14:paraId="5756D29F" w14:textId="79A9B4F4" w:rsidR="004E63C0" w:rsidRPr="004D78B2" w:rsidRDefault="004E63C0" w:rsidP="00940114">
      <w:pPr>
        <w:jc w:val="center"/>
        <w:rPr>
          <w:lang w:val="en-DE"/>
        </w:rPr>
      </w:pPr>
      <w:r w:rsidRPr="003C4F45">
        <w:rPr>
          <w:lang w:val="en-GB"/>
        </w:rPr>
        <w:t>This report is submitted as partial fulfilment of a BS</w:t>
      </w:r>
      <w:r w:rsidR="00E27186">
        <w:rPr>
          <w:lang w:val="en-DE"/>
        </w:rPr>
        <w:t xml:space="preserve">c </w:t>
      </w:r>
      <w:r w:rsidRPr="003C4F45">
        <w:rPr>
          <w:lang w:val="en-GB"/>
        </w:rPr>
        <w:t>degree in</w:t>
      </w:r>
      <w:r w:rsidRPr="003C4F45">
        <w:rPr>
          <w:lang w:val="en-GB"/>
        </w:rPr>
        <w:br/>
        <w:t>Computer Science (G40</w:t>
      </w:r>
      <w:r w:rsidR="00E27186">
        <w:rPr>
          <w:lang w:val="en-DE"/>
        </w:rPr>
        <w:t>1</w:t>
      </w:r>
      <w:r w:rsidR="004D78B2">
        <w:rPr>
          <w:lang w:val="en-DE"/>
        </w:rPr>
        <w:t xml:space="preserve">) </w:t>
      </w:r>
    </w:p>
    <w:p w14:paraId="38DB0B62" w14:textId="77777777" w:rsidR="00806CFF" w:rsidRPr="003C4F45" w:rsidRDefault="00806CFF" w:rsidP="0037614C">
      <w:pPr>
        <w:rPr>
          <w:lang w:val="en-GB"/>
        </w:rPr>
      </w:pPr>
    </w:p>
    <w:p w14:paraId="46507E7A" w14:textId="77777777" w:rsidR="00806CFF" w:rsidRPr="003C4F45" w:rsidRDefault="00806CFF" w:rsidP="0037614C">
      <w:pPr>
        <w:rPr>
          <w:lang w:val="en-GB"/>
        </w:rPr>
      </w:pPr>
    </w:p>
    <w:p w14:paraId="1910D9ED" w14:textId="77777777" w:rsidR="00DB78FA" w:rsidRPr="003C4F45" w:rsidRDefault="00DB78FA" w:rsidP="0037614C">
      <w:pPr>
        <w:rPr>
          <w:lang w:val="en-GB"/>
        </w:rPr>
      </w:pPr>
    </w:p>
    <w:p w14:paraId="36851724" w14:textId="77777777" w:rsidR="003268BD" w:rsidRPr="003C4F45" w:rsidRDefault="003268BD" w:rsidP="0037614C">
      <w:pPr>
        <w:rPr>
          <w:lang w:val="en-GB"/>
        </w:rPr>
      </w:pPr>
    </w:p>
    <w:p w14:paraId="2AD582D7" w14:textId="77777777" w:rsidR="004E63C0" w:rsidRPr="003C4F45" w:rsidRDefault="004E63C0" w:rsidP="0037614C">
      <w:pPr>
        <w:rPr>
          <w:lang w:val="en-GB"/>
        </w:rPr>
      </w:pPr>
    </w:p>
    <w:p w14:paraId="5C0945E0" w14:textId="77777777" w:rsidR="004E63C0" w:rsidRPr="003C4F45" w:rsidRDefault="004E63C0" w:rsidP="0037614C">
      <w:pPr>
        <w:rPr>
          <w:lang w:val="en-GB"/>
        </w:rPr>
      </w:pPr>
    </w:p>
    <w:p w14:paraId="6ACA7F0F" w14:textId="77777777" w:rsidR="004E63C0" w:rsidRPr="003C4F45" w:rsidRDefault="004E63C0" w:rsidP="0037614C">
      <w:pPr>
        <w:rPr>
          <w:lang w:val="en-GB"/>
        </w:rPr>
      </w:pPr>
    </w:p>
    <w:p w14:paraId="757956BC" w14:textId="77777777" w:rsidR="004E63C0" w:rsidRPr="003C4F45" w:rsidRDefault="004E63C0" w:rsidP="0037614C">
      <w:pPr>
        <w:rPr>
          <w:lang w:val="en-GB"/>
        </w:rPr>
      </w:pPr>
    </w:p>
    <w:p w14:paraId="4B0166E7" w14:textId="77777777" w:rsidR="004E63C0" w:rsidRPr="003C4F45" w:rsidRDefault="004E63C0" w:rsidP="0037614C">
      <w:pPr>
        <w:rPr>
          <w:lang w:val="en-GB"/>
        </w:rPr>
      </w:pPr>
    </w:p>
    <w:p w14:paraId="0FD58875" w14:textId="77777777" w:rsidR="004E63C0" w:rsidRPr="003C4F45" w:rsidRDefault="004E63C0" w:rsidP="0037614C">
      <w:pPr>
        <w:rPr>
          <w:lang w:val="en-GB"/>
        </w:rPr>
      </w:pPr>
    </w:p>
    <w:p w14:paraId="0DE0B07F" w14:textId="77777777" w:rsidR="004E63C0" w:rsidRPr="003C4F45" w:rsidRDefault="004E63C0" w:rsidP="0037614C">
      <w:pPr>
        <w:rPr>
          <w:lang w:val="en-GB"/>
        </w:rPr>
      </w:pPr>
    </w:p>
    <w:p w14:paraId="7FDFB041" w14:textId="77777777" w:rsidR="004E63C0" w:rsidRPr="003C4F45" w:rsidRDefault="004E63C0" w:rsidP="0037614C">
      <w:pPr>
        <w:rPr>
          <w:lang w:val="en-GB"/>
        </w:rPr>
      </w:pPr>
    </w:p>
    <w:p w14:paraId="4379AFB0" w14:textId="77777777" w:rsidR="004E63C0" w:rsidRPr="003C4F45" w:rsidRDefault="004E63C0" w:rsidP="0037614C">
      <w:pPr>
        <w:rPr>
          <w:lang w:val="en-GB"/>
        </w:rPr>
      </w:pPr>
    </w:p>
    <w:p w14:paraId="2E55D95E" w14:textId="77777777" w:rsidR="004E63C0" w:rsidRPr="003C4F45" w:rsidRDefault="004E63C0" w:rsidP="0037614C">
      <w:pPr>
        <w:rPr>
          <w:lang w:val="en-GB"/>
        </w:rPr>
      </w:pPr>
    </w:p>
    <w:p w14:paraId="2E80AA3D" w14:textId="77777777" w:rsidR="004E63C0" w:rsidRPr="003C4F45" w:rsidRDefault="004E63C0" w:rsidP="0037614C">
      <w:pPr>
        <w:rPr>
          <w:lang w:val="en-GB"/>
        </w:rPr>
      </w:pPr>
    </w:p>
    <w:p w14:paraId="190FBDC1" w14:textId="77777777" w:rsidR="004E63C0" w:rsidRPr="003C4F45" w:rsidRDefault="004E63C0" w:rsidP="0037614C">
      <w:pPr>
        <w:rPr>
          <w:lang w:val="en-GB"/>
        </w:rPr>
      </w:pPr>
    </w:p>
    <w:p w14:paraId="0BEF558E" w14:textId="77777777" w:rsidR="004E63C0" w:rsidRPr="003C4F45" w:rsidRDefault="004E63C0" w:rsidP="0037614C">
      <w:pPr>
        <w:rPr>
          <w:lang w:val="en-GB"/>
        </w:rPr>
      </w:pPr>
      <w:r w:rsidRPr="003C4F45">
        <w:rPr>
          <w:lang w:val="en-GB"/>
        </w:rPr>
        <w:t xml:space="preserve">Department of Computer Science </w:t>
      </w:r>
    </w:p>
    <w:p w14:paraId="77B1E427" w14:textId="77777777" w:rsidR="004E63C0" w:rsidRPr="003C4F45" w:rsidRDefault="004E63C0" w:rsidP="0037614C">
      <w:pPr>
        <w:rPr>
          <w:lang w:val="en-GB"/>
        </w:rPr>
      </w:pPr>
      <w:r w:rsidRPr="003C4F45">
        <w:rPr>
          <w:lang w:val="en-GB"/>
        </w:rPr>
        <w:t xml:space="preserve">Aberystwyth University </w:t>
      </w:r>
    </w:p>
    <w:p w14:paraId="7E8A9583" w14:textId="77777777" w:rsidR="004E63C0" w:rsidRPr="003C4F45" w:rsidRDefault="004E63C0" w:rsidP="0037614C">
      <w:pPr>
        <w:rPr>
          <w:lang w:val="en-GB"/>
        </w:rPr>
      </w:pPr>
      <w:r w:rsidRPr="003C4F45">
        <w:rPr>
          <w:lang w:val="en-GB"/>
        </w:rPr>
        <w:t xml:space="preserve">Aberystwyth </w:t>
      </w:r>
    </w:p>
    <w:p w14:paraId="2596D1C8" w14:textId="77777777" w:rsidR="004E63C0" w:rsidRPr="003C4F45" w:rsidRDefault="004E63C0" w:rsidP="0037614C">
      <w:pPr>
        <w:rPr>
          <w:lang w:val="en-GB"/>
        </w:rPr>
      </w:pPr>
      <w:r w:rsidRPr="003C4F45">
        <w:rPr>
          <w:lang w:val="en-GB"/>
        </w:rPr>
        <w:t>Ceredigion</w:t>
      </w:r>
    </w:p>
    <w:p w14:paraId="25FA9DA1" w14:textId="77777777" w:rsidR="004E63C0" w:rsidRPr="003C4F45" w:rsidRDefault="004E63C0" w:rsidP="0037614C">
      <w:pPr>
        <w:rPr>
          <w:lang w:val="en-GB"/>
        </w:rPr>
      </w:pPr>
      <w:r w:rsidRPr="003C4F45">
        <w:rPr>
          <w:lang w:val="en-GB"/>
        </w:rPr>
        <w:t>SY23 3DB</w:t>
      </w:r>
    </w:p>
    <w:p w14:paraId="1A7DF744" w14:textId="77777777" w:rsidR="004E63C0" w:rsidRPr="003C4F45" w:rsidRDefault="004E63C0" w:rsidP="0037614C">
      <w:pPr>
        <w:rPr>
          <w:lang w:val="en-GB"/>
        </w:rPr>
      </w:pPr>
      <w:r w:rsidRPr="003C4F45">
        <w:rPr>
          <w:lang w:val="en-GB"/>
        </w:rPr>
        <w:t>Wales, UK</w:t>
      </w:r>
    </w:p>
    <w:p w14:paraId="6D83B402" w14:textId="77777777" w:rsidR="003268BD" w:rsidRPr="003C4F45" w:rsidRDefault="003268BD" w:rsidP="0037614C">
      <w:pPr>
        <w:rPr>
          <w:lang w:val="en-GB"/>
        </w:rPr>
      </w:pPr>
    </w:p>
    <w:p w14:paraId="709D956D" w14:textId="77777777" w:rsidR="003268BD" w:rsidRPr="003C4F45" w:rsidRDefault="003268BD" w:rsidP="0037614C">
      <w:pPr>
        <w:rPr>
          <w:lang w:val="en-GB"/>
        </w:rPr>
      </w:pPr>
    </w:p>
    <w:p w14:paraId="687A7B98" w14:textId="77777777" w:rsidR="003268BD" w:rsidRPr="003C4F45" w:rsidRDefault="003268BD" w:rsidP="0037614C">
      <w:pPr>
        <w:rPr>
          <w:lang w:val="en-GB"/>
        </w:rPr>
      </w:pPr>
    </w:p>
    <w:p w14:paraId="55B32C79" w14:textId="3F340386" w:rsidR="00BE51BE" w:rsidRPr="003C4F45" w:rsidRDefault="00BE51BE" w:rsidP="00B12F6C">
      <w:pPr>
        <w:pStyle w:val="FrontMatterHeader"/>
        <w:ind w:firstLine="720"/>
      </w:pPr>
      <w:r w:rsidRPr="003C4F45">
        <w:lastRenderedPageBreak/>
        <w:t>Declaration of originality</w:t>
      </w:r>
    </w:p>
    <w:p w14:paraId="55BDEEF4" w14:textId="77777777" w:rsidR="00BE51BE" w:rsidRPr="003C4F45" w:rsidRDefault="00BE51BE" w:rsidP="0037614C">
      <w:pPr>
        <w:rPr>
          <w:lang w:val="en-GB"/>
        </w:rPr>
      </w:pPr>
    </w:p>
    <w:p w14:paraId="7284EE0A" w14:textId="77777777" w:rsidR="00BE51BE" w:rsidRPr="003C4F45" w:rsidRDefault="00BE51BE" w:rsidP="00940114">
      <w:pPr>
        <w:jc w:val="left"/>
        <w:rPr>
          <w:lang w:val="en-GB"/>
        </w:rPr>
      </w:pPr>
      <w:r w:rsidRPr="003C4F45">
        <w:rPr>
          <w:lang w:val="en-GB"/>
        </w:rPr>
        <w:t>I confirm that:</w:t>
      </w:r>
      <w:r w:rsidR="008E4179" w:rsidRPr="003C4F45">
        <w:rPr>
          <w:lang w:val="en-GB"/>
        </w:rPr>
        <w:br/>
      </w:r>
    </w:p>
    <w:p w14:paraId="70ACE8F2" w14:textId="77777777" w:rsidR="007C5E19" w:rsidRPr="003C4F45" w:rsidRDefault="007C5E19" w:rsidP="0037614C">
      <w:pPr>
        <w:pStyle w:val="ListParagraph"/>
        <w:numPr>
          <w:ilvl w:val="0"/>
          <w:numId w:val="6"/>
        </w:numPr>
        <w:rPr>
          <w:lang w:val="en-GB"/>
        </w:rPr>
      </w:pPr>
      <w:r w:rsidRPr="003C4F45">
        <w:rPr>
          <w:lang w:val="en-GB"/>
        </w:rPr>
        <w:t xml:space="preserve">This submission is my own work, except where clearly indicated. </w:t>
      </w:r>
    </w:p>
    <w:p w14:paraId="34717ABC" w14:textId="77777777" w:rsidR="007C5E19" w:rsidRPr="003C4F45" w:rsidRDefault="007C5E19" w:rsidP="0037614C">
      <w:pPr>
        <w:pStyle w:val="ListParagraph"/>
        <w:rPr>
          <w:lang w:val="en-GB"/>
        </w:rPr>
      </w:pPr>
    </w:p>
    <w:p w14:paraId="007E4AA7" w14:textId="77777777" w:rsidR="007C5E19" w:rsidRPr="003C4F45" w:rsidRDefault="007C5E19" w:rsidP="0037614C">
      <w:pPr>
        <w:pStyle w:val="ListParagraph"/>
        <w:numPr>
          <w:ilvl w:val="0"/>
          <w:numId w:val="6"/>
        </w:numPr>
        <w:rPr>
          <w:lang w:val="en-GB"/>
        </w:rPr>
      </w:pPr>
      <w:r w:rsidRPr="003C4F45">
        <w:rPr>
          <w:lang w:val="en-GB"/>
        </w:rPr>
        <w:t xml:space="preserve">I understand that there are severe penalties for Unacceptable Academic Practice, which can lead to loss of marks or even the withholding of a degree. </w:t>
      </w:r>
    </w:p>
    <w:p w14:paraId="08029FAB" w14:textId="77777777" w:rsidR="007C5E19" w:rsidRPr="003C4F45" w:rsidRDefault="007C5E19" w:rsidP="0037614C">
      <w:pPr>
        <w:pStyle w:val="ListParagraph"/>
        <w:rPr>
          <w:lang w:val="en-GB"/>
        </w:rPr>
      </w:pPr>
    </w:p>
    <w:p w14:paraId="67B42309" w14:textId="77777777" w:rsidR="007C5E19" w:rsidRPr="003C4F45" w:rsidRDefault="007C5E19" w:rsidP="0037614C">
      <w:pPr>
        <w:pStyle w:val="ListParagraph"/>
        <w:numPr>
          <w:ilvl w:val="0"/>
          <w:numId w:val="6"/>
        </w:numPr>
        <w:rPr>
          <w:lang w:val="en-GB"/>
        </w:rPr>
      </w:pPr>
      <w:r w:rsidRPr="003C4F45">
        <w:rPr>
          <w:lang w:val="en-GB"/>
        </w:rPr>
        <w:t xml:space="preserve">I have read the regulations on Unacceptable Academic Practice from the University’s Academic </w:t>
      </w:r>
      <w:r w:rsidR="00D360C1" w:rsidRPr="003C4F45">
        <w:rPr>
          <w:lang w:val="en-GB"/>
        </w:rPr>
        <w:t>Registry</w:t>
      </w:r>
      <w:r w:rsidRPr="003C4F45">
        <w:rPr>
          <w:lang w:val="en-GB"/>
        </w:rPr>
        <w:t xml:space="preserve"> (A</w:t>
      </w:r>
      <w:r w:rsidR="00D360C1" w:rsidRPr="003C4F45">
        <w:rPr>
          <w:lang w:val="en-GB"/>
        </w:rPr>
        <w:t>R</w:t>
      </w:r>
      <w:r w:rsidRPr="003C4F45">
        <w:rPr>
          <w:lang w:val="en-GB"/>
        </w:rPr>
        <w:t xml:space="preserve">) and the relevant sections of the current Student Handbook of the Department of Computer Science. </w:t>
      </w:r>
    </w:p>
    <w:p w14:paraId="04B0F34B" w14:textId="77777777" w:rsidR="007C5E19" w:rsidRPr="003C4F45" w:rsidRDefault="007C5E19" w:rsidP="0037614C">
      <w:pPr>
        <w:pStyle w:val="ListParagraph"/>
        <w:rPr>
          <w:lang w:val="en-GB"/>
        </w:rPr>
      </w:pPr>
    </w:p>
    <w:p w14:paraId="137225F8" w14:textId="77777777" w:rsidR="00BE51BE" w:rsidRPr="003C4F45" w:rsidRDefault="007C5E19" w:rsidP="0037614C">
      <w:pPr>
        <w:pStyle w:val="ListParagraph"/>
        <w:numPr>
          <w:ilvl w:val="0"/>
          <w:numId w:val="6"/>
        </w:numPr>
        <w:rPr>
          <w:lang w:val="en-GB"/>
        </w:rPr>
      </w:pPr>
      <w:r w:rsidRPr="003C4F45">
        <w:rPr>
          <w:lang w:val="en-GB"/>
        </w:rPr>
        <w:t xml:space="preserve">In submitting this </w:t>
      </w:r>
      <w:r w:rsidR="00CE5506" w:rsidRPr="003C4F45">
        <w:rPr>
          <w:lang w:val="en-GB"/>
        </w:rPr>
        <w:t>work,</w:t>
      </w:r>
      <w:r w:rsidRPr="003C4F45">
        <w:rPr>
          <w:lang w:val="en-GB"/>
        </w:rPr>
        <w:t xml:space="preserve"> I understand and agree to abide by the University’s regulations governing these issues. </w:t>
      </w:r>
      <w:r w:rsidR="00BE51BE" w:rsidRPr="003C4F45">
        <w:rPr>
          <w:lang w:val="en-GB"/>
        </w:rPr>
        <w:t xml:space="preserve"> </w:t>
      </w:r>
    </w:p>
    <w:p w14:paraId="1D274488" w14:textId="77777777" w:rsidR="00224EA7" w:rsidRPr="003C4F45" w:rsidRDefault="00224EA7" w:rsidP="0037614C">
      <w:pPr>
        <w:pStyle w:val="ListParagraph"/>
        <w:rPr>
          <w:lang w:val="en-GB"/>
        </w:rPr>
      </w:pPr>
    </w:p>
    <w:p w14:paraId="067CDA0B" w14:textId="77777777" w:rsidR="00224EA7" w:rsidRPr="003C4F45" w:rsidRDefault="00224EA7" w:rsidP="0037614C">
      <w:pPr>
        <w:pStyle w:val="ListParagraph"/>
        <w:rPr>
          <w:lang w:val="en-GB"/>
        </w:rPr>
      </w:pPr>
    </w:p>
    <w:p w14:paraId="7EC59A27" w14:textId="77777777" w:rsidR="00BE51BE" w:rsidRPr="003C4F45" w:rsidRDefault="00BE51BE" w:rsidP="0037614C">
      <w:pPr>
        <w:rPr>
          <w:lang w:val="en-GB"/>
        </w:rPr>
      </w:pPr>
    </w:p>
    <w:p w14:paraId="7DB7D947" w14:textId="77777777" w:rsidR="00BE51BE" w:rsidRPr="003C4F45" w:rsidRDefault="00495198" w:rsidP="0037614C">
      <w:pPr>
        <w:rPr>
          <w:lang w:val="en-GB"/>
        </w:rPr>
      </w:pPr>
      <w:r w:rsidRPr="003C4F45">
        <w:rPr>
          <w:lang w:val="en-GB"/>
        </w:rPr>
        <w:t xml:space="preserve">Name  </w:t>
      </w:r>
      <w:r w:rsidR="00AF61DC" w:rsidRPr="003C4F45">
        <w:rPr>
          <w:lang w:val="en-GB"/>
        </w:rPr>
        <w:t xml:space="preserve"> …………………………………………</w:t>
      </w:r>
    </w:p>
    <w:p w14:paraId="1117769A" w14:textId="77777777" w:rsidR="00BE51BE" w:rsidRPr="003C4F45" w:rsidRDefault="00BE51BE" w:rsidP="0037614C">
      <w:pPr>
        <w:rPr>
          <w:lang w:val="en-GB"/>
        </w:rPr>
      </w:pPr>
    </w:p>
    <w:p w14:paraId="4C2DA486" w14:textId="77777777" w:rsidR="00AF61DC" w:rsidRPr="003C4F45" w:rsidRDefault="00495198" w:rsidP="0037614C">
      <w:pPr>
        <w:rPr>
          <w:lang w:val="en-GB"/>
        </w:rPr>
      </w:pPr>
      <w:r w:rsidRPr="003C4F45">
        <w:rPr>
          <w:lang w:val="en-GB"/>
        </w:rPr>
        <w:t>Date ……………………………………………</w:t>
      </w:r>
    </w:p>
    <w:p w14:paraId="0E0D7376" w14:textId="77777777" w:rsidR="00BE51BE" w:rsidRPr="003C4F45" w:rsidRDefault="00BE51BE" w:rsidP="0037614C">
      <w:pPr>
        <w:rPr>
          <w:lang w:val="en-GB"/>
        </w:rPr>
      </w:pPr>
    </w:p>
    <w:p w14:paraId="351333FC" w14:textId="77777777" w:rsidR="00BE51BE" w:rsidRPr="003C4F45" w:rsidRDefault="00BE51BE" w:rsidP="0037614C">
      <w:pPr>
        <w:rPr>
          <w:lang w:val="en-GB"/>
        </w:rPr>
      </w:pPr>
    </w:p>
    <w:p w14:paraId="3CBE1447" w14:textId="77777777" w:rsidR="00AF61DC" w:rsidRPr="003C4F45" w:rsidRDefault="00AF61DC" w:rsidP="0037614C">
      <w:pPr>
        <w:rPr>
          <w:lang w:val="en-GB"/>
        </w:rPr>
      </w:pPr>
    </w:p>
    <w:p w14:paraId="631CB771" w14:textId="77777777" w:rsidR="00AF61DC" w:rsidRPr="003C4F45" w:rsidRDefault="00AF61DC" w:rsidP="0037614C">
      <w:pPr>
        <w:rPr>
          <w:lang w:val="en-GB"/>
        </w:rPr>
      </w:pPr>
    </w:p>
    <w:p w14:paraId="5FB6471C" w14:textId="77777777" w:rsidR="00AF61DC" w:rsidRPr="003C4F45" w:rsidRDefault="00AF61DC" w:rsidP="00940114">
      <w:pPr>
        <w:pStyle w:val="FrontMatterHeader"/>
      </w:pPr>
      <w:r w:rsidRPr="003C4F45">
        <w:t>Consent to share this work</w:t>
      </w:r>
    </w:p>
    <w:p w14:paraId="6ED2EDF0" w14:textId="77777777" w:rsidR="00AF61DC" w:rsidRPr="003C4F45" w:rsidRDefault="00AF61DC" w:rsidP="0037614C">
      <w:pPr>
        <w:rPr>
          <w:lang w:val="en-GB"/>
        </w:rPr>
      </w:pPr>
    </w:p>
    <w:p w14:paraId="2CFEF831" w14:textId="77777777" w:rsidR="00AF61DC" w:rsidRPr="003C4F45" w:rsidRDefault="003C2954" w:rsidP="0037614C">
      <w:pPr>
        <w:rPr>
          <w:lang w:val="en-GB"/>
        </w:rPr>
      </w:pPr>
      <w:r w:rsidRPr="003C4F45">
        <w:rPr>
          <w:lang w:val="en-GB"/>
        </w:rPr>
        <w:t>By including my name</w:t>
      </w:r>
      <w:r w:rsidR="00AF61DC" w:rsidRPr="003C4F45">
        <w:rPr>
          <w:lang w:val="en-GB"/>
        </w:rPr>
        <w:t xml:space="preserve"> below, I hereby agree to this </w:t>
      </w:r>
      <w:r w:rsidR="00F9521D" w:rsidRPr="00F9521D">
        <w:rPr>
          <w:lang w:val="en-GB"/>
        </w:rPr>
        <w:t>project's report and technical work</w:t>
      </w:r>
      <w:r w:rsidR="00AF61DC" w:rsidRPr="003C4F45">
        <w:rPr>
          <w:lang w:val="en-GB"/>
        </w:rPr>
        <w:t xml:space="preserve"> being made available to other students and academic staff of the Aberystwyth Computer Science Department.</w:t>
      </w:r>
    </w:p>
    <w:p w14:paraId="4C8427C6" w14:textId="77777777" w:rsidR="00AF61DC" w:rsidRPr="003C4F45" w:rsidRDefault="00AF61DC" w:rsidP="0037614C">
      <w:pPr>
        <w:rPr>
          <w:lang w:val="en-GB"/>
        </w:rPr>
      </w:pPr>
    </w:p>
    <w:p w14:paraId="04F6A4B6" w14:textId="77777777" w:rsidR="00AF61DC" w:rsidRPr="003C4F45" w:rsidRDefault="00AF61DC" w:rsidP="0037614C">
      <w:pPr>
        <w:rPr>
          <w:lang w:val="en-GB"/>
        </w:rPr>
      </w:pPr>
    </w:p>
    <w:p w14:paraId="05197C10" w14:textId="77777777" w:rsidR="009D4328" w:rsidRPr="003C4F45" w:rsidRDefault="009D4328" w:rsidP="0037614C">
      <w:pPr>
        <w:rPr>
          <w:lang w:val="en-GB"/>
        </w:rPr>
      </w:pPr>
      <w:r w:rsidRPr="003C4F45">
        <w:rPr>
          <w:lang w:val="en-GB"/>
        </w:rPr>
        <w:t>Name   …………………………………………</w:t>
      </w:r>
    </w:p>
    <w:p w14:paraId="3DB93027" w14:textId="77777777" w:rsidR="009D4328" w:rsidRPr="003C4F45" w:rsidRDefault="009D4328" w:rsidP="0037614C">
      <w:pPr>
        <w:rPr>
          <w:lang w:val="en-GB"/>
        </w:rPr>
      </w:pPr>
    </w:p>
    <w:p w14:paraId="047926CE" w14:textId="77777777" w:rsidR="009D4328" w:rsidRPr="003C4F45" w:rsidRDefault="009D4328" w:rsidP="0037614C">
      <w:pPr>
        <w:rPr>
          <w:lang w:val="en-GB"/>
        </w:rPr>
      </w:pPr>
      <w:r w:rsidRPr="003C4F45">
        <w:rPr>
          <w:lang w:val="en-GB"/>
        </w:rPr>
        <w:t>Date ……………………………………………</w:t>
      </w:r>
    </w:p>
    <w:p w14:paraId="36D2701F" w14:textId="77777777" w:rsidR="00AF61DC" w:rsidRPr="003C4F45" w:rsidRDefault="00AF61DC" w:rsidP="0037614C">
      <w:pPr>
        <w:rPr>
          <w:lang w:val="en-GB"/>
        </w:rPr>
      </w:pPr>
    </w:p>
    <w:p w14:paraId="42243372" w14:textId="77777777" w:rsidR="0009699F" w:rsidRPr="003C4F45" w:rsidRDefault="0009699F" w:rsidP="0037614C">
      <w:pPr>
        <w:pStyle w:val="NormalWeb"/>
        <w:rPr>
          <w:lang w:val="en-GB"/>
        </w:rPr>
      </w:pPr>
    </w:p>
    <w:p w14:paraId="01D6829F" w14:textId="77777777" w:rsidR="0009699F" w:rsidRPr="003C4F45" w:rsidRDefault="0009699F" w:rsidP="0037614C">
      <w:pPr>
        <w:pStyle w:val="NormalWeb"/>
        <w:rPr>
          <w:lang w:val="en-GB"/>
        </w:rPr>
      </w:pPr>
    </w:p>
    <w:p w14:paraId="1D5DB7F3" w14:textId="77777777" w:rsidR="00E61859" w:rsidRPr="003C4F45" w:rsidRDefault="007A3E41" w:rsidP="00940114">
      <w:pPr>
        <w:pStyle w:val="FrontMatterHeader"/>
      </w:pPr>
      <w:r w:rsidRPr="003C4F45">
        <w:br w:type="page"/>
      </w:r>
      <w:r w:rsidR="00E61859" w:rsidRPr="003C4F45">
        <w:lastRenderedPageBreak/>
        <w:t>Acknowledgements</w:t>
      </w:r>
    </w:p>
    <w:p w14:paraId="2F66A2DF" w14:textId="77777777" w:rsidR="00E61859" w:rsidRPr="003C4F45" w:rsidRDefault="00E61859" w:rsidP="0037614C">
      <w:pPr>
        <w:rPr>
          <w:lang w:val="en-GB"/>
        </w:rPr>
      </w:pPr>
    </w:p>
    <w:p w14:paraId="0F831B55" w14:textId="51AE94FE" w:rsidR="00E61859" w:rsidRDefault="00DB3BC0" w:rsidP="0037614C">
      <w:pPr>
        <w:rPr>
          <w:lang w:val="en-DE"/>
        </w:rPr>
      </w:pPr>
      <w:r w:rsidRPr="003C4F45">
        <w:rPr>
          <w:lang w:val="en-GB"/>
        </w:rPr>
        <w:t>I am grateful t</w:t>
      </w:r>
      <w:r w:rsidR="007C07B9">
        <w:rPr>
          <w:lang w:val="en-DE"/>
        </w:rPr>
        <w:t xml:space="preserve">o a lot of people, starting with the staff at Aberystwyth – who have motivated me and let me achieve my potential as a programmer. I also want to say thanks to my friends who have been there through this project – helping me visualise and think through ideas, </w:t>
      </w:r>
      <w:r w:rsidR="00B85CD6">
        <w:rPr>
          <w:lang w:val="en-DE"/>
        </w:rPr>
        <w:t xml:space="preserve">debug when issues were out of my scope and for dragging me away from my PC when I become hyper focused. </w:t>
      </w:r>
    </w:p>
    <w:p w14:paraId="3C4F7F18" w14:textId="77777777" w:rsidR="007C07B9" w:rsidRPr="007C07B9" w:rsidRDefault="007C07B9" w:rsidP="0037614C">
      <w:pPr>
        <w:rPr>
          <w:lang w:val="en-DE"/>
        </w:rPr>
      </w:pPr>
    </w:p>
    <w:p w14:paraId="33BC48F2" w14:textId="77777777" w:rsidR="00DB3BC0" w:rsidRPr="003C4F45" w:rsidRDefault="00DB3BC0" w:rsidP="0037614C">
      <w:pPr>
        <w:rPr>
          <w:lang w:val="en-GB"/>
        </w:rPr>
      </w:pPr>
    </w:p>
    <w:p w14:paraId="5947472D" w14:textId="77777777" w:rsidR="00DB3BC0" w:rsidRPr="003C4F45" w:rsidRDefault="00DB3BC0" w:rsidP="0037614C">
      <w:pPr>
        <w:rPr>
          <w:lang w:val="en-GB"/>
        </w:rPr>
      </w:pPr>
      <w:proofErr w:type="gramStart"/>
      <w:r w:rsidRPr="003C4F45">
        <w:rPr>
          <w:lang w:val="en-GB"/>
        </w:rPr>
        <w:t>I’d</w:t>
      </w:r>
      <w:proofErr w:type="gramEnd"/>
      <w:r w:rsidRPr="003C4F45">
        <w:rPr>
          <w:lang w:val="en-GB"/>
        </w:rPr>
        <w:t xml:space="preserve"> like to thank…</w:t>
      </w:r>
    </w:p>
    <w:p w14:paraId="57A863B1" w14:textId="432305CE" w:rsidR="00BC4060" w:rsidRPr="00BC4060" w:rsidRDefault="00E61859" w:rsidP="00BC4060">
      <w:pPr>
        <w:rPr>
          <w:szCs w:val="22"/>
          <w:lang w:val="en-GB"/>
        </w:rPr>
      </w:pPr>
      <w:r w:rsidRPr="003C4F45">
        <w:rPr>
          <w:lang w:val="en-GB"/>
        </w:rPr>
        <w:br w:type="page"/>
      </w:r>
    </w:p>
    <w:sdt>
      <w:sdtPr>
        <w:rPr>
          <w:rFonts w:ascii="Calibri" w:eastAsiaTheme="minorEastAsia" w:hAnsi="Calibri" w:cs="Calibri"/>
          <w:color w:val="auto"/>
          <w:sz w:val="22"/>
          <w:szCs w:val="24"/>
          <w:lang w:eastAsia="ja-JP"/>
        </w:rPr>
        <w:id w:val="-473916151"/>
        <w:docPartObj>
          <w:docPartGallery w:val="Table of Contents"/>
          <w:docPartUnique/>
        </w:docPartObj>
      </w:sdtPr>
      <w:sdtEndPr>
        <w:rPr>
          <w:b/>
          <w:bCs/>
          <w:noProof/>
        </w:rPr>
      </w:sdtEndPr>
      <w:sdtContent>
        <w:p w14:paraId="72056167" w14:textId="57B5BB55" w:rsidR="00BC4060" w:rsidRDefault="00BC4060">
          <w:pPr>
            <w:pStyle w:val="TOCHeading"/>
          </w:pPr>
          <w:r>
            <w:t>Table of Contents</w:t>
          </w:r>
        </w:p>
        <w:p w14:paraId="217C109F" w14:textId="429F3FF3" w:rsidR="004E2C10" w:rsidRDefault="00BC4060">
          <w:pPr>
            <w:pStyle w:val="TOC1"/>
            <w:tabs>
              <w:tab w:val="left" w:pos="440"/>
              <w:tab w:val="right" w:leader="dot" w:pos="8290"/>
            </w:tabs>
            <w:rPr>
              <w:rFonts w:asciiTheme="minorHAnsi" w:hAnsiTheme="minorHAnsi" w:cstheme="minorBidi"/>
              <w:b w:val="0"/>
              <w:bCs w:val="0"/>
              <w:caps w:val="0"/>
              <w:noProof/>
              <w:sz w:val="22"/>
              <w:szCs w:val="22"/>
              <w:lang w:val="en-GB" w:eastAsia="en-GB"/>
            </w:rPr>
          </w:pPr>
          <w:r>
            <w:fldChar w:fldCharType="begin"/>
          </w:r>
          <w:r>
            <w:instrText xml:space="preserve"> TOC \o "1-3" \h \z \u </w:instrText>
          </w:r>
          <w:r>
            <w:fldChar w:fldCharType="separate"/>
          </w:r>
          <w:hyperlink w:anchor="_Toc70071590" w:history="1">
            <w:r w:rsidR="004E2C10" w:rsidRPr="00EF753A">
              <w:rPr>
                <w:rStyle w:val="Hyperlink"/>
                <w:noProof/>
                <w:lang w:val="en-DE"/>
              </w:rPr>
              <w:t>1.</w:t>
            </w:r>
            <w:r w:rsidR="004E2C10">
              <w:rPr>
                <w:rFonts w:asciiTheme="minorHAnsi" w:hAnsiTheme="minorHAnsi" w:cstheme="minorBidi"/>
                <w:b w:val="0"/>
                <w:bCs w:val="0"/>
                <w:caps w:val="0"/>
                <w:noProof/>
                <w:sz w:val="22"/>
                <w:szCs w:val="22"/>
                <w:lang w:val="en-GB" w:eastAsia="en-GB"/>
              </w:rPr>
              <w:tab/>
            </w:r>
            <w:r w:rsidR="004E2C10" w:rsidRPr="00EF753A">
              <w:rPr>
                <w:rStyle w:val="Hyperlink"/>
                <w:noProof/>
                <w:lang w:val="en-GB"/>
              </w:rPr>
              <w:t>Background</w:t>
            </w:r>
            <w:r w:rsidR="004E2C10" w:rsidRPr="00EF753A">
              <w:rPr>
                <w:rStyle w:val="Hyperlink"/>
                <w:noProof/>
                <w:lang w:val="en-DE"/>
              </w:rPr>
              <w:t>, Analysis and Process</w:t>
            </w:r>
            <w:r w:rsidR="004E2C10">
              <w:rPr>
                <w:noProof/>
                <w:webHidden/>
              </w:rPr>
              <w:tab/>
            </w:r>
            <w:r w:rsidR="004E2C10">
              <w:rPr>
                <w:noProof/>
                <w:webHidden/>
              </w:rPr>
              <w:fldChar w:fldCharType="begin"/>
            </w:r>
            <w:r w:rsidR="004E2C10">
              <w:rPr>
                <w:noProof/>
                <w:webHidden/>
              </w:rPr>
              <w:instrText xml:space="preserve"> PAGEREF _Toc70071590 \h </w:instrText>
            </w:r>
            <w:r w:rsidR="004E2C10">
              <w:rPr>
                <w:noProof/>
                <w:webHidden/>
              </w:rPr>
            </w:r>
            <w:r w:rsidR="004E2C10">
              <w:rPr>
                <w:noProof/>
                <w:webHidden/>
              </w:rPr>
              <w:fldChar w:fldCharType="separate"/>
            </w:r>
            <w:r w:rsidR="004E2C10">
              <w:rPr>
                <w:noProof/>
                <w:webHidden/>
              </w:rPr>
              <w:t>6</w:t>
            </w:r>
            <w:r w:rsidR="004E2C10">
              <w:rPr>
                <w:noProof/>
                <w:webHidden/>
              </w:rPr>
              <w:fldChar w:fldCharType="end"/>
            </w:r>
          </w:hyperlink>
        </w:p>
        <w:p w14:paraId="2F966A6C" w14:textId="1C79FED7" w:rsidR="004E2C10" w:rsidRDefault="004E2C10">
          <w:pPr>
            <w:pStyle w:val="TOC2"/>
            <w:tabs>
              <w:tab w:val="left" w:pos="660"/>
              <w:tab w:val="right" w:leader="dot" w:pos="8290"/>
            </w:tabs>
            <w:rPr>
              <w:rFonts w:cstheme="minorBidi"/>
              <w:b w:val="0"/>
              <w:bCs w:val="0"/>
              <w:noProof/>
              <w:sz w:val="22"/>
              <w:szCs w:val="22"/>
              <w:lang w:val="en-GB" w:eastAsia="en-GB"/>
            </w:rPr>
          </w:pPr>
          <w:hyperlink w:anchor="_Toc70071591" w:history="1">
            <w:r w:rsidRPr="00EF753A">
              <w:rPr>
                <w:rStyle w:val="Hyperlink"/>
                <w:noProof/>
              </w:rPr>
              <w:t>1.1.</w:t>
            </w:r>
            <w:r>
              <w:rPr>
                <w:rFonts w:cstheme="minorBidi"/>
                <w:b w:val="0"/>
                <w:bCs w:val="0"/>
                <w:noProof/>
                <w:sz w:val="22"/>
                <w:szCs w:val="22"/>
                <w:lang w:val="en-GB" w:eastAsia="en-GB"/>
              </w:rPr>
              <w:tab/>
            </w:r>
            <w:r w:rsidRPr="00EF753A">
              <w:rPr>
                <w:rStyle w:val="Hyperlink"/>
                <w:noProof/>
              </w:rPr>
              <w:t>Abstract</w:t>
            </w:r>
            <w:r>
              <w:rPr>
                <w:noProof/>
                <w:webHidden/>
              </w:rPr>
              <w:tab/>
            </w:r>
            <w:r>
              <w:rPr>
                <w:noProof/>
                <w:webHidden/>
              </w:rPr>
              <w:fldChar w:fldCharType="begin"/>
            </w:r>
            <w:r>
              <w:rPr>
                <w:noProof/>
                <w:webHidden/>
              </w:rPr>
              <w:instrText xml:space="preserve"> PAGEREF _Toc70071591 \h </w:instrText>
            </w:r>
            <w:r>
              <w:rPr>
                <w:noProof/>
                <w:webHidden/>
              </w:rPr>
            </w:r>
            <w:r>
              <w:rPr>
                <w:noProof/>
                <w:webHidden/>
              </w:rPr>
              <w:fldChar w:fldCharType="separate"/>
            </w:r>
            <w:r>
              <w:rPr>
                <w:noProof/>
                <w:webHidden/>
              </w:rPr>
              <w:t>6</w:t>
            </w:r>
            <w:r>
              <w:rPr>
                <w:noProof/>
                <w:webHidden/>
              </w:rPr>
              <w:fldChar w:fldCharType="end"/>
            </w:r>
          </w:hyperlink>
        </w:p>
        <w:p w14:paraId="387D6FBA" w14:textId="360293B6" w:rsidR="004E2C10" w:rsidRDefault="004E2C10">
          <w:pPr>
            <w:pStyle w:val="TOC2"/>
            <w:tabs>
              <w:tab w:val="left" w:pos="660"/>
              <w:tab w:val="right" w:leader="dot" w:pos="8290"/>
            </w:tabs>
            <w:rPr>
              <w:rFonts w:cstheme="minorBidi"/>
              <w:b w:val="0"/>
              <w:bCs w:val="0"/>
              <w:noProof/>
              <w:sz w:val="22"/>
              <w:szCs w:val="22"/>
              <w:lang w:val="en-GB" w:eastAsia="en-GB"/>
            </w:rPr>
          </w:pPr>
          <w:hyperlink w:anchor="_Toc70071592" w:history="1">
            <w:r w:rsidRPr="00EF753A">
              <w:rPr>
                <w:rStyle w:val="Hyperlink"/>
                <w:noProof/>
                <w:lang w:val="en-GB"/>
              </w:rPr>
              <w:t>1.2.</w:t>
            </w:r>
            <w:r>
              <w:rPr>
                <w:rFonts w:cstheme="minorBidi"/>
                <w:b w:val="0"/>
                <w:bCs w:val="0"/>
                <w:noProof/>
                <w:sz w:val="22"/>
                <w:szCs w:val="22"/>
                <w:lang w:val="en-GB" w:eastAsia="en-GB"/>
              </w:rPr>
              <w:tab/>
            </w:r>
            <w:r w:rsidRPr="00EF753A">
              <w:rPr>
                <w:rStyle w:val="Hyperlink"/>
                <w:noProof/>
                <w:lang w:val="en-GB"/>
              </w:rPr>
              <w:t>Background</w:t>
            </w:r>
            <w:r>
              <w:rPr>
                <w:noProof/>
                <w:webHidden/>
              </w:rPr>
              <w:tab/>
            </w:r>
            <w:r>
              <w:rPr>
                <w:noProof/>
                <w:webHidden/>
              </w:rPr>
              <w:fldChar w:fldCharType="begin"/>
            </w:r>
            <w:r>
              <w:rPr>
                <w:noProof/>
                <w:webHidden/>
              </w:rPr>
              <w:instrText xml:space="preserve"> PAGEREF _Toc70071592 \h </w:instrText>
            </w:r>
            <w:r>
              <w:rPr>
                <w:noProof/>
                <w:webHidden/>
              </w:rPr>
            </w:r>
            <w:r>
              <w:rPr>
                <w:noProof/>
                <w:webHidden/>
              </w:rPr>
              <w:fldChar w:fldCharType="separate"/>
            </w:r>
            <w:r>
              <w:rPr>
                <w:noProof/>
                <w:webHidden/>
              </w:rPr>
              <w:t>6</w:t>
            </w:r>
            <w:r>
              <w:rPr>
                <w:noProof/>
                <w:webHidden/>
              </w:rPr>
              <w:fldChar w:fldCharType="end"/>
            </w:r>
          </w:hyperlink>
        </w:p>
        <w:p w14:paraId="3F33F8C7" w14:textId="0913CEE9" w:rsidR="004E2C10" w:rsidRDefault="004E2C10">
          <w:pPr>
            <w:pStyle w:val="TOC2"/>
            <w:tabs>
              <w:tab w:val="left" w:pos="660"/>
              <w:tab w:val="right" w:leader="dot" w:pos="8290"/>
            </w:tabs>
            <w:rPr>
              <w:rFonts w:cstheme="minorBidi"/>
              <w:b w:val="0"/>
              <w:bCs w:val="0"/>
              <w:noProof/>
              <w:sz w:val="22"/>
              <w:szCs w:val="22"/>
              <w:lang w:val="en-GB" w:eastAsia="en-GB"/>
            </w:rPr>
          </w:pPr>
          <w:hyperlink w:anchor="_Toc70071593" w:history="1">
            <w:r w:rsidRPr="00EF753A">
              <w:rPr>
                <w:rStyle w:val="Hyperlink"/>
                <w:noProof/>
                <w:lang w:val="en-GB"/>
              </w:rPr>
              <w:t>1.3.</w:t>
            </w:r>
            <w:r>
              <w:rPr>
                <w:rFonts w:cstheme="minorBidi"/>
                <w:b w:val="0"/>
                <w:bCs w:val="0"/>
                <w:noProof/>
                <w:sz w:val="22"/>
                <w:szCs w:val="22"/>
                <w:lang w:val="en-GB" w:eastAsia="en-GB"/>
              </w:rPr>
              <w:tab/>
            </w:r>
            <w:r w:rsidRPr="00EF753A">
              <w:rPr>
                <w:rStyle w:val="Hyperlink"/>
                <w:noProof/>
                <w:lang w:val="en-GB"/>
              </w:rPr>
              <w:t>Analysis</w:t>
            </w:r>
            <w:r>
              <w:rPr>
                <w:noProof/>
                <w:webHidden/>
              </w:rPr>
              <w:tab/>
            </w:r>
            <w:r>
              <w:rPr>
                <w:noProof/>
                <w:webHidden/>
              </w:rPr>
              <w:fldChar w:fldCharType="begin"/>
            </w:r>
            <w:r>
              <w:rPr>
                <w:noProof/>
                <w:webHidden/>
              </w:rPr>
              <w:instrText xml:space="preserve"> PAGEREF _Toc70071593 \h </w:instrText>
            </w:r>
            <w:r>
              <w:rPr>
                <w:noProof/>
                <w:webHidden/>
              </w:rPr>
            </w:r>
            <w:r>
              <w:rPr>
                <w:noProof/>
                <w:webHidden/>
              </w:rPr>
              <w:fldChar w:fldCharType="separate"/>
            </w:r>
            <w:r>
              <w:rPr>
                <w:noProof/>
                <w:webHidden/>
              </w:rPr>
              <w:t>7</w:t>
            </w:r>
            <w:r>
              <w:rPr>
                <w:noProof/>
                <w:webHidden/>
              </w:rPr>
              <w:fldChar w:fldCharType="end"/>
            </w:r>
          </w:hyperlink>
        </w:p>
        <w:p w14:paraId="47DBCBB3" w14:textId="51333B06" w:rsidR="004E2C10" w:rsidRDefault="004E2C10">
          <w:pPr>
            <w:pStyle w:val="TOC2"/>
            <w:tabs>
              <w:tab w:val="left" w:pos="660"/>
              <w:tab w:val="right" w:leader="dot" w:pos="8290"/>
            </w:tabs>
            <w:rPr>
              <w:rFonts w:cstheme="minorBidi"/>
              <w:b w:val="0"/>
              <w:bCs w:val="0"/>
              <w:noProof/>
              <w:sz w:val="22"/>
              <w:szCs w:val="22"/>
              <w:lang w:val="en-GB" w:eastAsia="en-GB"/>
            </w:rPr>
          </w:pPr>
          <w:hyperlink w:anchor="_Toc70071594" w:history="1">
            <w:r w:rsidRPr="00EF753A">
              <w:rPr>
                <w:rStyle w:val="Hyperlink"/>
                <w:noProof/>
                <w:lang w:val="en-GB"/>
              </w:rPr>
              <w:t>1.4.</w:t>
            </w:r>
            <w:r>
              <w:rPr>
                <w:rFonts w:cstheme="minorBidi"/>
                <w:b w:val="0"/>
                <w:bCs w:val="0"/>
                <w:noProof/>
                <w:sz w:val="22"/>
                <w:szCs w:val="22"/>
                <w:lang w:val="en-GB" w:eastAsia="en-GB"/>
              </w:rPr>
              <w:tab/>
            </w:r>
            <w:r w:rsidRPr="00EF753A">
              <w:rPr>
                <w:rStyle w:val="Hyperlink"/>
                <w:noProof/>
                <w:lang w:val="en-GB"/>
              </w:rPr>
              <w:t>Process</w:t>
            </w:r>
            <w:r>
              <w:rPr>
                <w:noProof/>
                <w:webHidden/>
              </w:rPr>
              <w:tab/>
            </w:r>
            <w:r>
              <w:rPr>
                <w:noProof/>
                <w:webHidden/>
              </w:rPr>
              <w:fldChar w:fldCharType="begin"/>
            </w:r>
            <w:r>
              <w:rPr>
                <w:noProof/>
                <w:webHidden/>
              </w:rPr>
              <w:instrText xml:space="preserve"> PAGEREF _Toc70071594 \h </w:instrText>
            </w:r>
            <w:r>
              <w:rPr>
                <w:noProof/>
                <w:webHidden/>
              </w:rPr>
            </w:r>
            <w:r>
              <w:rPr>
                <w:noProof/>
                <w:webHidden/>
              </w:rPr>
              <w:fldChar w:fldCharType="separate"/>
            </w:r>
            <w:r>
              <w:rPr>
                <w:noProof/>
                <w:webHidden/>
              </w:rPr>
              <w:t>8</w:t>
            </w:r>
            <w:r>
              <w:rPr>
                <w:noProof/>
                <w:webHidden/>
              </w:rPr>
              <w:fldChar w:fldCharType="end"/>
            </w:r>
          </w:hyperlink>
        </w:p>
        <w:p w14:paraId="562270F6" w14:textId="7A916CF9" w:rsidR="004E2C10" w:rsidRDefault="004E2C10">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70071595" w:history="1">
            <w:r w:rsidRPr="00EF753A">
              <w:rPr>
                <w:rStyle w:val="Hyperlink"/>
                <w:noProof/>
                <w:lang w:val="en-GB"/>
              </w:rPr>
              <w:t>2.</w:t>
            </w:r>
            <w:r>
              <w:rPr>
                <w:rFonts w:asciiTheme="minorHAnsi" w:hAnsiTheme="minorHAnsi" w:cstheme="minorBidi"/>
                <w:b w:val="0"/>
                <w:bCs w:val="0"/>
                <w:caps w:val="0"/>
                <w:noProof/>
                <w:sz w:val="22"/>
                <w:szCs w:val="22"/>
                <w:lang w:val="en-GB" w:eastAsia="en-GB"/>
              </w:rPr>
              <w:tab/>
            </w:r>
            <w:r w:rsidRPr="00EF753A">
              <w:rPr>
                <w:rStyle w:val="Hyperlink"/>
                <w:noProof/>
                <w:lang w:val="en-GB"/>
              </w:rPr>
              <w:t>Design</w:t>
            </w:r>
            <w:r>
              <w:rPr>
                <w:noProof/>
                <w:webHidden/>
              </w:rPr>
              <w:tab/>
            </w:r>
            <w:r>
              <w:rPr>
                <w:noProof/>
                <w:webHidden/>
              </w:rPr>
              <w:fldChar w:fldCharType="begin"/>
            </w:r>
            <w:r>
              <w:rPr>
                <w:noProof/>
                <w:webHidden/>
              </w:rPr>
              <w:instrText xml:space="preserve"> PAGEREF _Toc70071595 \h </w:instrText>
            </w:r>
            <w:r>
              <w:rPr>
                <w:noProof/>
                <w:webHidden/>
              </w:rPr>
            </w:r>
            <w:r>
              <w:rPr>
                <w:noProof/>
                <w:webHidden/>
              </w:rPr>
              <w:fldChar w:fldCharType="separate"/>
            </w:r>
            <w:r>
              <w:rPr>
                <w:noProof/>
                <w:webHidden/>
              </w:rPr>
              <w:t>11</w:t>
            </w:r>
            <w:r>
              <w:rPr>
                <w:noProof/>
                <w:webHidden/>
              </w:rPr>
              <w:fldChar w:fldCharType="end"/>
            </w:r>
          </w:hyperlink>
        </w:p>
        <w:p w14:paraId="02546C88" w14:textId="4D766CB5" w:rsidR="004E2C10" w:rsidRDefault="004E2C10">
          <w:pPr>
            <w:pStyle w:val="TOC2"/>
            <w:tabs>
              <w:tab w:val="left" w:pos="660"/>
              <w:tab w:val="right" w:leader="dot" w:pos="8290"/>
            </w:tabs>
            <w:rPr>
              <w:rFonts w:cstheme="minorBidi"/>
              <w:b w:val="0"/>
              <w:bCs w:val="0"/>
              <w:noProof/>
              <w:sz w:val="22"/>
              <w:szCs w:val="22"/>
              <w:lang w:val="en-GB" w:eastAsia="en-GB"/>
            </w:rPr>
          </w:pPr>
          <w:hyperlink w:anchor="_Toc70071596" w:history="1">
            <w:r w:rsidRPr="00EF753A">
              <w:rPr>
                <w:rStyle w:val="Hyperlink"/>
                <w:noProof/>
                <w:lang w:val="en-GB"/>
              </w:rPr>
              <w:t>2.1.</w:t>
            </w:r>
            <w:r>
              <w:rPr>
                <w:rFonts w:cstheme="minorBidi"/>
                <w:b w:val="0"/>
                <w:bCs w:val="0"/>
                <w:noProof/>
                <w:sz w:val="22"/>
                <w:szCs w:val="22"/>
                <w:lang w:val="en-GB" w:eastAsia="en-GB"/>
              </w:rPr>
              <w:tab/>
            </w:r>
            <w:r w:rsidRPr="00EF753A">
              <w:rPr>
                <w:rStyle w:val="Hyperlink"/>
                <w:noProof/>
                <w:lang w:val="en-GB"/>
              </w:rPr>
              <w:t>Overall Architecture</w:t>
            </w:r>
            <w:r>
              <w:rPr>
                <w:noProof/>
                <w:webHidden/>
              </w:rPr>
              <w:tab/>
            </w:r>
            <w:r>
              <w:rPr>
                <w:noProof/>
                <w:webHidden/>
              </w:rPr>
              <w:fldChar w:fldCharType="begin"/>
            </w:r>
            <w:r>
              <w:rPr>
                <w:noProof/>
                <w:webHidden/>
              </w:rPr>
              <w:instrText xml:space="preserve"> PAGEREF _Toc70071596 \h </w:instrText>
            </w:r>
            <w:r>
              <w:rPr>
                <w:noProof/>
                <w:webHidden/>
              </w:rPr>
            </w:r>
            <w:r>
              <w:rPr>
                <w:noProof/>
                <w:webHidden/>
              </w:rPr>
              <w:fldChar w:fldCharType="separate"/>
            </w:r>
            <w:r>
              <w:rPr>
                <w:noProof/>
                <w:webHidden/>
              </w:rPr>
              <w:t>11</w:t>
            </w:r>
            <w:r>
              <w:rPr>
                <w:noProof/>
                <w:webHidden/>
              </w:rPr>
              <w:fldChar w:fldCharType="end"/>
            </w:r>
          </w:hyperlink>
        </w:p>
        <w:p w14:paraId="7BD444BE" w14:textId="1391CA5D" w:rsidR="004E2C10" w:rsidRDefault="004E2C10">
          <w:pPr>
            <w:pStyle w:val="TOC3"/>
            <w:tabs>
              <w:tab w:val="left" w:pos="1100"/>
              <w:tab w:val="right" w:leader="dot" w:pos="8290"/>
            </w:tabs>
            <w:rPr>
              <w:rFonts w:cstheme="minorBidi"/>
              <w:noProof/>
              <w:sz w:val="22"/>
              <w:szCs w:val="22"/>
              <w:lang w:val="en-GB" w:eastAsia="en-GB"/>
            </w:rPr>
          </w:pPr>
          <w:hyperlink w:anchor="_Toc70071597" w:history="1">
            <w:r w:rsidRPr="00EF753A">
              <w:rPr>
                <w:rStyle w:val="Hyperlink"/>
                <w:noProof/>
                <w:lang w:val="en-DE"/>
              </w:rPr>
              <w:t>2.1.1.</w:t>
            </w:r>
            <w:r>
              <w:rPr>
                <w:rFonts w:cstheme="minorBidi"/>
                <w:noProof/>
                <w:sz w:val="22"/>
                <w:szCs w:val="22"/>
                <w:lang w:val="en-GB" w:eastAsia="en-GB"/>
              </w:rPr>
              <w:tab/>
            </w:r>
            <w:r w:rsidRPr="00EF753A">
              <w:rPr>
                <w:rStyle w:val="Hyperlink"/>
                <w:noProof/>
                <w:lang w:val="en-DE"/>
              </w:rPr>
              <w:t>Model Adjustment Levers</w:t>
            </w:r>
            <w:r>
              <w:rPr>
                <w:noProof/>
                <w:webHidden/>
              </w:rPr>
              <w:tab/>
            </w:r>
            <w:r>
              <w:rPr>
                <w:noProof/>
                <w:webHidden/>
              </w:rPr>
              <w:fldChar w:fldCharType="begin"/>
            </w:r>
            <w:r>
              <w:rPr>
                <w:noProof/>
                <w:webHidden/>
              </w:rPr>
              <w:instrText xml:space="preserve"> PAGEREF _Toc70071597 \h </w:instrText>
            </w:r>
            <w:r>
              <w:rPr>
                <w:noProof/>
                <w:webHidden/>
              </w:rPr>
            </w:r>
            <w:r>
              <w:rPr>
                <w:noProof/>
                <w:webHidden/>
              </w:rPr>
              <w:fldChar w:fldCharType="separate"/>
            </w:r>
            <w:r>
              <w:rPr>
                <w:noProof/>
                <w:webHidden/>
              </w:rPr>
              <w:t>11</w:t>
            </w:r>
            <w:r>
              <w:rPr>
                <w:noProof/>
                <w:webHidden/>
              </w:rPr>
              <w:fldChar w:fldCharType="end"/>
            </w:r>
          </w:hyperlink>
        </w:p>
        <w:p w14:paraId="195E14BB" w14:textId="54454220" w:rsidR="004E2C10" w:rsidRDefault="004E2C10">
          <w:pPr>
            <w:pStyle w:val="TOC3"/>
            <w:tabs>
              <w:tab w:val="left" w:pos="1100"/>
              <w:tab w:val="right" w:leader="dot" w:pos="8290"/>
            </w:tabs>
            <w:rPr>
              <w:rFonts w:cstheme="minorBidi"/>
              <w:noProof/>
              <w:sz w:val="22"/>
              <w:szCs w:val="22"/>
              <w:lang w:val="en-GB" w:eastAsia="en-GB"/>
            </w:rPr>
          </w:pPr>
          <w:hyperlink w:anchor="_Toc70071598" w:history="1">
            <w:r w:rsidRPr="00EF753A">
              <w:rPr>
                <w:rStyle w:val="Hyperlink"/>
                <w:noProof/>
                <w:lang w:val="en-DE"/>
              </w:rPr>
              <w:t>2.1.2.</w:t>
            </w:r>
            <w:r>
              <w:rPr>
                <w:rFonts w:cstheme="minorBidi"/>
                <w:noProof/>
                <w:sz w:val="22"/>
                <w:szCs w:val="22"/>
                <w:lang w:val="en-GB" w:eastAsia="en-GB"/>
              </w:rPr>
              <w:tab/>
            </w:r>
            <w:r w:rsidRPr="00EF753A">
              <w:rPr>
                <w:rStyle w:val="Hyperlink"/>
                <w:noProof/>
                <w:lang w:val="en-DE"/>
              </w:rPr>
              <w:t>Model</w:t>
            </w:r>
            <w:r>
              <w:rPr>
                <w:noProof/>
                <w:webHidden/>
              </w:rPr>
              <w:tab/>
            </w:r>
            <w:r>
              <w:rPr>
                <w:noProof/>
                <w:webHidden/>
              </w:rPr>
              <w:fldChar w:fldCharType="begin"/>
            </w:r>
            <w:r>
              <w:rPr>
                <w:noProof/>
                <w:webHidden/>
              </w:rPr>
              <w:instrText xml:space="preserve"> PAGEREF _Toc70071598 \h </w:instrText>
            </w:r>
            <w:r>
              <w:rPr>
                <w:noProof/>
                <w:webHidden/>
              </w:rPr>
            </w:r>
            <w:r>
              <w:rPr>
                <w:noProof/>
                <w:webHidden/>
              </w:rPr>
              <w:fldChar w:fldCharType="separate"/>
            </w:r>
            <w:r>
              <w:rPr>
                <w:noProof/>
                <w:webHidden/>
              </w:rPr>
              <w:t>12</w:t>
            </w:r>
            <w:r>
              <w:rPr>
                <w:noProof/>
                <w:webHidden/>
              </w:rPr>
              <w:fldChar w:fldCharType="end"/>
            </w:r>
          </w:hyperlink>
        </w:p>
        <w:p w14:paraId="494DFD1C" w14:textId="162DFAB9" w:rsidR="004E2C10" w:rsidRDefault="004E2C10">
          <w:pPr>
            <w:pStyle w:val="TOC3"/>
            <w:tabs>
              <w:tab w:val="left" w:pos="1100"/>
              <w:tab w:val="right" w:leader="dot" w:pos="8290"/>
            </w:tabs>
            <w:rPr>
              <w:rFonts w:cstheme="minorBidi"/>
              <w:noProof/>
              <w:sz w:val="22"/>
              <w:szCs w:val="22"/>
              <w:lang w:val="en-GB" w:eastAsia="en-GB"/>
            </w:rPr>
          </w:pPr>
          <w:hyperlink w:anchor="_Toc70071599" w:history="1">
            <w:r w:rsidRPr="00EF753A">
              <w:rPr>
                <w:rStyle w:val="Hyperlink"/>
                <w:noProof/>
                <w:lang w:val="en-DE"/>
              </w:rPr>
              <w:t>2.1.3.</w:t>
            </w:r>
            <w:r>
              <w:rPr>
                <w:rFonts w:cstheme="minorBidi"/>
                <w:noProof/>
                <w:sz w:val="22"/>
                <w:szCs w:val="22"/>
                <w:lang w:val="en-GB" w:eastAsia="en-GB"/>
              </w:rPr>
              <w:tab/>
            </w:r>
            <w:r w:rsidRPr="00EF753A">
              <w:rPr>
                <w:rStyle w:val="Hyperlink"/>
                <w:noProof/>
                <w:lang w:val="en-DE"/>
              </w:rPr>
              <w:t>Information Filtering</w:t>
            </w:r>
            <w:r>
              <w:rPr>
                <w:noProof/>
                <w:webHidden/>
              </w:rPr>
              <w:tab/>
            </w:r>
            <w:r>
              <w:rPr>
                <w:noProof/>
                <w:webHidden/>
              </w:rPr>
              <w:fldChar w:fldCharType="begin"/>
            </w:r>
            <w:r>
              <w:rPr>
                <w:noProof/>
                <w:webHidden/>
              </w:rPr>
              <w:instrText xml:space="preserve"> PAGEREF _Toc70071599 \h </w:instrText>
            </w:r>
            <w:r>
              <w:rPr>
                <w:noProof/>
                <w:webHidden/>
              </w:rPr>
            </w:r>
            <w:r>
              <w:rPr>
                <w:noProof/>
                <w:webHidden/>
              </w:rPr>
              <w:fldChar w:fldCharType="separate"/>
            </w:r>
            <w:r>
              <w:rPr>
                <w:noProof/>
                <w:webHidden/>
              </w:rPr>
              <w:t>13</w:t>
            </w:r>
            <w:r>
              <w:rPr>
                <w:noProof/>
                <w:webHidden/>
              </w:rPr>
              <w:fldChar w:fldCharType="end"/>
            </w:r>
          </w:hyperlink>
        </w:p>
        <w:p w14:paraId="4FF3F755" w14:textId="49E72153" w:rsidR="004E2C10" w:rsidRDefault="004E2C10">
          <w:pPr>
            <w:pStyle w:val="TOC3"/>
            <w:tabs>
              <w:tab w:val="left" w:pos="1100"/>
              <w:tab w:val="right" w:leader="dot" w:pos="8290"/>
            </w:tabs>
            <w:rPr>
              <w:rFonts w:cstheme="minorBidi"/>
              <w:noProof/>
              <w:sz w:val="22"/>
              <w:szCs w:val="22"/>
              <w:lang w:val="en-GB" w:eastAsia="en-GB"/>
            </w:rPr>
          </w:pPr>
          <w:hyperlink w:anchor="_Toc70071600" w:history="1">
            <w:r w:rsidRPr="00EF753A">
              <w:rPr>
                <w:rStyle w:val="Hyperlink"/>
                <w:noProof/>
                <w:lang w:val="en-DE"/>
              </w:rPr>
              <w:t>2.1.4.</w:t>
            </w:r>
            <w:r>
              <w:rPr>
                <w:rFonts w:cstheme="minorBidi"/>
                <w:noProof/>
                <w:sz w:val="22"/>
                <w:szCs w:val="22"/>
                <w:lang w:val="en-GB" w:eastAsia="en-GB"/>
              </w:rPr>
              <w:tab/>
            </w:r>
            <w:r w:rsidRPr="00EF753A">
              <w:rPr>
                <w:rStyle w:val="Hyperlink"/>
                <w:noProof/>
                <w:lang w:val="en-DE"/>
              </w:rPr>
              <w:t>Clothes</w:t>
            </w:r>
            <w:r>
              <w:rPr>
                <w:noProof/>
                <w:webHidden/>
              </w:rPr>
              <w:tab/>
            </w:r>
            <w:r>
              <w:rPr>
                <w:noProof/>
                <w:webHidden/>
              </w:rPr>
              <w:fldChar w:fldCharType="begin"/>
            </w:r>
            <w:r>
              <w:rPr>
                <w:noProof/>
                <w:webHidden/>
              </w:rPr>
              <w:instrText xml:space="preserve"> PAGEREF _Toc70071600 \h </w:instrText>
            </w:r>
            <w:r>
              <w:rPr>
                <w:noProof/>
                <w:webHidden/>
              </w:rPr>
            </w:r>
            <w:r>
              <w:rPr>
                <w:noProof/>
                <w:webHidden/>
              </w:rPr>
              <w:fldChar w:fldCharType="separate"/>
            </w:r>
            <w:r>
              <w:rPr>
                <w:noProof/>
                <w:webHidden/>
              </w:rPr>
              <w:t>13</w:t>
            </w:r>
            <w:r>
              <w:rPr>
                <w:noProof/>
                <w:webHidden/>
              </w:rPr>
              <w:fldChar w:fldCharType="end"/>
            </w:r>
          </w:hyperlink>
        </w:p>
        <w:p w14:paraId="5D6461C0" w14:textId="21C95667" w:rsidR="004E2C10" w:rsidRDefault="004E2C10">
          <w:pPr>
            <w:pStyle w:val="TOC3"/>
            <w:tabs>
              <w:tab w:val="left" w:pos="1100"/>
              <w:tab w:val="right" w:leader="dot" w:pos="8290"/>
            </w:tabs>
            <w:rPr>
              <w:rFonts w:cstheme="minorBidi"/>
              <w:noProof/>
              <w:sz w:val="22"/>
              <w:szCs w:val="22"/>
              <w:lang w:val="en-GB" w:eastAsia="en-GB"/>
            </w:rPr>
          </w:pPr>
          <w:hyperlink w:anchor="_Toc70071601" w:history="1">
            <w:r w:rsidRPr="00EF753A">
              <w:rPr>
                <w:rStyle w:val="Hyperlink"/>
                <w:noProof/>
                <w:lang w:val="en-DE"/>
              </w:rPr>
              <w:t>2.1.5.</w:t>
            </w:r>
            <w:r>
              <w:rPr>
                <w:rFonts w:cstheme="minorBidi"/>
                <w:noProof/>
                <w:sz w:val="22"/>
                <w:szCs w:val="22"/>
                <w:lang w:val="en-GB" w:eastAsia="en-GB"/>
              </w:rPr>
              <w:tab/>
            </w:r>
            <w:r w:rsidRPr="00EF753A">
              <w:rPr>
                <w:rStyle w:val="Hyperlink"/>
                <w:noProof/>
                <w:lang w:val="en-DE"/>
              </w:rPr>
              <w:t>ASOS API Data</w:t>
            </w:r>
            <w:r>
              <w:rPr>
                <w:noProof/>
                <w:webHidden/>
              </w:rPr>
              <w:tab/>
            </w:r>
            <w:r>
              <w:rPr>
                <w:noProof/>
                <w:webHidden/>
              </w:rPr>
              <w:fldChar w:fldCharType="begin"/>
            </w:r>
            <w:r>
              <w:rPr>
                <w:noProof/>
                <w:webHidden/>
              </w:rPr>
              <w:instrText xml:space="preserve"> PAGEREF _Toc70071601 \h </w:instrText>
            </w:r>
            <w:r>
              <w:rPr>
                <w:noProof/>
                <w:webHidden/>
              </w:rPr>
            </w:r>
            <w:r>
              <w:rPr>
                <w:noProof/>
                <w:webHidden/>
              </w:rPr>
              <w:fldChar w:fldCharType="separate"/>
            </w:r>
            <w:r>
              <w:rPr>
                <w:noProof/>
                <w:webHidden/>
              </w:rPr>
              <w:t>14</w:t>
            </w:r>
            <w:r>
              <w:rPr>
                <w:noProof/>
                <w:webHidden/>
              </w:rPr>
              <w:fldChar w:fldCharType="end"/>
            </w:r>
          </w:hyperlink>
        </w:p>
        <w:p w14:paraId="6F06F5D6" w14:textId="118B68C9" w:rsidR="004E2C10" w:rsidRDefault="004E2C10">
          <w:pPr>
            <w:pStyle w:val="TOC2"/>
            <w:tabs>
              <w:tab w:val="left" w:pos="660"/>
              <w:tab w:val="right" w:leader="dot" w:pos="8290"/>
            </w:tabs>
            <w:rPr>
              <w:rFonts w:cstheme="minorBidi"/>
              <w:b w:val="0"/>
              <w:bCs w:val="0"/>
              <w:noProof/>
              <w:sz w:val="22"/>
              <w:szCs w:val="22"/>
              <w:lang w:val="en-GB" w:eastAsia="en-GB"/>
            </w:rPr>
          </w:pPr>
          <w:hyperlink w:anchor="_Toc70071602" w:history="1">
            <w:r w:rsidRPr="00EF753A">
              <w:rPr>
                <w:rStyle w:val="Hyperlink"/>
                <w:noProof/>
                <w:lang w:val="en-GB"/>
              </w:rPr>
              <w:t>2.2.</w:t>
            </w:r>
            <w:r>
              <w:rPr>
                <w:rFonts w:cstheme="minorBidi"/>
                <w:b w:val="0"/>
                <w:bCs w:val="0"/>
                <w:noProof/>
                <w:sz w:val="22"/>
                <w:szCs w:val="22"/>
                <w:lang w:val="en-GB" w:eastAsia="en-GB"/>
              </w:rPr>
              <w:tab/>
            </w:r>
            <w:r w:rsidRPr="00EF753A">
              <w:rPr>
                <w:rStyle w:val="Hyperlink"/>
                <w:noProof/>
                <w:lang w:val="en-GB"/>
              </w:rPr>
              <w:t>Detailed</w:t>
            </w:r>
            <w:r w:rsidRPr="00EF753A">
              <w:rPr>
                <w:rStyle w:val="Hyperlink"/>
                <w:noProof/>
                <w:lang w:val="en-DE"/>
              </w:rPr>
              <w:t xml:space="preserve"> </w:t>
            </w:r>
            <w:r w:rsidRPr="00EF753A">
              <w:rPr>
                <w:rStyle w:val="Hyperlink"/>
                <w:noProof/>
                <w:lang w:val="en-GB"/>
              </w:rPr>
              <w:t>Design</w:t>
            </w:r>
            <w:r>
              <w:rPr>
                <w:noProof/>
                <w:webHidden/>
              </w:rPr>
              <w:tab/>
            </w:r>
            <w:r>
              <w:rPr>
                <w:noProof/>
                <w:webHidden/>
              </w:rPr>
              <w:fldChar w:fldCharType="begin"/>
            </w:r>
            <w:r>
              <w:rPr>
                <w:noProof/>
                <w:webHidden/>
              </w:rPr>
              <w:instrText xml:space="preserve"> PAGEREF _Toc70071602 \h </w:instrText>
            </w:r>
            <w:r>
              <w:rPr>
                <w:noProof/>
                <w:webHidden/>
              </w:rPr>
            </w:r>
            <w:r>
              <w:rPr>
                <w:noProof/>
                <w:webHidden/>
              </w:rPr>
              <w:fldChar w:fldCharType="separate"/>
            </w:r>
            <w:r>
              <w:rPr>
                <w:noProof/>
                <w:webHidden/>
              </w:rPr>
              <w:t>15</w:t>
            </w:r>
            <w:r>
              <w:rPr>
                <w:noProof/>
                <w:webHidden/>
              </w:rPr>
              <w:fldChar w:fldCharType="end"/>
            </w:r>
          </w:hyperlink>
        </w:p>
        <w:p w14:paraId="791212F1" w14:textId="47DCDBC8" w:rsidR="004E2C10" w:rsidRDefault="004E2C10">
          <w:pPr>
            <w:pStyle w:val="TOC3"/>
            <w:tabs>
              <w:tab w:val="left" w:pos="1100"/>
              <w:tab w:val="right" w:leader="dot" w:pos="8290"/>
            </w:tabs>
            <w:rPr>
              <w:rFonts w:cstheme="minorBidi"/>
              <w:noProof/>
              <w:sz w:val="22"/>
              <w:szCs w:val="22"/>
              <w:lang w:val="en-GB" w:eastAsia="en-GB"/>
            </w:rPr>
          </w:pPr>
          <w:hyperlink w:anchor="_Toc70071603" w:history="1">
            <w:r w:rsidRPr="00EF753A">
              <w:rPr>
                <w:rStyle w:val="Hyperlink"/>
                <w:noProof/>
                <w:lang w:val="en-DE"/>
              </w:rPr>
              <w:t>2.2.1.</w:t>
            </w:r>
            <w:r>
              <w:rPr>
                <w:rFonts w:cstheme="minorBidi"/>
                <w:noProof/>
                <w:sz w:val="22"/>
                <w:szCs w:val="22"/>
                <w:lang w:val="en-GB" w:eastAsia="en-GB"/>
              </w:rPr>
              <w:tab/>
            </w:r>
            <w:r w:rsidRPr="00EF753A">
              <w:rPr>
                <w:rStyle w:val="Hyperlink"/>
                <w:noProof/>
                <w:lang w:val="en-DE"/>
              </w:rPr>
              <w:t>ASOS API Python Script</w:t>
            </w:r>
            <w:r>
              <w:rPr>
                <w:noProof/>
                <w:webHidden/>
              </w:rPr>
              <w:tab/>
            </w:r>
            <w:r>
              <w:rPr>
                <w:noProof/>
                <w:webHidden/>
              </w:rPr>
              <w:fldChar w:fldCharType="begin"/>
            </w:r>
            <w:r>
              <w:rPr>
                <w:noProof/>
                <w:webHidden/>
              </w:rPr>
              <w:instrText xml:space="preserve"> PAGEREF _Toc70071603 \h </w:instrText>
            </w:r>
            <w:r>
              <w:rPr>
                <w:noProof/>
                <w:webHidden/>
              </w:rPr>
            </w:r>
            <w:r>
              <w:rPr>
                <w:noProof/>
                <w:webHidden/>
              </w:rPr>
              <w:fldChar w:fldCharType="separate"/>
            </w:r>
            <w:r>
              <w:rPr>
                <w:noProof/>
                <w:webHidden/>
              </w:rPr>
              <w:t>15</w:t>
            </w:r>
            <w:r>
              <w:rPr>
                <w:noProof/>
                <w:webHidden/>
              </w:rPr>
              <w:fldChar w:fldCharType="end"/>
            </w:r>
          </w:hyperlink>
        </w:p>
        <w:p w14:paraId="456D9FA9" w14:textId="5A55CB3E" w:rsidR="004E2C10" w:rsidRDefault="004E2C10">
          <w:pPr>
            <w:pStyle w:val="TOC3"/>
            <w:tabs>
              <w:tab w:val="left" w:pos="1100"/>
              <w:tab w:val="right" w:leader="dot" w:pos="8290"/>
            </w:tabs>
            <w:rPr>
              <w:rFonts w:cstheme="minorBidi"/>
              <w:noProof/>
              <w:sz w:val="22"/>
              <w:szCs w:val="22"/>
              <w:lang w:val="en-GB" w:eastAsia="en-GB"/>
            </w:rPr>
          </w:pPr>
          <w:hyperlink w:anchor="_Toc70071604" w:history="1">
            <w:r w:rsidRPr="00EF753A">
              <w:rPr>
                <w:rStyle w:val="Hyperlink"/>
                <w:noProof/>
                <w:lang w:val="en-DE"/>
              </w:rPr>
              <w:t>2.2.2.</w:t>
            </w:r>
            <w:r>
              <w:rPr>
                <w:rFonts w:cstheme="minorBidi"/>
                <w:noProof/>
                <w:sz w:val="22"/>
                <w:szCs w:val="22"/>
                <w:lang w:val="en-GB" w:eastAsia="en-GB"/>
              </w:rPr>
              <w:tab/>
            </w:r>
            <w:r w:rsidRPr="00EF753A">
              <w:rPr>
                <w:rStyle w:val="Hyperlink"/>
                <w:noProof/>
                <w:lang w:val="en-DE"/>
              </w:rPr>
              <w:t>Model Levers and Scaling</w:t>
            </w:r>
            <w:r>
              <w:rPr>
                <w:noProof/>
                <w:webHidden/>
              </w:rPr>
              <w:tab/>
            </w:r>
            <w:r>
              <w:rPr>
                <w:noProof/>
                <w:webHidden/>
              </w:rPr>
              <w:fldChar w:fldCharType="begin"/>
            </w:r>
            <w:r>
              <w:rPr>
                <w:noProof/>
                <w:webHidden/>
              </w:rPr>
              <w:instrText xml:space="preserve"> PAGEREF _Toc70071604 \h </w:instrText>
            </w:r>
            <w:r>
              <w:rPr>
                <w:noProof/>
                <w:webHidden/>
              </w:rPr>
            </w:r>
            <w:r>
              <w:rPr>
                <w:noProof/>
                <w:webHidden/>
              </w:rPr>
              <w:fldChar w:fldCharType="separate"/>
            </w:r>
            <w:r>
              <w:rPr>
                <w:noProof/>
                <w:webHidden/>
              </w:rPr>
              <w:t>15</w:t>
            </w:r>
            <w:r>
              <w:rPr>
                <w:noProof/>
                <w:webHidden/>
              </w:rPr>
              <w:fldChar w:fldCharType="end"/>
            </w:r>
          </w:hyperlink>
        </w:p>
        <w:p w14:paraId="1992F6D4" w14:textId="412E6594" w:rsidR="004E2C10" w:rsidRDefault="004E2C10">
          <w:pPr>
            <w:pStyle w:val="TOC2"/>
            <w:tabs>
              <w:tab w:val="left" w:pos="660"/>
              <w:tab w:val="right" w:leader="dot" w:pos="8290"/>
            </w:tabs>
            <w:rPr>
              <w:rFonts w:cstheme="minorBidi"/>
              <w:b w:val="0"/>
              <w:bCs w:val="0"/>
              <w:noProof/>
              <w:sz w:val="22"/>
              <w:szCs w:val="22"/>
              <w:lang w:val="en-GB" w:eastAsia="en-GB"/>
            </w:rPr>
          </w:pPr>
          <w:hyperlink w:anchor="_Toc70071605" w:history="1">
            <w:r w:rsidRPr="00EF753A">
              <w:rPr>
                <w:rStyle w:val="Hyperlink"/>
                <w:noProof/>
                <w:lang w:val="en-GB"/>
              </w:rPr>
              <w:t>2.3.</w:t>
            </w:r>
            <w:r>
              <w:rPr>
                <w:rFonts w:cstheme="minorBidi"/>
                <w:b w:val="0"/>
                <w:bCs w:val="0"/>
                <w:noProof/>
                <w:sz w:val="22"/>
                <w:szCs w:val="22"/>
                <w:lang w:val="en-GB" w:eastAsia="en-GB"/>
              </w:rPr>
              <w:tab/>
            </w:r>
            <w:r w:rsidRPr="00EF753A">
              <w:rPr>
                <w:rStyle w:val="Hyperlink"/>
                <w:noProof/>
                <w:lang w:val="en-GB"/>
              </w:rPr>
              <w:t>User Interface Design</w:t>
            </w:r>
            <w:r>
              <w:rPr>
                <w:noProof/>
                <w:webHidden/>
              </w:rPr>
              <w:tab/>
            </w:r>
            <w:r>
              <w:rPr>
                <w:noProof/>
                <w:webHidden/>
              </w:rPr>
              <w:fldChar w:fldCharType="begin"/>
            </w:r>
            <w:r>
              <w:rPr>
                <w:noProof/>
                <w:webHidden/>
              </w:rPr>
              <w:instrText xml:space="preserve"> PAGEREF _Toc70071605 \h </w:instrText>
            </w:r>
            <w:r>
              <w:rPr>
                <w:noProof/>
                <w:webHidden/>
              </w:rPr>
            </w:r>
            <w:r>
              <w:rPr>
                <w:noProof/>
                <w:webHidden/>
              </w:rPr>
              <w:fldChar w:fldCharType="separate"/>
            </w:r>
            <w:r>
              <w:rPr>
                <w:noProof/>
                <w:webHidden/>
              </w:rPr>
              <w:t>17</w:t>
            </w:r>
            <w:r>
              <w:rPr>
                <w:noProof/>
                <w:webHidden/>
              </w:rPr>
              <w:fldChar w:fldCharType="end"/>
            </w:r>
          </w:hyperlink>
        </w:p>
        <w:p w14:paraId="3613F417" w14:textId="6636B882" w:rsidR="004E2C10" w:rsidRDefault="004E2C10">
          <w:pPr>
            <w:pStyle w:val="TOC3"/>
            <w:tabs>
              <w:tab w:val="left" w:pos="1100"/>
              <w:tab w:val="right" w:leader="dot" w:pos="8290"/>
            </w:tabs>
            <w:rPr>
              <w:rFonts w:cstheme="minorBidi"/>
              <w:noProof/>
              <w:sz w:val="22"/>
              <w:szCs w:val="22"/>
              <w:lang w:val="en-GB" w:eastAsia="en-GB"/>
            </w:rPr>
          </w:pPr>
          <w:hyperlink w:anchor="_Toc70071606" w:history="1">
            <w:r w:rsidRPr="00EF753A">
              <w:rPr>
                <w:rStyle w:val="Hyperlink"/>
                <w:noProof/>
                <w:lang w:val="en-DE"/>
              </w:rPr>
              <w:t>2.3.1.</w:t>
            </w:r>
            <w:r>
              <w:rPr>
                <w:rFonts w:cstheme="minorBidi"/>
                <w:noProof/>
                <w:sz w:val="22"/>
                <w:szCs w:val="22"/>
                <w:lang w:val="en-GB" w:eastAsia="en-GB"/>
              </w:rPr>
              <w:tab/>
            </w:r>
            <w:r w:rsidRPr="00EF753A">
              <w:rPr>
                <w:rStyle w:val="Hyperlink"/>
                <w:noProof/>
                <w:lang w:val="en-DE"/>
              </w:rPr>
              <w:t>Environment</w:t>
            </w:r>
            <w:r>
              <w:rPr>
                <w:noProof/>
                <w:webHidden/>
              </w:rPr>
              <w:tab/>
            </w:r>
            <w:r>
              <w:rPr>
                <w:noProof/>
                <w:webHidden/>
              </w:rPr>
              <w:fldChar w:fldCharType="begin"/>
            </w:r>
            <w:r>
              <w:rPr>
                <w:noProof/>
                <w:webHidden/>
              </w:rPr>
              <w:instrText xml:space="preserve"> PAGEREF _Toc70071606 \h </w:instrText>
            </w:r>
            <w:r>
              <w:rPr>
                <w:noProof/>
                <w:webHidden/>
              </w:rPr>
            </w:r>
            <w:r>
              <w:rPr>
                <w:noProof/>
                <w:webHidden/>
              </w:rPr>
              <w:fldChar w:fldCharType="separate"/>
            </w:r>
            <w:r>
              <w:rPr>
                <w:noProof/>
                <w:webHidden/>
              </w:rPr>
              <w:t>17</w:t>
            </w:r>
            <w:r>
              <w:rPr>
                <w:noProof/>
                <w:webHidden/>
              </w:rPr>
              <w:fldChar w:fldCharType="end"/>
            </w:r>
          </w:hyperlink>
        </w:p>
        <w:p w14:paraId="3687DE5D" w14:textId="628CAC2C" w:rsidR="004E2C10" w:rsidRDefault="004E2C10">
          <w:pPr>
            <w:pStyle w:val="TOC3"/>
            <w:tabs>
              <w:tab w:val="left" w:pos="1100"/>
              <w:tab w:val="right" w:leader="dot" w:pos="8290"/>
            </w:tabs>
            <w:rPr>
              <w:rFonts w:cstheme="minorBidi"/>
              <w:noProof/>
              <w:sz w:val="22"/>
              <w:szCs w:val="22"/>
              <w:lang w:val="en-GB" w:eastAsia="en-GB"/>
            </w:rPr>
          </w:pPr>
          <w:hyperlink w:anchor="_Toc70071607" w:history="1">
            <w:r w:rsidRPr="00EF753A">
              <w:rPr>
                <w:rStyle w:val="Hyperlink"/>
                <w:noProof/>
                <w:lang w:val="en-DE"/>
              </w:rPr>
              <w:t>2.3.2.</w:t>
            </w:r>
            <w:r>
              <w:rPr>
                <w:rFonts w:cstheme="minorBidi"/>
                <w:noProof/>
                <w:sz w:val="22"/>
                <w:szCs w:val="22"/>
                <w:lang w:val="en-GB" w:eastAsia="en-GB"/>
              </w:rPr>
              <w:tab/>
            </w:r>
            <w:r w:rsidRPr="00EF753A">
              <w:rPr>
                <w:rStyle w:val="Hyperlink"/>
                <w:noProof/>
                <w:lang w:val="en-DE"/>
              </w:rPr>
              <w:t>Interactions</w:t>
            </w:r>
            <w:r>
              <w:rPr>
                <w:noProof/>
                <w:webHidden/>
              </w:rPr>
              <w:tab/>
            </w:r>
            <w:r>
              <w:rPr>
                <w:noProof/>
                <w:webHidden/>
              </w:rPr>
              <w:fldChar w:fldCharType="begin"/>
            </w:r>
            <w:r>
              <w:rPr>
                <w:noProof/>
                <w:webHidden/>
              </w:rPr>
              <w:instrText xml:space="preserve"> PAGEREF _Toc70071607 \h </w:instrText>
            </w:r>
            <w:r>
              <w:rPr>
                <w:noProof/>
                <w:webHidden/>
              </w:rPr>
            </w:r>
            <w:r>
              <w:rPr>
                <w:noProof/>
                <w:webHidden/>
              </w:rPr>
              <w:fldChar w:fldCharType="separate"/>
            </w:r>
            <w:r>
              <w:rPr>
                <w:noProof/>
                <w:webHidden/>
              </w:rPr>
              <w:t>17</w:t>
            </w:r>
            <w:r>
              <w:rPr>
                <w:noProof/>
                <w:webHidden/>
              </w:rPr>
              <w:fldChar w:fldCharType="end"/>
            </w:r>
          </w:hyperlink>
        </w:p>
        <w:p w14:paraId="156A5E9E" w14:textId="4FD7FB7E" w:rsidR="004E2C10" w:rsidRDefault="004E2C10">
          <w:pPr>
            <w:pStyle w:val="TOC3"/>
            <w:tabs>
              <w:tab w:val="left" w:pos="1100"/>
              <w:tab w:val="right" w:leader="dot" w:pos="8290"/>
            </w:tabs>
            <w:rPr>
              <w:rFonts w:cstheme="minorBidi"/>
              <w:noProof/>
              <w:sz w:val="22"/>
              <w:szCs w:val="22"/>
              <w:lang w:val="en-GB" w:eastAsia="en-GB"/>
            </w:rPr>
          </w:pPr>
          <w:hyperlink w:anchor="_Toc70071608" w:history="1">
            <w:r w:rsidRPr="00EF753A">
              <w:rPr>
                <w:rStyle w:val="Hyperlink"/>
                <w:noProof/>
                <w:lang w:val="en-DE"/>
              </w:rPr>
              <w:t>2.3.3.</w:t>
            </w:r>
            <w:r>
              <w:rPr>
                <w:rFonts w:cstheme="minorBidi"/>
                <w:noProof/>
                <w:sz w:val="22"/>
                <w:szCs w:val="22"/>
                <w:lang w:val="en-GB" w:eastAsia="en-GB"/>
              </w:rPr>
              <w:tab/>
            </w:r>
            <w:r w:rsidRPr="00EF753A">
              <w:rPr>
                <w:rStyle w:val="Hyperlink"/>
                <w:noProof/>
                <w:lang w:val="en-DE"/>
              </w:rPr>
              <w:t>Clothes</w:t>
            </w:r>
            <w:r>
              <w:rPr>
                <w:noProof/>
                <w:webHidden/>
              </w:rPr>
              <w:tab/>
            </w:r>
            <w:r>
              <w:rPr>
                <w:noProof/>
                <w:webHidden/>
              </w:rPr>
              <w:fldChar w:fldCharType="begin"/>
            </w:r>
            <w:r>
              <w:rPr>
                <w:noProof/>
                <w:webHidden/>
              </w:rPr>
              <w:instrText xml:space="preserve"> PAGEREF _Toc70071608 \h </w:instrText>
            </w:r>
            <w:r>
              <w:rPr>
                <w:noProof/>
                <w:webHidden/>
              </w:rPr>
            </w:r>
            <w:r>
              <w:rPr>
                <w:noProof/>
                <w:webHidden/>
              </w:rPr>
              <w:fldChar w:fldCharType="separate"/>
            </w:r>
            <w:r>
              <w:rPr>
                <w:noProof/>
                <w:webHidden/>
              </w:rPr>
              <w:t>18</w:t>
            </w:r>
            <w:r>
              <w:rPr>
                <w:noProof/>
                <w:webHidden/>
              </w:rPr>
              <w:fldChar w:fldCharType="end"/>
            </w:r>
          </w:hyperlink>
        </w:p>
        <w:p w14:paraId="2CBC9C28" w14:textId="50DEE615" w:rsidR="004E2C10" w:rsidRDefault="004E2C10">
          <w:pPr>
            <w:pStyle w:val="TOC3"/>
            <w:tabs>
              <w:tab w:val="left" w:pos="1100"/>
              <w:tab w:val="right" w:leader="dot" w:pos="8290"/>
            </w:tabs>
            <w:rPr>
              <w:rFonts w:cstheme="minorBidi"/>
              <w:noProof/>
              <w:sz w:val="22"/>
              <w:szCs w:val="22"/>
              <w:lang w:val="en-GB" w:eastAsia="en-GB"/>
            </w:rPr>
          </w:pPr>
          <w:hyperlink w:anchor="_Toc70071609" w:history="1">
            <w:r w:rsidRPr="00EF753A">
              <w:rPr>
                <w:rStyle w:val="Hyperlink"/>
                <w:noProof/>
                <w:lang w:val="en-DE"/>
              </w:rPr>
              <w:t>2.3.4.</w:t>
            </w:r>
            <w:r>
              <w:rPr>
                <w:rFonts w:cstheme="minorBidi"/>
                <w:noProof/>
                <w:sz w:val="22"/>
                <w:szCs w:val="22"/>
                <w:lang w:val="en-GB" w:eastAsia="en-GB"/>
              </w:rPr>
              <w:tab/>
            </w:r>
            <w:r w:rsidRPr="00EF753A">
              <w:rPr>
                <w:rStyle w:val="Hyperlink"/>
                <w:noProof/>
                <w:lang w:val="en-DE"/>
              </w:rPr>
              <w:t>Clothes Spawning</w:t>
            </w:r>
            <w:r>
              <w:rPr>
                <w:noProof/>
                <w:webHidden/>
              </w:rPr>
              <w:tab/>
            </w:r>
            <w:r>
              <w:rPr>
                <w:noProof/>
                <w:webHidden/>
              </w:rPr>
              <w:fldChar w:fldCharType="begin"/>
            </w:r>
            <w:r>
              <w:rPr>
                <w:noProof/>
                <w:webHidden/>
              </w:rPr>
              <w:instrText xml:space="preserve"> PAGEREF _Toc70071609 \h </w:instrText>
            </w:r>
            <w:r>
              <w:rPr>
                <w:noProof/>
                <w:webHidden/>
              </w:rPr>
            </w:r>
            <w:r>
              <w:rPr>
                <w:noProof/>
                <w:webHidden/>
              </w:rPr>
              <w:fldChar w:fldCharType="separate"/>
            </w:r>
            <w:r>
              <w:rPr>
                <w:noProof/>
                <w:webHidden/>
              </w:rPr>
              <w:t>18</w:t>
            </w:r>
            <w:r>
              <w:rPr>
                <w:noProof/>
                <w:webHidden/>
              </w:rPr>
              <w:fldChar w:fldCharType="end"/>
            </w:r>
          </w:hyperlink>
        </w:p>
        <w:p w14:paraId="5ABF6C51" w14:textId="3E9E94D1" w:rsidR="004E2C10" w:rsidRDefault="004E2C10">
          <w:pPr>
            <w:pStyle w:val="TOC3"/>
            <w:tabs>
              <w:tab w:val="left" w:pos="1100"/>
              <w:tab w:val="right" w:leader="dot" w:pos="8290"/>
            </w:tabs>
            <w:rPr>
              <w:rFonts w:cstheme="minorBidi"/>
              <w:noProof/>
              <w:sz w:val="22"/>
              <w:szCs w:val="22"/>
              <w:lang w:val="en-GB" w:eastAsia="en-GB"/>
            </w:rPr>
          </w:pPr>
          <w:hyperlink w:anchor="_Toc70071610" w:history="1">
            <w:r w:rsidRPr="00EF753A">
              <w:rPr>
                <w:rStyle w:val="Hyperlink"/>
                <w:noProof/>
                <w:lang w:val="en-DE"/>
              </w:rPr>
              <w:t>2.3.5.</w:t>
            </w:r>
            <w:r>
              <w:rPr>
                <w:rFonts w:cstheme="minorBidi"/>
                <w:noProof/>
                <w:sz w:val="22"/>
                <w:szCs w:val="22"/>
                <w:lang w:val="en-GB" w:eastAsia="en-GB"/>
              </w:rPr>
              <w:tab/>
            </w:r>
            <w:r w:rsidRPr="00EF753A">
              <w:rPr>
                <w:rStyle w:val="Hyperlink"/>
                <w:noProof/>
                <w:lang w:val="en-DE"/>
              </w:rPr>
              <w:t>Model Adjustment Levers</w:t>
            </w:r>
            <w:r>
              <w:rPr>
                <w:noProof/>
                <w:webHidden/>
              </w:rPr>
              <w:tab/>
            </w:r>
            <w:r>
              <w:rPr>
                <w:noProof/>
                <w:webHidden/>
              </w:rPr>
              <w:fldChar w:fldCharType="begin"/>
            </w:r>
            <w:r>
              <w:rPr>
                <w:noProof/>
                <w:webHidden/>
              </w:rPr>
              <w:instrText xml:space="preserve"> PAGEREF _Toc70071610 \h </w:instrText>
            </w:r>
            <w:r>
              <w:rPr>
                <w:noProof/>
                <w:webHidden/>
              </w:rPr>
            </w:r>
            <w:r>
              <w:rPr>
                <w:noProof/>
                <w:webHidden/>
              </w:rPr>
              <w:fldChar w:fldCharType="separate"/>
            </w:r>
            <w:r>
              <w:rPr>
                <w:noProof/>
                <w:webHidden/>
              </w:rPr>
              <w:t>20</w:t>
            </w:r>
            <w:r>
              <w:rPr>
                <w:noProof/>
                <w:webHidden/>
              </w:rPr>
              <w:fldChar w:fldCharType="end"/>
            </w:r>
          </w:hyperlink>
        </w:p>
        <w:p w14:paraId="7CAB4BB2" w14:textId="01A19FC5" w:rsidR="004E2C10" w:rsidRDefault="004E2C10">
          <w:pPr>
            <w:pStyle w:val="TOC3"/>
            <w:tabs>
              <w:tab w:val="left" w:pos="1100"/>
              <w:tab w:val="right" w:leader="dot" w:pos="8290"/>
            </w:tabs>
            <w:rPr>
              <w:rFonts w:cstheme="minorBidi"/>
              <w:noProof/>
              <w:sz w:val="22"/>
              <w:szCs w:val="22"/>
              <w:lang w:val="en-GB" w:eastAsia="en-GB"/>
            </w:rPr>
          </w:pPr>
          <w:hyperlink w:anchor="_Toc70071611" w:history="1">
            <w:r w:rsidRPr="00EF753A">
              <w:rPr>
                <w:rStyle w:val="Hyperlink"/>
                <w:noProof/>
                <w:lang w:val="en-DE"/>
              </w:rPr>
              <w:t>2.3.6.</w:t>
            </w:r>
            <w:r>
              <w:rPr>
                <w:rFonts w:cstheme="minorBidi"/>
                <w:noProof/>
                <w:sz w:val="22"/>
                <w:szCs w:val="22"/>
                <w:lang w:val="en-GB" w:eastAsia="en-GB"/>
              </w:rPr>
              <w:tab/>
            </w:r>
            <w:r w:rsidRPr="00EF753A">
              <w:rPr>
                <w:rStyle w:val="Hyperlink"/>
                <w:noProof/>
                <w:lang w:val="en-DE"/>
              </w:rPr>
              <w:t>Information Filtering</w:t>
            </w:r>
            <w:r>
              <w:rPr>
                <w:noProof/>
                <w:webHidden/>
              </w:rPr>
              <w:tab/>
            </w:r>
            <w:r>
              <w:rPr>
                <w:noProof/>
                <w:webHidden/>
              </w:rPr>
              <w:fldChar w:fldCharType="begin"/>
            </w:r>
            <w:r>
              <w:rPr>
                <w:noProof/>
                <w:webHidden/>
              </w:rPr>
              <w:instrText xml:space="preserve"> PAGEREF _Toc70071611 \h </w:instrText>
            </w:r>
            <w:r>
              <w:rPr>
                <w:noProof/>
                <w:webHidden/>
              </w:rPr>
            </w:r>
            <w:r>
              <w:rPr>
                <w:noProof/>
                <w:webHidden/>
              </w:rPr>
              <w:fldChar w:fldCharType="separate"/>
            </w:r>
            <w:r>
              <w:rPr>
                <w:noProof/>
                <w:webHidden/>
              </w:rPr>
              <w:t>20</w:t>
            </w:r>
            <w:r>
              <w:rPr>
                <w:noProof/>
                <w:webHidden/>
              </w:rPr>
              <w:fldChar w:fldCharType="end"/>
            </w:r>
          </w:hyperlink>
        </w:p>
        <w:p w14:paraId="5283D78F" w14:textId="7E104177" w:rsidR="004E2C10" w:rsidRDefault="004E2C10">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70071612" w:history="1">
            <w:r w:rsidRPr="00EF753A">
              <w:rPr>
                <w:rStyle w:val="Hyperlink"/>
                <w:noProof/>
                <w:lang w:val="en-GB"/>
              </w:rPr>
              <w:t>3.</w:t>
            </w:r>
            <w:r>
              <w:rPr>
                <w:rFonts w:asciiTheme="minorHAnsi" w:hAnsiTheme="minorHAnsi" w:cstheme="minorBidi"/>
                <w:b w:val="0"/>
                <w:bCs w:val="0"/>
                <w:caps w:val="0"/>
                <w:noProof/>
                <w:sz w:val="22"/>
                <w:szCs w:val="22"/>
                <w:lang w:val="en-GB" w:eastAsia="en-GB"/>
              </w:rPr>
              <w:tab/>
            </w:r>
            <w:r w:rsidRPr="00EF753A">
              <w:rPr>
                <w:rStyle w:val="Hyperlink"/>
                <w:noProof/>
                <w:lang w:val="en-GB"/>
              </w:rPr>
              <w:t>Implementation</w:t>
            </w:r>
            <w:r>
              <w:rPr>
                <w:noProof/>
                <w:webHidden/>
              </w:rPr>
              <w:tab/>
            </w:r>
            <w:r>
              <w:rPr>
                <w:noProof/>
                <w:webHidden/>
              </w:rPr>
              <w:fldChar w:fldCharType="begin"/>
            </w:r>
            <w:r>
              <w:rPr>
                <w:noProof/>
                <w:webHidden/>
              </w:rPr>
              <w:instrText xml:space="preserve"> PAGEREF _Toc70071612 \h </w:instrText>
            </w:r>
            <w:r>
              <w:rPr>
                <w:noProof/>
                <w:webHidden/>
              </w:rPr>
            </w:r>
            <w:r>
              <w:rPr>
                <w:noProof/>
                <w:webHidden/>
              </w:rPr>
              <w:fldChar w:fldCharType="separate"/>
            </w:r>
            <w:r>
              <w:rPr>
                <w:noProof/>
                <w:webHidden/>
              </w:rPr>
              <w:t>21</w:t>
            </w:r>
            <w:r>
              <w:rPr>
                <w:noProof/>
                <w:webHidden/>
              </w:rPr>
              <w:fldChar w:fldCharType="end"/>
            </w:r>
          </w:hyperlink>
        </w:p>
        <w:p w14:paraId="26F1785F" w14:textId="136F806C" w:rsidR="004E2C10" w:rsidRDefault="004E2C10">
          <w:pPr>
            <w:pStyle w:val="TOC3"/>
            <w:tabs>
              <w:tab w:val="left" w:pos="1100"/>
              <w:tab w:val="right" w:leader="dot" w:pos="8290"/>
            </w:tabs>
            <w:rPr>
              <w:rFonts w:cstheme="minorBidi"/>
              <w:noProof/>
              <w:sz w:val="22"/>
              <w:szCs w:val="22"/>
              <w:lang w:val="en-GB" w:eastAsia="en-GB"/>
            </w:rPr>
          </w:pPr>
          <w:hyperlink w:anchor="_Toc70071613" w:history="1">
            <w:r w:rsidRPr="00EF753A">
              <w:rPr>
                <w:rStyle w:val="Hyperlink"/>
                <w:noProof/>
                <w:lang w:val="en-DE"/>
              </w:rPr>
              <w:t>3.1.1.</w:t>
            </w:r>
            <w:r>
              <w:rPr>
                <w:rFonts w:cstheme="minorBidi"/>
                <w:noProof/>
                <w:sz w:val="22"/>
                <w:szCs w:val="22"/>
                <w:lang w:val="en-GB" w:eastAsia="en-GB"/>
              </w:rPr>
              <w:tab/>
            </w:r>
            <w:r w:rsidRPr="00EF753A">
              <w:rPr>
                <w:rStyle w:val="Hyperlink"/>
                <w:noProof/>
                <w:lang w:val="en-DE"/>
              </w:rPr>
              <w:t>Environment</w:t>
            </w:r>
            <w:r>
              <w:rPr>
                <w:noProof/>
                <w:webHidden/>
              </w:rPr>
              <w:tab/>
            </w:r>
            <w:r>
              <w:rPr>
                <w:noProof/>
                <w:webHidden/>
              </w:rPr>
              <w:fldChar w:fldCharType="begin"/>
            </w:r>
            <w:r>
              <w:rPr>
                <w:noProof/>
                <w:webHidden/>
              </w:rPr>
              <w:instrText xml:space="preserve"> PAGEREF _Toc70071613 \h </w:instrText>
            </w:r>
            <w:r>
              <w:rPr>
                <w:noProof/>
                <w:webHidden/>
              </w:rPr>
            </w:r>
            <w:r>
              <w:rPr>
                <w:noProof/>
                <w:webHidden/>
              </w:rPr>
              <w:fldChar w:fldCharType="separate"/>
            </w:r>
            <w:r>
              <w:rPr>
                <w:noProof/>
                <w:webHidden/>
              </w:rPr>
              <w:t>21</w:t>
            </w:r>
            <w:r>
              <w:rPr>
                <w:noProof/>
                <w:webHidden/>
              </w:rPr>
              <w:fldChar w:fldCharType="end"/>
            </w:r>
          </w:hyperlink>
        </w:p>
        <w:p w14:paraId="18A38BD0" w14:textId="49A0FA26" w:rsidR="004E2C10" w:rsidRDefault="004E2C10">
          <w:pPr>
            <w:pStyle w:val="TOC3"/>
            <w:tabs>
              <w:tab w:val="left" w:pos="1100"/>
              <w:tab w:val="right" w:leader="dot" w:pos="8290"/>
            </w:tabs>
            <w:rPr>
              <w:rFonts w:cstheme="minorBidi"/>
              <w:noProof/>
              <w:sz w:val="22"/>
              <w:szCs w:val="22"/>
              <w:lang w:val="en-GB" w:eastAsia="en-GB"/>
            </w:rPr>
          </w:pPr>
          <w:hyperlink w:anchor="_Toc70071614" w:history="1">
            <w:r w:rsidRPr="00EF753A">
              <w:rPr>
                <w:rStyle w:val="Hyperlink"/>
                <w:noProof/>
                <w:lang w:val="en-DE"/>
              </w:rPr>
              <w:t>3.1.2.</w:t>
            </w:r>
            <w:r>
              <w:rPr>
                <w:rFonts w:cstheme="minorBidi"/>
                <w:noProof/>
                <w:sz w:val="22"/>
                <w:szCs w:val="22"/>
                <w:lang w:val="en-GB" w:eastAsia="en-GB"/>
              </w:rPr>
              <w:tab/>
            </w:r>
            <w:r w:rsidRPr="00EF753A">
              <w:rPr>
                <w:rStyle w:val="Hyperlink"/>
                <w:noProof/>
                <w:lang w:val="en-DE"/>
              </w:rPr>
              <w:t>3D Models</w:t>
            </w:r>
            <w:r>
              <w:rPr>
                <w:noProof/>
                <w:webHidden/>
              </w:rPr>
              <w:tab/>
            </w:r>
            <w:r>
              <w:rPr>
                <w:noProof/>
                <w:webHidden/>
              </w:rPr>
              <w:fldChar w:fldCharType="begin"/>
            </w:r>
            <w:r>
              <w:rPr>
                <w:noProof/>
                <w:webHidden/>
              </w:rPr>
              <w:instrText xml:space="preserve"> PAGEREF _Toc70071614 \h </w:instrText>
            </w:r>
            <w:r>
              <w:rPr>
                <w:noProof/>
                <w:webHidden/>
              </w:rPr>
            </w:r>
            <w:r>
              <w:rPr>
                <w:noProof/>
                <w:webHidden/>
              </w:rPr>
              <w:fldChar w:fldCharType="separate"/>
            </w:r>
            <w:r>
              <w:rPr>
                <w:noProof/>
                <w:webHidden/>
              </w:rPr>
              <w:t>21</w:t>
            </w:r>
            <w:r>
              <w:rPr>
                <w:noProof/>
                <w:webHidden/>
              </w:rPr>
              <w:fldChar w:fldCharType="end"/>
            </w:r>
          </w:hyperlink>
        </w:p>
        <w:p w14:paraId="55375FFC" w14:textId="01BF9317" w:rsidR="004E2C10" w:rsidRDefault="004E2C10">
          <w:pPr>
            <w:pStyle w:val="TOC3"/>
            <w:tabs>
              <w:tab w:val="left" w:pos="1100"/>
              <w:tab w:val="right" w:leader="dot" w:pos="8290"/>
            </w:tabs>
            <w:rPr>
              <w:rFonts w:cstheme="minorBidi"/>
              <w:noProof/>
              <w:sz w:val="22"/>
              <w:szCs w:val="22"/>
              <w:lang w:val="en-GB" w:eastAsia="en-GB"/>
            </w:rPr>
          </w:pPr>
          <w:hyperlink w:anchor="_Toc70071615" w:history="1">
            <w:r w:rsidRPr="00EF753A">
              <w:rPr>
                <w:rStyle w:val="Hyperlink"/>
                <w:noProof/>
                <w:lang w:val="en-DE"/>
              </w:rPr>
              <w:t>3.1.3.</w:t>
            </w:r>
            <w:r>
              <w:rPr>
                <w:rFonts w:cstheme="minorBidi"/>
                <w:noProof/>
                <w:sz w:val="22"/>
                <w:szCs w:val="22"/>
                <w:lang w:val="en-GB" w:eastAsia="en-GB"/>
              </w:rPr>
              <w:tab/>
            </w:r>
            <w:r w:rsidRPr="00EF753A">
              <w:rPr>
                <w:rStyle w:val="Hyperlink"/>
                <w:noProof/>
                <w:lang w:val="en-DE"/>
              </w:rPr>
              <w:t>Model Rigging</w:t>
            </w:r>
            <w:r>
              <w:rPr>
                <w:noProof/>
                <w:webHidden/>
              </w:rPr>
              <w:tab/>
            </w:r>
            <w:r>
              <w:rPr>
                <w:noProof/>
                <w:webHidden/>
              </w:rPr>
              <w:fldChar w:fldCharType="begin"/>
            </w:r>
            <w:r>
              <w:rPr>
                <w:noProof/>
                <w:webHidden/>
              </w:rPr>
              <w:instrText xml:space="preserve"> PAGEREF _Toc70071615 \h </w:instrText>
            </w:r>
            <w:r>
              <w:rPr>
                <w:noProof/>
                <w:webHidden/>
              </w:rPr>
            </w:r>
            <w:r>
              <w:rPr>
                <w:noProof/>
                <w:webHidden/>
              </w:rPr>
              <w:fldChar w:fldCharType="separate"/>
            </w:r>
            <w:r>
              <w:rPr>
                <w:noProof/>
                <w:webHidden/>
              </w:rPr>
              <w:t>22</w:t>
            </w:r>
            <w:r>
              <w:rPr>
                <w:noProof/>
                <w:webHidden/>
              </w:rPr>
              <w:fldChar w:fldCharType="end"/>
            </w:r>
          </w:hyperlink>
        </w:p>
        <w:p w14:paraId="486A33F1" w14:textId="4DF8D279" w:rsidR="004E2C10" w:rsidRDefault="004E2C10">
          <w:pPr>
            <w:pStyle w:val="TOC3"/>
            <w:tabs>
              <w:tab w:val="left" w:pos="1100"/>
              <w:tab w:val="right" w:leader="dot" w:pos="8290"/>
            </w:tabs>
            <w:rPr>
              <w:rFonts w:cstheme="minorBidi"/>
              <w:noProof/>
              <w:sz w:val="22"/>
              <w:szCs w:val="22"/>
              <w:lang w:val="en-GB" w:eastAsia="en-GB"/>
            </w:rPr>
          </w:pPr>
          <w:hyperlink w:anchor="_Toc70071616" w:history="1">
            <w:r w:rsidRPr="00EF753A">
              <w:rPr>
                <w:rStyle w:val="Hyperlink"/>
                <w:noProof/>
                <w:lang w:val="en-DE"/>
              </w:rPr>
              <w:t>3.1.4.</w:t>
            </w:r>
            <w:r>
              <w:rPr>
                <w:rFonts w:cstheme="minorBidi"/>
                <w:noProof/>
                <w:sz w:val="22"/>
                <w:szCs w:val="22"/>
                <w:lang w:val="en-GB" w:eastAsia="en-GB"/>
              </w:rPr>
              <w:tab/>
            </w:r>
            <w:r w:rsidRPr="00EF753A">
              <w:rPr>
                <w:rStyle w:val="Hyperlink"/>
                <w:noProof/>
                <w:lang w:val="en-DE"/>
              </w:rPr>
              <w:t>Model Transformations:</w:t>
            </w:r>
            <w:r>
              <w:rPr>
                <w:noProof/>
                <w:webHidden/>
              </w:rPr>
              <w:tab/>
            </w:r>
            <w:r>
              <w:rPr>
                <w:noProof/>
                <w:webHidden/>
              </w:rPr>
              <w:fldChar w:fldCharType="begin"/>
            </w:r>
            <w:r>
              <w:rPr>
                <w:noProof/>
                <w:webHidden/>
              </w:rPr>
              <w:instrText xml:space="preserve"> PAGEREF _Toc70071616 \h </w:instrText>
            </w:r>
            <w:r>
              <w:rPr>
                <w:noProof/>
                <w:webHidden/>
              </w:rPr>
            </w:r>
            <w:r>
              <w:rPr>
                <w:noProof/>
                <w:webHidden/>
              </w:rPr>
              <w:fldChar w:fldCharType="separate"/>
            </w:r>
            <w:r>
              <w:rPr>
                <w:noProof/>
                <w:webHidden/>
              </w:rPr>
              <w:t>22</w:t>
            </w:r>
            <w:r>
              <w:rPr>
                <w:noProof/>
                <w:webHidden/>
              </w:rPr>
              <w:fldChar w:fldCharType="end"/>
            </w:r>
          </w:hyperlink>
        </w:p>
        <w:p w14:paraId="2D5785E2" w14:textId="3ADB8A9E" w:rsidR="004E2C10" w:rsidRDefault="004E2C10">
          <w:pPr>
            <w:pStyle w:val="TOC3"/>
            <w:tabs>
              <w:tab w:val="left" w:pos="1100"/>
              <w:tab w:val="right" w:leader="dot" w:pos="8290"/>
            </w:tabs>
            <w:rPr>
              <w:rFonts w:cstheme="minorBidi"/>
              <w:noProof/>
              <w:sz w:val="22"/>
              <w:szCs w:val="22"/>
              <w:lang w:val="en-GB" w:eastAsia="en-GB"/>
            </w:rPr>
          </w:pPr>
          <w:hyperlink w:anchor="_Toc70071617" w:history="1">
            <w:r w:rsidRPr="00EF753A">
              <w:rPr>
                <w:rStyle w:val="Hyperlink"/>
                <w:noProof/>
                <w:lang w:val="en-DE"/>
              </w:rPr>
              <w:t>3.1.5.</w:t>
            </w:r>
            <w:r>
              <w:rPr>
                <w:rFonts w:cstheme="minorBidi"/>
                <w:noProof/>
                <w:sz w:val="22"/>
                <w:szCs w:val="22"/>
                <w:lang w:val="en-GB" w:eastAsia="en-GB"/>
              </w:rPr>
              <w:tab/>
            </w:r>
            <w:r w:rsidRPr="00EF753A">
              <w:rPr>
                <w:rStyle w:val="Hyperlink"/>
                <w:noProof/>
                <w:lang w:val="en-DE"/>
              </w:rPr>
              <w:t>Model Scaling and Levers</w:t>
            </w:r>
            <w:r>
              <w:rPr>
                <w:noProof/>
                <w:webHidden/>
              </w:rPr>
              <w:tab/>
            </w:r>
            <w:r>
              <w:rPr>
                <w:noProof/>
                <w:webHidden/>
              </w:rPr>
              <w:fldChar w:fldCharType="begin"/>
            </w:r>
            <w:r>
              <w:rPr>
                <w:noProof/>
                <w:webHidden/>
              </w:rPr>
              <w:instrText xml:space="preserve"> PAGEREF _Toc70071617 \h </w:instrText>
            </w:r>
            <w:r>
              <w:rPr>
                <w:noProof/>
                <w:webHidden/>
              </w:rPr>
            </w:r>
            <w:r>
              <w:rPr>
                <w:noProof/>
                <w:webHidden/>
              </w:rPr>
              <w:fldChar w:fldCharType="separate"/>
            </w:r>
            <w:r>
              <w:rPr>
                <w:noProof/>
                <w:webHidden/>
              </w:rPr>
              <w:t>23</w:t>
            </w:r>
            <w:r>
              <w:rPr>
                <w:noProof/>
                <w:webHidden/>
              </w:rPr>
              <w:fldChar w:fldCharType="end"/>
            </w:r>
          </w:hyperlink>
        </w:p>
        <w:p w14:paraId="11B80712" w14:textId="22A53DD4" w:rsidR="004E2C10" w:rsidRDefault="004E2C10">
          <w:pPr>
            <w:pStyle w:val="TOC3"/>
            <w:tabs>
              <w:tab w:val="left" w:pos="1100"/>
              <w:tab w:val="right" w:leader="dot" w:pos="8290"/>
            </w:tabs>
            <w:rPr>
              <w:rFonts w:cstheme="minorBidi"/>
              <w:noProof/>
              <w:sz w:val="22"/>
              <w:szCs w:val="22"/>
              <w:lang w:val="en-GB" w:eastAsia="en-GB"/>
            </w:rPr>
          </w:pPr>
          <w:hyperlink w:anchor="_Toc70071618" w:history="1">
            <w:r w:rsidRPr="00EF753A">
              <w:rPr>
                <w:rStyle w:val="Hyperlink"/>
                <w:noProof/>
                <w:lang w:val="en-DE"/>
              </w:rPr>
              <w:t>3.1.6.</w:t>
            </w:r>
            <w:r>
              <w:rPr>
                <w:rFonts w:cstheme="minorBidi"/>
                <w:noProof/>
                <w:sz w:val="22"/>
                <w:szCs w:val="22"/>
                <w:lang w:val="en-GB" w:eastAsia="en-GB"/>
              </w:rPr>
              <w:tab/>
            </w:r>
            <w:r w:rsidRPr="00EF753A">
              <w:rPr>
                <w:rStyle w:val="Hyperlink"/>
                <w:noProof/>
                <w:lang w:val="en-DE"/>
              </w:rPr>
              <w:t>Clothes Physics</w:t>
            </w:r>
            <w:r>
              <w:rPr>
                <w:noProof/>
                <w:webHidden/>
              </w:rPr>
              <w:tab/>
            </w:r>
            <w:r>
              <w:rPr>
                <w:noProof/>
                <w:webHidden/>
              </w:rPr>
              <w:fldChar w:fldCharType="begin"/>
            </w:r>
            <w:r>
              <w:rPr>
                <w:noProof/>
                <w:webHidden/>
              </w:rPr>
              <w:instrText xml:space="preserve"> PAGEREF _Toc70071618 \h </w:instrText>
            </w:r>
            <w:r>
              <w:rPr>
                <w:noProof/>
                <w:webHidden/>
              </w:rPr>
            </w:r>
            <w:r>
              <w:rPr>
                <w:noProof/>
                <w:webHidden/>
              </w:rPr>
              <w:fldChar w:fldCharType="separate"/>
            </w:r>
            <w:r>
              <w:rPr>
                <w:noProof/>
                <w:webHidden/>
              </w:rPr>
              <w:t>24</w:t>
            </w:r>
            <w:r>
              <w:rPr>
                <w:noProof/>
                <w:webHidden/>
              </w:rPr>
              <w:fldChar w:fldCharType="end"/>
            </w:r>
          </w:hyperlink>
        </w:p>
        <w:p w14:paraId="5BF3FA74" w14:textId="19D2A4B6" w:rsidR="004E2C10" w:rsidRDefault="004E2C10">
          <w:pPr>
            <w:pStyle w:val="TOC3"/>
            <w:tabs>
              <w:tab w:val="left" w:pos="1100"/>
              <w:tab w:val="right" w:leader="dot" w:pos="8290"/>
            </w:tabs>
            <w:rPr>
              <w:rFonts w:cstheme="minorBidi"/>
              <w:noProof/>
              <w:sz w:val="22"/>
              <w:szCs w:val="22"/>
              <w:lang w:val="en-GB" w:eastAsia="en-GB"/>
            </w:rPr>
          </w:pPr>
          <w:hyperlink w:anchor="_Toc70071619" w:history="1">
            <w:r w:rsidRPr="00EF753A">
              <w:rPr>
                <w:rStyle w:val="Hyperlink"/>
                <w:noProof/>
                <w:lang w:val="en-DE"/>
              </w:rPr>
              <w:t>3.1.7.</w:t>
            </w:r>
            <w:r>
              <w:rPr>
                <w:rFonts w:cstheme="minorBidi"/>
                <w:noProof/>
                <w:sz w:val="22"/>
                <w:szCs w:val="22"/>
                <w:lang w:val="en-GB" w:eastAsia="en-GB"/>
              </w:rPr>
              <w:tab/>
            </w:r>
            <w:r w:rsidRPr="00EF753A">
              <w:rPr>
                <w:rStyle w:val="Hyperlink"/>
                <w:noProof/>
                <w:lang w:val="en-DE"/>
              </w:rPr>
              <w:t>Clothes Texturing</w:t>
            </w:r>
            <w:r>
              <w:rPr>
                <w:noProof/>
                <w:webHidden/>
              </w:rPr>
              <w:tab/>
            </w:r>
            <w:r>
              <w:rPr>
                <w:noProof/>
                <w:webHidden/>
              </w:rPr>
              <w:fldChar w:fldCharType="begin"/>
            </w:r>
            <w:r>
              <w:rPr>
                <w:noProof/>
                <w:webHidden/>
              </w:rPr>
              <w:instrText xml:space="preserve"> PAGEREF _Toc70071619 \h </w:instrText>
            </w:r>
            <w:r>
              <w:rPr>
                <w:noProof/>
                <w:webHidden/>
              </w:rPr>
            </w:r>
            <w:r>
              <w:rPr>
                <w:noProof/>
                <w:webHidden/>
              </w:rPr>
              <w:fldChar w:fldCharType="separate"/>
            </w:r>
            <w:r>
              <w:rPr>
                <w:noProof/>
                <w:webHidden/>
              </w:rPr>
              <w:t>26</w:t>
            </w:r>
            <w:r>
              <w:rPr>
                <w:noProof/>
                <w:webHidden/>
              </w:rPr>
              <w:fldChar w:fldCharType="end"/>
            </w:r>
          </w:hyperlink>
        </w:p>
        <w:p w14:paraId="39DC27D5" w14:textId="540948A0" w:rsidR="004E2C10" w:rsidRDefault="004E2C10">
          <w:pPr>
            <w:pStyle w:val="TOC3"/>
            <w:tabs>
              <w:tab w:val="left" w:pos="1100"/>
              <w:tab w:val="right" w:leader="dot" w:pos="8290"/>
            </w:tabs>
            <w:rPr>
              <w:rFonts w:cstheme="minorBidi"/>
              <w:noProof/>
              <w:sz w:val="22"/>
              <w:szCs w:val="22"/>
              <w:lang w:val="en-GB" w:eastAsia="en-GB"/>
            </w:rPr>
          </w:pPr>
          <w:hyperlink w:anchor="_Toc70071620" w:history="1">
            <w:r w:rsidRPr="00EF753A">
              <w:rPr>
                <w:rStyle w:val="Hyperlink"/>
                <w:noProof/>
                <w:lang w:val="en-DE"/>
              </w:rPr>
              <w:t>3.1.8.</w:t>
            </w:r>
            <w:r>
              <w:rPr>
                <w:rFonts w:cstheme="minorBidi"/>
                <w:noProof/>
                <w:sz w:val="22"/>
                <w:szCs w:val="22"/>
                <w:lang w:val="en-GB" w:eastAsia="en-GB"/>
              </w:rPr>
              <w:tab/>
            </w:r>
            <w:r w:rsidRPr="00EF753A">
              <w:rPr>
                <w:rStyle w:val="Hyperlink"/>
                <w:noProof/>
                <w:lang w:val="en-DE"/>
              </w:rPr>
              <w:t>Filtering</w:t>
            </w:r>
            <w:r>
              <w:rPr>
                <w:noProof/>
                <w:webHidden/>
              </w:rPr>
              <w:tab/>
            </w:r>
            <w:r>
              <w:rPr>
                <w:noProof/>
                <w:webHidden/>
              </w:rPr>
              <w:fldChar w:fldCharType="begin"/>
            </w:r>
            <w:r>
              <w:rPr>
                <w:noProof/>
                <w:webHidden/>
              </w:rPr>
              <w:instrText xml:space="preserve"> PAGEREF _Toc70071620 \h </w:instrText>
            </w:r>
            <w:r>
              <w:rPr>
                <w:noProof/>
                <w:webHidden/>
              </w:rPr>
            </w:r>
            <w:r>
              <w:rPr>
                <w:noProof/>
                <w:webHidden/>
              </w:rPr>
              <w:fldChar w:fldCharType="separate"/>
            </w:r>
            <w:r>
              <w:rPr>
                <w:noProof/>
                <w:webHidden/>
              </w:rPr>
              <w:t>27</w:t>
            </w:r>
            <w:r>
              <w:rPr>
                <w:noProof/>
                <w:webHidden/>
              </w:rPr>
              <w:fldChar w:fldCharType="end"/>
            </w:r>
          </w:hyperlink>
        </w:p>
        <w:p w14:paraId="4DF0DB3D" w14:textId="66DEE17B" w:rsidR="004E2C10" w:rsidRDefault="004E2C10">
          <w:pPr>
            <w:pStyle w:val="TOC3"/>
            <w:tabs>
              <w:tab w:val="left" w:pos="1100"/>
              <w:tab w:val="right" w:leader="dot" w:pos="8290"/>
            </w:tabs>
            <w:rPr>
              <w:rFonts w:cstheme="minorBidi"/>
              <w:noProof/>
              <w:sz w:val="22"/>
              <w:szCs w:val="22"/>
              <w:lang w:val="en-GB" w:eastAsia="en-GB"/>
            </w:rPr>
          </w:pPr>
          <w:hyperlink w:anchor="_Toc70071621" w:history="1">
            <w:r w:rsidRPr="00EF753A">
              <w:rPr>
                <w:rStyle w:val="Hyperlink"/>
                <w:noProof/>
                <w:lang w:val="en-DE"/>
              </w:rPr>
              <w:t>3.1.9.</w:t>
            </w:r>
            <w:r>
              <w:rPr>
                <w:rFonts w:cstheme="minorBidi"/>
                <w:noProof/>
                <w:sz w:val="22"/>
                <w:szCs w:val="22"/>
                <w:lang w:val="en-GB" w:eastAsia="en-GB"/>
              </w:rPr>
              <w:tab/>
            </w:r>
            <w:r w:rsidRPr="00EF753A">
              <w:rPr>
                <w:rStyle w:val="Hyperlink"/>
                <w:noProof/>
                <w:lang w:val="en-DE"/>
              </w:rPr>
              <w:t>Clothes Spawning</w:t>
            </w:r>
            <w:r>
              <w:rPr>
                <w:noProof/>
                <w:webHidden/>
              </w:rPr>
              <w:tab/>
            </w:r>
            <w:r>
              <w:rPr>
                <w:noProof/>
                <w:webHidden/>
              </w:rPr>
              <w:fldChar w:fldCharType="begin"/>
            </w:r>
            <w:r>
              <w:rPr>
                <w:noProof/>
                <w:webHidden/>
              </w:rPr>
              <w:instrText xml:space="preserve"> PAGEREF _Toc70071621 \h </w:instrText>
            </w:r>
            <w:r>
              <w:rPr>
                <w:noProof/>
                <w:webHidden/>
              </w:rPr>
            </w:r>
            <w:r>
              <w:rPr>
                <w:noProof/>
                <w:webHidden/>
              </w:rPr>
              <w:fldChar w:fldCharType="separate"/>
            </w:r>
            <w:r>
              <w:rPr>
                <w:noProof/>
                <w:webHidden/>
              </w:rPr>
              <w:t>27</w:t>
            </w:r>
            <w:r>
              <w:rPr>
                <w:noProof/>
                <w:webHidden/>
              </w:rPr>
              <w:fldChar w:fldCharType="end"/>
            </w:r>
          </w:hyperlink>
        </w:p>
        <w:p w14:paraId="2C178A3A" w14:textId="1DE12959" w:rsidR="004E2C10" w:rsidRDefault="004E2C10">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70071622" w:history="1">
            <w:r w:rsidRPr="00EF753A">
              <w:rPr>
                <w:rStyle w:val="Hyperlink"/>
                <w:noProof/>
                <w:lang w:val="en-GB"/>
              </w:rPr>
              <w:t>4.</w:t>
            </w:r>
            <w:r>
              <w:rPr>
                <w:rFonts w:asciiTheme="minorHAnsi" w:hAnsiTheme="minorHAnsi" w:cstheme="minorBidi"/>
                <w:b w:val="0"/>
                <w:bCs w:val="0"/>
                <w:caps w:val="0"/>
                <w:noProof/>
                <w:sz w:val="22"/>
                <w:szCs w:val="22"/>
                <w:lang w:val="en-GB" w:eastAsia="en-GB"/>
              </w:rPr>
              <w:tab/>
            </w:r>
            <w:r w:rsidRPr="00EF753A">
              <w:rPr>
                <w:rStyle w:val="Hyperlink"/>
                <w:noProof/>
                <w:lang w:val="en-GB"/>
              </w:rPr>
              <w:t>Testing</w:t>
            </w:r>
            <w:r>
              <w:rPr>
                <w:noProof/>
                <w:webHidden/>
              </w:rPr>
              <w:tab/>
            </w:r>
            <w:r>
              <w:rPr>
                <w:noProof/>
                <w:webHidden/>
              </w:rPr>
              <w:fldChar w:fldCharType="begin"/>
            </w:r>
            <w:r>
              <w:rPr>
                <w:noProof/>
                <w:webHidden/>
              </w:rPr>
              <w:instrText xml:space="preserve"> PAGEREF _Toc70071622 \h </w:instrText>
            </w:r>
            <w:r>
              <w:rPr>
                <w:noProof/>
                <w:webHidden/>
              </w:rPr>
            </w:r>
            <w:r>
              <w:rPr>
                <w:noProof/>
                <w:webHidden/>
              </w:rPr>
              <w:fldChar w:fldCharType="separate"/>
            </w:r>
            <w:r>
              <w:rPr>
                <w:noProof/>
                <w:webHidden/>
              </w:rPr>
              <w:t>28</w:t>
            </w:r>
            <w:r>
              <w:rPr>
                <w:noProof/>
                <w:webHidden/>
              </w:rPr>
              <w:fldChar w:fldCharType="end"/>
            </w:r>
          </w:hyperlink>
        </w:p>
        <w:p w14:paraId="1E1EAF76" w14:textId="5C8E4DA2" w:rsidR="004E2C10" w:rsidRDefault="004E2C10">
          <w:pPr>
            <w:pStyle w:val="TOC2"/>
            <w:tabs>
              <w:tab w:val="left" w:pos="660"/>
              <w:tab w:val="right" w:leader="dot" w:pos="8290"/>
            </w:tabs>
            <w:rPr>
              <w:rFonts w:cstheme="minorBidi"/>
              <w:b w:val="0"/>
              <w:bCs w:val="0"/>
              <w:noProof/>
              <w:sz w:val="22"/>
              <w:szCs w:val="22"/>
              <w:lang w:val="en-GB" w:eastAsia="en-GB"/>
            </w:rPr>
          </w:pPr>
          <w:hyperlink w:anchor="_Toc70071623" w:history="1">
            <w:r w:rsidRPr="00EF753A">
              <w:rPr>
                <w:rStyle w:val="Hyperlink"/>
                <w:noProof/>
                <w:lang w:val="en-GB"/>
              </w:rPr>
              <w:t>4.1.</w:t>
            </w:r>
            <w:r>
              <w:rPr>
                <w:rFonts w:cstheme="minorBidi"/>
                <w:b w:val="0"/>
                <w:bCs w:val="0"/>
                <w:noProof/>
                <w:sz w:val="22"/>
                <w:szCs w:val="22"/>
                <w:lang w:val="en-GB" w:eastAsia="en-GB"/>
              </w:rPr>
              <w:tab/>
            </w:r>
            <w:r w:rsidRPr="00EF753A">
              <w:rPr>
                <w:rStyle w:val="Hyperlink"/>
                <w:noProof/>
                <w:lang w:val="en-GB"/>
              </w:rPr>
              <w:t>Overall Approach to Testing</w:t>
            </w:r>
            <w:r>
              <w:rPr>
                <w:noProof/>
                <w:webHidden/>
              </w:rPr>
              <w:tab/>
            </w:r>
            <w:r>
              <w:rPr>
                <w:noProof/>
                <w:webHidden/>
              </w:rPr>
              <w:fldChar w:fldCharType="begin"/>
            </w:r>
            <w:r>
              <w:rPr>
                <w:noProof/>
                <w:webHidden/>
              </w:rPr>
              <w:instrText xml:space="preserve"> PAGEREF _Toc70071623 \h </w:instrText>
            </w:r>
            <w:r>
              <w:rPr>
                <w:noProof/>
                <w:webHidden/>
              </w:rPr>
            </w:r>
            <w:r>
              <w:rPr>
                <w:noProof/>
                <w:webHidden/>
              </w:rPr>
              <w:fldChar w:fldCharType="separate"/>
            </w:r>
            <w:r>
              <w:rPr>
                <w:noProof/>
                <w:webHidden/>
              </w:rPr>
              <w:t>28</w:t>
            </w:r>
            <w:r>
              <w:rPr>
                <w:noProof/>
                <w:webHidden/>
              </w:rPr>
              <w:fldChar w:fldCharType="end"/>
            </w:r>
          </w:hyperlink>
        </w:p>
        <w:p w14:paraId="1A3DF3EC" w14:textId="06A00E86" w:rsidR="004E2C10" w:rsidRDefault="004E2C10">
          <w:pPr>
            <w:pStyle w:val="TOC2"/>
            <w:tabs>
              <w:tab w:val="left" w:pos="660"/>
              <w:tab w:val="right" w:leader="dot" w:pos="8290"/>
            </w:tabs>
            <w:rPr>
              <w:rFonts w:cstheme="minorBidi"/>
              <w:b w:val="0"/>
              <w:bCs w:val="0"/>
              <w:noProof/>
              <w:sz w:val="22"/>
              <w:szCs w:val="22"/>
              <w:lang w:val="en-GB" w:eastAsia="en-GB"/>
            </w:rPr>
          </w:pPr>
          <w:hyperlink w:anchor="_Toc70071624" w:history="1">
            <w:r w:rsidRPr="00EF753A">
              <w:rPr>
                <w:rStyle w:val="Hyperlink"/>
                <w:noProof/>
                <w:lang w:val="en-GB"/>
              </w:rPr>
              <w:t>4.2.</w:t>
            </w:r>
            <w:r>
              <w:rPr>
                <w:rFonts w:cstheme="minorBidi"/>
                <w:b w:val="0"/>
                <w:bCs w:val="0"/>
                <w:noProof/>
                <w:sz w:val="22"/>
                <w:szCs w:val="22"/>
                <w:lang w:val="en-GB" w:eastAsia="en-GB"/>
              </w:rPr>
              <w:tab/>
            </w:r>
            <w:r w:rsidRPr="00EF753A">
              <w:rPr>
                <w:rStyle w:val="Hyperlink"/>
                <w:noProof/>
                <w:lang w:val="en-GB"/>
              </w:rPr>
              <w:t>Automated Testing</w:t>
            </w:r>
            <w:r>
              <w:rPr>
                <w:noProof/>
                <w:webHidden/>
              </w:rPr>
              <w:tab/>
            </w:r>
            <w:r>
              <w:rPr>
                <w:noProof/>
                <w:webHidden/>
              </w:rPr>
              <w:fldChar w:fldCharType="begin"/>
            </w:r>
            <w:r>
              <w:rPr>
                <w:noProof/>
                <w:webHidden/>
              </w:rPr>
              <w:instrText xml:space="preserve"> PAGEREF _Toc70071624 \h </w:instrText>
            </w:r>
            <w:r>
              <w:rPr>
                <w:noProof/>
                <w:webHidden/>
              </w:rPr>
            </w:r>
            <w:r>
              <w:rPr>
                <w:noProof/>
                <w:webHidden/>
              </w:rPr>
              <w:fldChar w:fldCharType="separate"/>
            </w:r>
            <w:r>
              <w:rPr>
                <w:noProof/>
                <w:webHidden/>
              </w:rPr>
              <w:t>28</w:t>
            </w:r>
            <w:r>
              <w:rPr>
                <w:noProof/>
                <w:webHidden/>
              </w:rPr>
              <w:fldChar w:fldCharType="end"/>
            </w:r>
          </w:hyperlink>
        </w:p>
        <w:p w14:paraId="55C36519" w14:textId="49DF9D37" w:rsidR="004E2C10" w:rsidRDefault="004E2C10">
          <w:pPr>
            <w:pStyle w:val="TOC3"/>
            <w:tabs>
              <w:tab w:val="left" w:pos="1100"/>
              <w:tab w:val="right" w:leader="dot" w:pos="8290"/>
            </w:tabs>
            <w:rPr>
              <w:rFonts w:cstheme="minorBidi"/>
              <w:noProof/>
              <w:sz w:val="22"/>
              <w:szCs w:val="22"/>
              <w:lang w:val="en-GB" w:eastAsia="en-GB"/>
            </w:rPr>
          </w:pPr>
          <w:hyperlink w:anchor="_Toc70071625" w:history="1">
            <w:r w:rsidRPr="00EF753A">
              <w:rPr>
                <w:rStyle w:val="Hyperlink"/>
                <w:noProof/>
                <w:lang w:val="en-GB"/>
              </w:rPr>
              <w:t>4.2.1.</w:t>
            </w:r>
            <w:r>
              <w:rPr>
                <w:rFonts w:cstheme="minorBidi"/>
                <w:noProof/>
                <w:sz w:val="22"/>
                <w:szCs w:val="22"/>
                <w:lang w:val="en-GB" w:eastAsia="en-GB"/>
              </w:rPr>
              <w:tab/>
            </w:r>
            <w:r w:rsidRPr="00EF753A">
              <w:rPr>
                <w:rStyle w:val="Hyperlink"/>
                <w:noProof/>
                <w:lang w:val="en-GB"/>
              </w:rPr>
              <w:t>Unit Tests</w:t>
            </w:r>
            <w:r>
              <w:rPr>
                <w:noProof/>
                <w:webHidden/>
              </w:rPr>
              <w:tab/>
            </w:r>
            <w:r>
              <w:rPr>
                <w:noProof/>
                <w:webHidden/>
              </w:rPr>
              <w:fldChar w:fldCharType="begin"/>
            </w:r>
            <w:r>
              <w:rPr>
                <w:noProof/>
                <w:webHidden/>
              </w:rPr>
              <w:instrText xml:space="preserve"> PAGEREF _Toc70071625 \h </w:instrText>
            </w:r>
            <w:r>
              <w:rPr>
                <w:noProof/>
                <w:webHidden/>
              </w:rPr>
            </w:r>
            <w:r>
              <w:rPr>
                <w:noProof/>
                <w:webHidden/>
              </w:rPr>
              <w:fldChar w:fldCharType="separate"/>
            </w:r>
            <w:r>
              <w:rPr>
                <w:noProof/>
                <w:webHidden/>
              </w:rPr>
              <w:t>28</w:t>
            </w:r>
            <w:r>
              <w:rPr>
                <w:noProof/>
                <w:webHidden/>
              </w:rPr>
              <w:fldChar w:fldCharType="end"/>
            </w:r>
          </w:hyperlink>
        </w:p>
        <w:p w14:paraId="440A4B0C" w14:textId="42A9FEBC" w:rsidR="004E2C10" w:rsidRDefault="004E2C10">
          <w:pPr>
            <w:pStyle w:val="TOC2"/>
            <w:tabs>
              <w:tab w:val="left" w:pos="660"/>
              <w:tab w:val="right" w:leader="dot" w:pos="8290"/>
            </w:tabs>
            <w:rPr>
              <w:rFonts w:cstheme="minorBidi"/>
              <w:b w:val="0"/>
              <w:bCs w:val="0"/>
              <w:noProof/>
              <w:sz w:val="22"/>
              <w:szCs w:val="22"/>
              <w:lang w:val="en-GB" w:eastAsia="en-GB"/>
            </w:rPr>
          </w:pPr>
          <w:hyperlink w:anchor="_Toc70071626" w:history="1">
            <w:r w:rsidRPr="00EF753A">
              <w:rPr>
                <w:rStyle w:val="Hyperlink"/>
                <w:noProof/>
                <w:lang w:val="en-GB"/>
              </w:rPr>
              <w:t>4.3.</w:t>
            </w:r>
            <w:r>
              <w:rPr>
                <w:rFonts w:cstheme="minorBidi"/>
                <w:b w:val="0"/>
                <w:bCs w:val="0"/>
                <w:noProof/>
                <w:sz w:val="22"/>
                <w:szCs w:val="22"/>
                <w:lang w:val="en-GB" w:eastAsia="en-GB"/>
              </w:rPr>
              <w:tab/>
            </w:r>
            <w:r w:rsidRPr="00EF753A">
              <w:rPr>
                <w:rStyle w:val="Hyperlink"/>
                <w:noProof/>
                <w:lang w:val="en-GB"/>
              </w:rPr>
              <w:t>User Testing</w:t>
            </w:r>
            <w:r>
              <w:rPr>
                <w:noProof/>
                <w:webHidden/>
              </w:rPr>
              <w:tab/>
            </w:r>
            <w:r>
              <w:rPr>
                <w:noProof/>
                <w:webHidden/>
              </w:rPr>
              <w:fldChar w:fldCharType="begin"/>
            </w:r>
            <w:r>
              <w:rPr>
                <w:noProof/>
                <w:webHidden/>
              </w:rPr>
              <w:instrText xml:space="preserve"> PAGEREF _Toc70071626 \h </w:instrText>
            </w:r>
            <w:r>
              <w:rPr>
                <w:noProof/>
                <w:webHidden/>
              </w:rPr>
            </w:r>
            <w:r>
              <w:rPr>
                <w:noProof/>
                <w:webHidden/>
              </w:rPr>
              <w:fldChar w:fldCharType="separate"/>
            </w:r>
            <w:r>
              <w:rPr>
                <w:noProof/>
                <w:webHidden/>
              </w:rPr>
              <w:t>29</w:t>
            </w:r>
            <w:r>
              <w:rPr>
                <w:noProof/>
                <w:webHidden/>
              </w:rPr>
              <w:fldChar w:fldCharType="end"/>
            </w:r>
          </w:hyperlink>
        </w:p>
        <w:p w14:paraId="59EDD277" w14:textId="73CCB0AA" w:rsidR="004E2C10" w:rsidRDefault="004E2C10">
          <w:pPr>
            <w:pStyle w:val="TOC3"/>
            <w:tabs>
              <w:tab w:val="left" w:pos="1100"/>
              <w:tab w:val="right" w:leader="dot" w:pos="8290"/>
            </w:tabs>
            <w:rPr>
              <w:rFonts w:cstheme="minorBidi"/>
              <w:noProof/>
              <w:sz w:val="22"/>
              <w:szCs w:val="22"/>
              <w:lang w:val="en-GB" w:eastAsia="en-GB"/>
            </w:rPr>
          </w:pPr>
          <w:hyperlink w:anchor="_Toc70071627" w:history="1">
            <w:r w:rsidRPr="00EF753A">
              <w:rPr>
                <w:rStyle w:val="Hyperlink"/>
                <w:noProof/>
                <w:lang w:val="en-DE"/>
              </w:rPr>
              <w:t>4.3.1.</w:t>
            </w:r>
            <w:r>
              <w:rPr>
                <w:rFonts w:cstheme="minorBidi"/>
                <w:noProof/>
                <w:sz w:val="22"/>
                <w:szCs w:val="22"/>
                <w:lang w:val="en-GB" w:eastAsia="en-GB"/>
              </w:rPr>
              <w:tab/>
            </w:r>
            <w:r w:rsidRPr="00EF753A">
              <w:rPr>
                <w:rStyle w:val="Hyperlink"/>
                <w:noProof/>
                <w:lang w:val="en-DE"/>
              </w:rPr>
              <w:t>Model Slider:</w:t>
            </w:r>
            <w:r>
              <w:rPr>
                <w:noProof/>
                <w:webHidden/>
              </w:rPr>
              <w:tab/>
            </w:r>
            <w:r>
              <w:rPr>
                <w:noProof/>
                <w:webHidden/>
              </w:rPr>
              <w:fldChar w:fldCharType="begin"/>
            </w:r>
            <w:r>
              <w:rPr>
                <w:noProof/>
                <w:webHidden/>
              </w:rPr>
              <w:instrText xml:space="preserve"> PAGEREF _Toc70071627 \h </w:instrText>
            </w:r>
            <w:r>
              <w:rPr>
                <w:noProof/>
                <w:webHidden/>
              </w:rPr>
            </w:r>
            <w:r>
              <w:rPr>
                <w:noProof/>
                <w:webHidden/>
              </w:rPr>
              <w:fldChar w:fldCharType="separate"/>
            </w:r>
            <w:r>
              <w:rPr>
                <w:noProof/>
                <w:webHidden/>
              </w:rPr>
              <w:t>29</w:t>
            </w:r>
            <w:r>
              <w:rPr>
                <w:noProof/>
                <w:webHidden/>
              </w:rPr>
              <w:fldChar w:fldCharType="end"/>
            </w:r>
          </w:hyperlink>
        </w:p>
        <w:p w14:paraId="13B00789" w14:textId="2F08A894" w:rsidR="004E2C10" w:rsidRDefault="004E2C10">
          <w:pPr>
            <w:pStyle w:val="TOC3"/>
            <w:tabs>
              <w:tab w:val="left" w:pos="1100"/>
              <w:tab w:val="right" w:leader="dot" w:pos="8290"/>
            </w:tabs>
            <w:rPr>
              <w:rFonts w:cstheme="minorBidi"/>
              <w:noProof/>
              <w:sz w:val="22"/>
              <w:szCs w:val="22"/>
              <w:lang w:val="en-GB" w:eastAsia="en-GB"/>
            </w:rPr>
          </w:pPr>
          <w:hyperlink w:anchor="_Toc70071628" w:history="1">
            <w:r w:rsidRPr="00EF753A">
              <w:rPr>
                <w:rStyle w:val="Hyperlink"/>
                <w:noProof/>
              </w:rPr>
              <w:t>4.3.2.</w:t>
            </w:r>
            <w:r>
              <w:rPr>
                <w:rFonts w:cstheme="minorBidi"/>
                <w:noProof/>
                <w:sz w:val="22"/>
                <w:szCs w:val="22"/>
                <w:lang w:val="en-GB" w:eastAsia="en-GB"/>
              </w:rPr>
              <w:tab/>
            </w:r>
            <w:r w:rsidRPr="00EF753A">
              <w:rPr>
                <w:rStyle w:val="Hyperlink"/>
                <w:noProof/>
              </w:rPr>
              <w:t>Model</w:t>
            </w:r>
            <w:r>
              <w:rPr>
                <w:noProof/>
                <w:webHidden/>
              </w:rPr>
              <w:tab/>
            </w:r>
            <w:r>
              <w:rPr>
                <w:noProof/>
                <w:webHidden/>
              </w:rPr>
              <w:fldChar w:fldCharType="begin"/>
            </w:r>
            <w:r>
              <w:rPr>
                <w:noProof/>
                <w:webHidden/>
              </w:rPr>
              <w:instrText xml:space="preserve"> PAGEREF _Toc70071628 \h </w:instrText>
            </w:r>
            <w:r>
              <w:rPr>
                <w:noProof/>
                <w:webHidden/>
              </w:rPr>
            </w:r>
            <w:r>
              <w:rPr>
                <w:noProof/>
                <w:webHidden/>
              </w:rPr>
              <w:fldChar w:fldCharType="separate"/>
            </w:r>
            <w:r>
              <w:rPr>
                <w:noProof/>
                <w:webHidden/>
              </w:rPr>
              <w:t>29</w:t>
            </w:r>
            <w:r>
              <w:rPr>
                <w:noProof/>
                <w:webHidden/>
              </w:rPr>
              <w:fldChar w:fldCharType="end"/>
            </w:r>
          </w:hyperlink>
        </w:p>
        <w:p w14:paraId="631DC040" w14:textId="6CA0C100" w:rsidR="004E2C10" w:rsidRDefault="004E2C10">
          <w:pPr>
            <w:pStyle w:val="TOC3"/>
            <w:tabs>
              <w:tab w:val="left" w:pos="1100"/>
              <w:tab w:val="right" w:leader="dot" w:pos="8290"/>
            </w:tabs>
            <w:rPr>
              <w:rFonts w:cstheme="minorBidi"/>
              <w:noProof/>
              <w:sz w:val="22"/>
              <w:szCs w:val="22"/>
              <w:lang w:val="en-GB" w:eastAsia="en-GB"/>
            </w:rPr>
          </w:pPr>
          <w:hyperlink w:anchor="_Toc70071629" w:history="1">
            <w:r w:rsidRPr="00EF753A">
              <w:rPr>
                <w:rStyle w:val="Hyperlink"/>
                <w:noProof/>
                <w:lang w:val="en-DE"/>
              </w:rPr>
              <w:t>4.3.3.</w:t>
            </w:r>
            <w:r>
              <w:rPr>
                <w:rFonts w:cstheme="minorBidi"/>
                <w:noProof/>
                <w:sz w:val="22"/>
                <w:szCs w:val="22"/>
                <w:lang w:val="en-GB" w:eastAsia="en-GB"/>
              </w:rPr>
              <w:tab/>
            </w:r>
            <w:r w:rsidRPr="00EF753A">
              <w:rPr>
                <w:rStyle w:val="Hyperlink"/>
                <w:noProof/>
                <w:lang w:val="en-DE"/>
              </w:rPr>
              <w:t>Clothes Spawning</w:t>
            </w:r>
            <w:r>
              <w:rPr>
                <w:noProof/>
                <w:webHidden/>
              </w:rPr>
              <w:tab/>
            </w:r>
            <w:r>
              <w:rPr>
                <w:noProof/>
                <w:webHidden/>
              </w:rPr>
              <w:fldChar w:fldCharType="begin"/>
            </w:r>
            <w:r>
              <w:rPr>
                <w:noProof/>
                <w:webHidden/>
              </w:rPr>
              <w:instrText xml:space="preserve"> PAGEREF _Toc70071629 \h </w:instrText>
            </w:r>
            <w:r>
              <w:rPr>
                <w:noProof/>
                <w:webHidden/>
              </w:rPr>
            </w:r>
            <w:r>
              <w:rPr>
                <w:noProof/>
                <w:webHidden/>
              </w:rPr>
              <w:fldChar w:fldCharType="separate"/>
            </w:r>
            <w:r>
              <w:rPr>
                <w:noProof/>
                <w:webHidden/>
              </w:rPr>
              <w:t>29</w:t>
            </w:r>
            <w:r>
              <w:rPr>
                <w:noProof/>
                <w:webHidden/>
              </w:rPr>
              <w:fldChar w:fldCharType="end"/>
            </w:r>
          </w:hyperlink>
        </w:p>
        <w:p w14:paraId="07653AE9" w14:textId="690D8687" w:rsidR="004E2C10" w:rsidRDefault="004E2C10">
          <w:pPr>
            <w:pStyle w:val="TOC3"/>
            <w:tabs>
              <w:tab w:val="left" w:pos="1100"/>
              <w:tab w:val="right" w:leader="dot" w:pos="8290"/>
            </w:tabs>
            <w:rPr>
              <w:rFonts w:cstheme="minorBidi"/>
              <w:noProof/>
              <w:sz w:val="22"/>
              <w:szCs w:val="22"/>
              <w:lang w:val="en-GB" w:eastAsia="en-GB"/>
            </w:rPr>
          </w:pPr>
          <w:hyperlink w:anchor="_Toc70071630" w:history="1">
            <w:r w:rsidRPr="00EF753A">
              <w:rPr>
                <w:rStyle w:val="Hyperlink"/>
                <w:noProof/>
                <w:lang w:val="en-DE"/>
              </w:rPr>
              <w:t>4.3.4.</w:t>
            </w:r>
            <w:r>
              <w:rPr>
                <w:rFonts w:cstheme="minorBidi"/>
                <w:noProof/>
                <w:sz w:val="22"/>
                <w:szCs w:val="22"/>
                <w:lang w:val="en-GB" w:eastAsia="en-GB"/>
              </w:rPr>
              <w:tab/>
            </w:r>
            <w:r w:rsidRPr="00EF753A">
              <w:rPr>
                <w:rStyle w:val="Hyperlink"/>
                <w:noProof/>
                <w:lang w:val="en-DE"/>
              </w:rPr>
              <w:t>Clothes</w:t>
            </w:r>
            <w:r>
              <w:rPr>
                <w:noProof/>
                <w:webHidden/>
              </w:rPr>
              <w:tab/>
            </w:r>
            <w:r>
              <w:rPr>
                <w:noProof/>
                <w:webHidden/>
              </w:rPr>
              <w:fldChar w:fldCharType="begin"/>
            </w:r>
            <w:r>
              <w:rPr>
                <w:noProof/>
                <w:webHidden/>
              </w:rPr>
              <w:instrText xml:space="preserve"> PAGEREF _Toc70071630 \h </w:instrText>
            </w:r>
            <w:r>
              <w:rPr>
                <w:noProof/>
                <w:webHidden/>
              </w:rPr>
            </w:r>
            <w:r>
              <w:rPr>
                <w:noProof/>
                <w:webHidden/>
              </w:rPr>
              <w:fldChar w:fldCharType="separate"/>
            </w:r>
            <w:r>
              <w:rPr>
                <w:noProof/>
                <w:webHidden/>
              </w:rPr>
              <w:t>29</w:t>
            </w:r>
            <w:r>
              <w:rPr>
                <w:noProof/>
                <w:webHidden/>
              </w:rPr>
              <w:fldChar w:fldCharType="end"/>
            </w:r>
          </w:hyperlink>
        </w:p>
        <w:p w14:paraId="5191A016" w14:textId="670BDF6F" w:rsidR="004E2C10" w:rsidRDefault="004E2C10">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70071631" w:history="1">
            <w:r w:rsidRPr="00EF753A">
              <w:rPr>
                <w:rStyle w:val="Hyperlink"/>
                <w:noProof/>
                <w:lang w:val="en-GB"/>
              </w:rPr>
              <w:t>5.</w:t>
            </w:r>
            <w:r>
              <w:rPr>
                <w:rFonts w:asciiTheme="minorHAnsi" w:hAnsiTheme="minorHAnsi" w:cstheme="minorBidi"/>
                <w:b w:val="0"/>
                <w:bCs w:val="0"/>
                <w:caps w:val="0"/>
                <w:noProof/>
                <w:sz w:val="22"/>
                <w:szCs w:val="22"/>
                <w:lang w:val="en-GB" w:eastAsia="en-GB"/>
              </w:rPr>
              <w:tab/>
            </w:r>
            <w:r w:rsidRPr="00EF753A">
              <w:rPr>
                <w:rStyle w:val="Hyperlink"/>
                <w:noProof/>
                <w:lang w:val="en-GB"/>
              </w:rPr>
              <w:t>Critical Evaluation</w:t>
            </w:r>
            <w:r>
              <w:rPr>
                <w:noProof/>
                <w:webHidden/>
              </w:rPr>
              <w:tab/>
            </w:r>
            <w:r>
              <w:rPr>
                <w:noProof/>
                <w:webHidden/>
              </w:rPr>
              <w:fldChar w:fldCharType="begin"/>
            </w:r>
            <w:r>
              <w:rPr>
                <w:noProof/>
                <w:webHidden/>
              </w:rPr>
              <w:instrText xml:space="preserve"> PAGEREF _Toc70071631 \h </w:instrText>
            </w:r>
            <w:r>
              <w:rPr>
                <w:noProof/>
                <w:webHidden/>
              </w:rPr>
            </w:r>
            <w:r>
              <w:rPr>
                <w:noProof/>
                <w:webHidden/>
              </w:rPr>
              <w:fldChar w:fldCharType="separate"/>
            </w:r>
            <w:r>
              <w:rPr>
                <w:noProof/>
                <w:webHidden/>
              </w:rPr>
              <w:t>30</w:t>
            </w:r>
            <w:r>
              <w:rPr>
                <w:noProof/>
                <w:webHidden/>
              </w:rPr>
              <w:fldChar w:fldCharType="end"/>
            </w:r>
          </w:hyperlink>
        </w:p>
        <w:p w14:paraId="5AB7429C" w14:textId="05F543CD" w:rsidR="004E2C10" w:rsidRDefault="004E2C10">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70071632" w:history="1">
            <w:r w:rsidRPr="00EF753A">
              <w:rPr>
                <w:rStyle w:val="Hyperlink"/>
                <w:noProof/>
                <w:lang w:val="en-GB"/>
              </w:rPr>
              <w:t>6.</w:t>
            </w:r>
            <w:r>
              <w:rPr>
                <w:rFonts w:asciiTheme="minorHAnsi" w:hAnsiTheme="minorHAnsi" w:cstheme="minorBidi"/>
                <w:b w:val="0"/>
                <w:bCs w:val="0"/>
                <w:caps w:val="0"/>
                <w:noProof/>
                <w:sz w:val="22"/>
                <w:szCs w:val="22"/>
                <w:lang w:val="en-GB" w:eastAsia="en-GB"/>
              </w:rPr>
              <w:tab/>
            </w:r>
            <w:r w:rsidRPr="00EF753A">
              <w:rPr>
                <w:rStyle w:val="Hyperlink"/>
                <w:noProof/>
                <w:lang w:val="en-GB"/>
              </w:rPr>
              <w:t>Annotated Bibliography</w:t>
            </w:r>
            <w:r>
              <w:rPr>
                <w:noProof/>
                <w:webHidden/>
              </w:rPr>
              <w:tab/>
            </w:r>
            <w:r>
              <w:rPr>
                <w:noProof/>
                <w:webHidden/>
              </w:rPr>
              <w:fldChar w:fldCharType="begin"/>
            </w:r>
            <w:r>
              <w:rPr>
                <w:noProof/>
                <w:webHidden/>
              </w:rPr>
              <w:instrText xml:space="preserve"> PAGEREF _Toc70071632 \h </w:instrText>
            </w:r>
            <w:r>
              <w:rPr>
                <w:noProof/>
                <w:webHidden/>
              </w:rPr>
            </w:r>
            <w:r>
              <w:rPr>
                <w:noProof/>
                <w:webHidden/>
              </w:rPr>
              <w:fldChar w:fldCharType="separate"/>
            </w:r>
            <w:r>
              <w:rPr>
                <w:noProof/>
                <w:webHidden/>
              </w:rPr>
              <w:t>31</w:t>
            </w:r>
            <w:r>
              <w:rPr>
                <w:noProof/>
                <w:webHidden/>
              </w:rPr>
              <w:fldChar w:fldCharType="end"/>
            </w:r>
          </w:hyperlink>
        </w:p>
        <w:p w14:paraId="4383339D" w14:textId="5A1E484C" w:rsidR="004E2C10" w:rsidRDefault="004E2C10">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70071633" w:history="1">
            <w:r w:rsidRPr="00EF753A">
              <w:rPr>
                <w:rStyle w:val="Hyperlink"/>
                <w:noProof/>
                <w:lang w:val="en-GB"/>
              </w:rPr>
              <w:t>7.</w:t>
            </w:r>
            <w:r>
              <w:rPr>
                <w:rFonts w:asciiTheme="minorHAnsi" w:hAnsiTheme="minorHAnsi" w:cstheme="minorBidi"/>
                <w:b w:val="0"/>
                <w:bCs w:val="0"/>
                <w:caps w:val="0"/>
                <w:noProof/>
                <w:sz w:val="22"/>
                <w:szCs w:val="22"/>
                <w:lang w:val="en-GB" w:eastAsia="en-GB"/>
              </w:rPr>
              <w:tab/>
            </w:r>
            <w:r w:rsidRPr="00EF753A">
              <w:rPr>
                <w:rStyle w:val="Hyperlink"/>
                <w:noProof/>
                <w:lang w:val="en-GB"/>
              </w:rPr>
              <w:t>Appendices</w:t>
            </w:r>
            <w:r>
              <w:rPr>
                <w:noProof/>
                <w:webHidden/>
              </w:rPr>
              <w:tab/>
            </w:r>
            <w:r>
              <w:rPr>
                <w:noProof/>
                <w:webHidden/>
              </w:rPr>
              <w:fldChar w:fldCharType="begin"/>
            </w:r>
            <w:r>
              <w:rPr>
                <w:noProof/>
                <w:webHidden/>
              </w:rPr>
              <w:instrText xml:space="preserve"> PAGEREF _Toc70071633 \h </w:instrText>
            </w:r>
            <w:r>
              <w:rPr>
                <w:noProof/>
                <w:webHidden/>
              </w:rPr>
            </w:r>
            <w:r>
              <w:rPr>
                <w:noProof/>
                <w:webHidden/>
              </w:rPr>
              <w:fldChar w:fldCharType="separate"/>
            </w:r>
            <w:r>
              <w:rPr>
                <w:noProof/>
                <w:webHidden/>
              </w:rPr>
              <w:t>32</w:t>
            </w:r>
            <w:r>
              <w:rPr>
                <w:noProof/>
                <w:webHidden/>
              </w:rPr>
              <w:fldChar w:fldCharType="end"/>
            </w:r>
          </w:hyperlink>
        </w:p>
        <w:p w14:paraId="1B5FD8D1" w14:textId="4E73982E" w:rsidR="004E2C10" w:rsidRDefault="004E2C10">
          <w:pPr>
            <w:pStyle w:val="TOC2"/>
            <w:tabs>
              <w:tab w:val="left" w:pos="440"/>
              <w:tab w:val="right" w:leader="dot" w:pos="8290"/>
            </w:tabs>
            <w:rPr>
              <w:rFonts w:cstheme="minorBidi"/>
              <w:b w:val="0"/>
              <w:bCs w:val="0"/>
              <w:noProof/>
              <w:sz w:val="22"/>
              <w:szCs w:val="22"/>
              <w:lang w:val="en-GB" w:eastAsia="en-GB"/>
            </w:rPr>
          </w:pPr>
          <w:hyperlink w:anchor="_Toc70071634" w:history="1">
            <w:r w:rsidRPr="00EF753A">
              <w:rPr>
                <w:rStyle w:val="Hyperlink"/>
                <w:noProof/>
                <w:lang w:val="en-GB"/>
              </w:rPr>
              <w:t>A.</w:t>
            </w:r>
            <w:r>
              <w:rPr>
                <w:rFonts w:cstheme="minorBidi"/>
                <w:b w:val="0"/>
                <w:bCs w:val="0"/>
                <w:noProof/>
                <w:sz w:val="22"/>
                <w:szCs w:val="22"/>
                <w:lang w:val="en-GB" w:eastAsia="en-GB"/>
              </w:rPr>
              <w:tab/>
            </w:r>
            <w:r w:rsidRPr="00EF753A">
              <w:rPr>
                <w:rStyle w:val="Hyperlink"/>
                <w:noProof/>
                <w:lang w:val="en-GB"/>
              </w:rPr>
              <w:t>Third-Party Code and Libraries</w:t>
            </w:r>
            <w:r>
              <w:rPr>
                <w:noProof/>
                <w:webHidden/>
              </w:rPr>
              <w:tab/>
            </w:r>
            <w:r>
              <w:rPr>
                <w:noProof/>
                <w:webHidden/>
              </w:rPr>
              <w:fldChar w:fldCharType="begin"/>
            </w:r>
            <w:r>
              <w:rPr>
                <w:noProof/>
                <w:webHidden/>
              </w:rPr>
              <w:instrText xml:space="preserve"> PAGEREF _Toc70071634 \h </w:instrText>
            </w:r>
            <w:r>
              <w:rPr>
                <w:noProof/>
                <w:webHidden/>
              </w:rPr>
            </w:r>
            <w:r>
              <w:rPr>
                <w:noProof/>
                <w:webHidden/>
              </w:rPr>
              <w:fldChar w:fldCharType="separate"/>
            </w:r>
            <w:r>
              <w:rPr>
                <w:noProof/>
                <w:webHidden/>
              </w:rPr>
              <w:t>33</w:t>
            </w:r>
            <w:r>
              <w:rPr>
                <w:noProof/>
                <w:webHidden/>
              </w:rPr>
              <w:fldChar w:fldCharType="end"/>
            </w:r>
          </w:hyperlink>
        </w:p>
        <w:p w14:paraId="470D880B" w14:textId="6D464717" w:rsidR="004E2C10" w:rsidRDefault="004E2C10">
          <w:pPr>
            <w:pStyle w:val="TOC2"/>
            <w:tabs>
              <w:tab w:val="left" w:pos="440"/>
              <w:tab w:val="right" w:leader="dot" w:pos="8290"/>
            </w:tabs>
            <w:rPr>
              <w:rFonts w:cstheme="minorBidi"/>
              <w:b w:val="0"/>
              <w:bCs w:val="0"/>
              <w:noProof/>
              <w:sz w:val="22"/>
              <w:szCs w:val="22"/>
              <w:lang w:val="en-GB" w:eastAsia="en-GB"/>
            </w:rPr>
          </w:pPr>
          <w:hyperlink w:anchor="_Toc70071635" w:history="1">
            <w:r w:rsidRPr="00EF753A">
              <w:rPr>
                <w:rStyle w:val="Hyperlink"/>
                <w:noProof/>
                <w:lang w:val="en-GB"/>
              </w:rPr>
              <w:t>B.</w:t>
            </w:r>
            <w:r>
              <w:rPr>
                <w:rFonts w:cstheme="minorBidi"/>
                <w:b w:val="0"/>
                <w:bCs w:val="0"/>
                <w:noProof/>
                <w:sz w:val="22"/>
                <w:szCs w:val="22"/>
                <w:lang w:val="en-GB" w:eastAsia="en-GB"/>
              </w:rPr>
              <w:tab/>
            </w:r>
            <w:r w:rsidRPr="00EF753A">
              <w:rPr>
                <w:rStyle w:val="Hyperlink"/>
                <w:noProof/>
                <w:lang w:val="en-GB"/>
              </w:rPr>
              <w:t>Ethics Submission</w:t>
            </w:r>
            <w:r>
              <w:rPr>
                <w:noProof/>
                <w:webHidden/>
              </w:rPr>
              <w:tab/>
            </w:r>
            <w:r>
              <w:rPr>
                <w:noProof/>
                <w:webHidden/>
              </w:rPr>
              <w:fldChar w:fldCharType="begin"/>
            </w:r>
            <w:r>
              <w:rPr>
                <w:noProof/>
                <w:webHidden/>
              </w:rPr>
              <w:instrText xml:space="preserve"> PAGEREF _Toc70071635 \h </w:instrText>
            </w:r>
            <w:r>
              <w:rPr>
                <w:noProof/>
                <w:webHidden/>
              </w:rPr>
            </w:r>
            <w:r>
              <w:rPr>
                <w:noProof/>
                <w:webHidden/>
              </w:rPr>
              <w:fldChar w:fldCharType="separate"/>
            </w:r>
            <w:r>
              <w:rPr>
                <w:noProof/>
                <w:webHidden/>
              </w:rPr>
              <w:t>34</w:t>
            </w:r>
            <w:r>
              <w:rPr>
                <w:noProof/>
                <w:webHidden/>
              </w:rPr>
              <w:fldChar w:fldCharType="end"/>
            </w:r>
          </w:hyperlink>
        </w:p>
        <w:p w14:paraId="6D28D7B9" w14:textId="1B06E90E" w:rsidR="004E2C10" w:rsidRDefault="004E2C10">
          <w:pPr>
            <w:pStyle w:val="TOC2"/>
            <w:tabs>
              <w:tab w:val="left" w:pos="440"/>
              <w:tab w:val="right" w:leader="dot" w:pos="8290"/>
            </w:tabs>
            <w:rPr>
              <w:rFonts w:cstheme="minorBidi"/>
              <w:b w:val="0"/>
              <w:bCs w:val="0"/>
              <w:noProof/>
              <w:sz w:val="22"/>
              <w:szCs w:val="22"/>
              <w:lang w:val="en-GB" w:eastAsia="en-GB"/>
            </w:rPr>
          </w:pPr>
          <w:hyperlink w:anchor="_Toc70071636" w:history="1">
            <w:r w:rsidRPr="00EF753A">
              <w:rPr>
                <w:rStyle w:val="Hyperlink"/>
                <w:noProof/>
                <w:lang w:val="en-GB"/>
              </w:rPr>
              <w:t>C.</w:t>
            </w:r>
            <w:r>
              <w:rPr>
                <w:rFonts w:cstheme="minorBidi"/>
                <w:b w:val="0"/>
                <w:bCs w:val="0"/>
                <w:noProof/>
                <w:sz w:val="22"/>
                <w:szCs w:val="22"/>
                <w:lang w:val="en-GB" w:eastAsia="en-GB"/>
              </w:rPr>
              <w:tab/>
            </w:r>
            <w:r w:rsidRPr="00EF753A">
              <w:rPr>
                <w:rStyle w:val="Hyperlink"/>
                <w:noProof/>
                <w:lang w:val="en-GB"/>
              </w:rPr>
              <w:t>Code Samples</w:t>
            </w:r>
            <w:r>
              <w:rPr>
                <w:noProof/>
                <w:webHidden/>
              </w:rPr>
              <w:tab/>
            </w:r>
            <w:r>
              <w:rPr>
                <w:noProof/>
                <w:webHidden/>
              </w:rPr>
              <w:fldChar w:fldCharType="begin"/>
            </w:r>
            <w:r>
              <w:rPr>
                <w:noProof/>
                <w:webHidden/>
              </w:rPr>
              <w:instrText xml:space="preserve"> PAGEREF _Toc70071636 \h </w:instrText>
            </w:r>
            <w:r>
              <w:rPr>
                <w:noProof/>
                <w:webHidden/>
              </w:rPr>
            </w:r>
            <w:r>
              <w:rPr>
                <w:noProof/>
                <w:webHidden/>
              </w:rPr>
              <w:fldChar w:fldCharType="separate"/>
            </w:r>
            <w:r>
              <w:rPr>
                <w:noProof/>
                <w:webHidden/>
              </w:rPr>
              <w:t>35</w:t>
            </w:r>
            <w:r>
              <w:rPr>
                <w:noProof/>
                <w:webHidden/>
              </w:rPr>
              <w:fldChar w:fldCharType="end"/>
            </w:r>
          </w:hyperlink>
        </w:p>
        <w:p w14:paraId="5376A008" w14:textId="52E8CA38" w:rsidR="00BC4060" w:rsidRDefault="00BC4060">
          <w:r>
            <w:rPr>
              <w:b/>
              <w:bCs/>
              <w:noProof/>
            </w:rPr>
            <w:fldChar w:fldCharType="end"/>
          </w:r>
        </w:p>
      </w:sdtContent>
    </w:sdt>
    <w:p w14:paraId="09B408D2" w14:textId="67C3A546" w:rsidR="002E3E4F" w:rsidRPr="003C4F45" w:rsidRDefault="002E3E4F" w:rsidP="00BC4060">
      <w:pPr>
        <w:rPr>
          <w:lang w:val="en-GB"/>
        </w:rPr>
      </w:pPr>
    </w:p>
    <w:p w14:paraId="1CCCF839" w14:textId="00C5B10A" w:rsidR="007A3E41" w:rsidRPr="003C4F45" w:rsidRDefault="007A3E41" w:rsidP="0037614C">
      <w:pPr>
        <w:rPr>
          <w:lang w:val="en-GB"/>
        </w:rPr>
      </w:pPr>
    </w:p>
    <w:p w14:paraId="16EAB46D" w14:textId="77777777" w:rsidR="00BC4060" w:rsidRDefault="00BC4060" w:rsidP="00BC4060">
      <w:pPr>
        <w:pStyle w:val="FrontMatterHeader"/>
      </w:pPr>
    </w:p>
    <w:p w14:paraId="6EDF798C" w14:textId="77777777" w:rsidR="00BC4060" w:rsidRDefault="00BC4060" w:rsidP="00BC4060">
      <w:pPr>
        <w:pStyle w:val="FrontMatterHeader"/>
      </w:pPr>
    </w:p>
    <w:p w14:paraId="0FBBD646" w14:textId="77777777" w:rsidR="00BC4060" w:rsidRDefault="00BC4060" w:rsidP="00BC4060">
      <w:pPr>
        <w:pStyle w:val="FrontMatterHeader"/>
      </w:pPr>
    </w:p>
    <w:p w14:paraId="5EE4A252" w14:textId="77777777" w:rsidR="00BC4060" w:rsidRDefault="00BC4060" w:rsidP="00BC4060">
      <w:pPr>
        <w:pStyle w:val="FrontMatterHeader"/>
      </w:pPr>
    </w:p>
    <w:p w14:paraId="1BB1D8D5" w14:textId="77777777" w:rsidR="00BC4060" w:rsidRDefault="00BC4060" w:rsidP="00BC4060">
      <w:pPr>
        <w:pStyle w:val="FrontMatterHeader"/>
      </w:pPr>
    </w:p>
    <w:p w14:paraId="6839B605" w14:textId="77777777" w:rsidR="00BC4060" w:rsidRDefault="00BC4060" w:rsidP="00BC4060">
      <w:pPr>
        <w:pStyle w:val="FrontMatterHeader"/>
      </w:pPr>
    </w:p>
    <w:p w14:paraId="28A7401E" w14:textId="77777777" w:rsidR="00BC4060" w:rsidRDefault="00BC4060" w:rsidP="00BC4060">
      <w:pPr>
        <w:pStyle w:val="FrontMatterHeader"/>
      </w:pPr>
    </w:p>
    <w:p w14:paraId="1AA2D69A" w14:textId="77777777" w:rsidR="00BC4060" w:rsidRDefault="00BC4060" w:rsidP="00BC4060">
      <w:pPr>
        <w:pStyle w:val="FrontMatterHeader"/>
      </w:pPr>
    </w:p>
    <w:p w14:paraId="40A72452" w14:textId="77777777" w:rsidR="00BC4060" w:rsidRDefault="00BC4060" w:rsidP="00BC4060">
      <w:pPr>
        <w:pStyle w:val="FrontMatterHeader"/>
      </w:pPr>
    </w:p>
    <w:p w14:paraId="12489119" w14:textId="77777777" w:rsidR="00BC4060" w:rsidRDefault="00BC4060" w:rsidP="00BC4060">
      <w:pPr>
        <w:pStyle w:val="FrontMatterHeader"/>
      </w:pPr>
    </w:p>
    <w:p w14:paraId="41B4D31A" w14:textId="77777777" w:rsidR="00BC4060" w:rsidRDefault="00BC4060" w:rsidP="00BC4060">
      <w:pPr>
        <w:pStyle w:val="FrontMatterHeader"/>
      </w:pPr>
    </w:p>
    <w:p w14:paraId="43F85DE5" w14:textId="77777777" w:rsidR="00BC4060" w:rsidRDefault="00BC4060" w:rsidP="00BC4060">
      <w:pPr>
        <w:pStyle w:val="FrontMatterHeader"/>
      </w:pPr>
    </w:p>
    <w:p w14:paraId="5AB66395" w14:textId="77777777" w:rsidR="00BC4060" w:rsidRDefault="00BC4060" w:rsidP="00BC4060">
      <w:pPr>
        <w:pStyle w:val="FrontMatterHeader"/>
      </w:pPr>
    </w:p>
    <w:p w14:paraId="7B3C314F" w14:textId="77777777" w:rsidR="00BC4060" w:rsidRDefault="00BC4060" w:rsidP="00BC4060">
      <w:pPr>
        <w:pStyle w:val="FrontMatterHeader"/>
      </w:pPr>
    </w:p>
    <w:p w14:paraId="63181490" w14:textId="77777777" w:rsidR="00BC4060" w:rsidRDefault="00BC4060" w:rsidP="00BC4060">
      <w:pPr>
        <w:pStyle w:val="FrontMatterHeader"/>
      </w:pPr>
    </w:p>
    <w:p w14:paraId="3CA14210" w14:textId="77777777" w:rsidR="00BC4060" w:rsidRDefault="00BC4060" w:rsidP="00BC4060">
      <w:pPr>
        <w:pStyle w:val="FrontMatterHeader"/>
      </w:pPr>
    </w:p>
    <w:p w14:paraId="44ADB190" w14:textId="77777777" w:rsidR="00BC4060" w:rsidRDefault="00BC4060" w:rsidP="00BC4060">
      <w:pPr>
        <w:pStyle w:val="FrontMatterHeader"/>
      </w:pPr>
    </w:p>
    <w:p w14:paraId="0DF85C84" w14:textId="77777777" w:rsidR="00BC4060" w:rsidRDefault="00BC4060" w:rsidP="00BC4060">
      <w:pPr>
        <w:pStyle w:val="FrontMatterHeader"/>
      </w:pPr>
    </w:p>
    <w:p w14:paraId="6773686D" w14:textId="77777777" w:rsidR="00BC4060" w:rsidRDefault="00BC4060" w:rsidP="00BC4060">
      <w:pPr>
        <w:pStyle w:val="FrontMatterHeader"/>
      </w:pPr>
    </w:p>
    <w:p w14:paraId="2055ACFB" w14:textId="77777777" w:rsidR="00BC4060" w:rsidRDefault="00BC4060" w:rsidP="00BC4060">
      <w:pPr>
        <w:pStyle w:val="FrontMatterHeader"/>
      </w:pPr>
    </w:p>
    <w:p w14:paraId="61C8BB92" w14:textId="77777777" w:rsidR="00BC4060" w:rsidRDefault="00BC4060" w:rsidP="00BC4060">
      <w:pPr>
        <w:pStyle w:val="FrontMatterHeader"/>
      </w:pPr>
    </w:p>
    <w:p w14:paraId="1227EEED" w14:textId="77777777" w:rsidR="00BC4060" w:rsidRDefault="00BC4060" w:rsidP="00BC4060">
      <w:pPr>
        <w:pStyle w:val="FrontMatterHeader"/>
      </w:pPr>
    </w:p>
    <w:p w14:paraId="528E80C3" w14:textId="77777777" w:rsidR="00BC4060" w:rsidRDefault="00BC4060" w:rsidP="00BC4060">
      <w:pPr>
        <w:pStyle w:val="FrontMatterHeader"/>
      </w:pPr>
    </w:p>
    <w:p w14:paraId="52E6D683" w14:textId="77777777" w:rsidR="00BC4060" w:rsidRDefault="00BC4060" w:rsidP="00BC4060">
      <w:pPr>
        <w:pStyle w:val="FrontMatterHeader"/>
      </w:pPr>
    </w:p>
    <w:p w14:paraId="5804B137" w14:textId="77777777" w:rsidR="00BC4060" w:rsidRDefault="00BC4060" w:rsidP="00BC4060">
      <w:pPr>
        <w:pStyle w:val="FrontMatterHeader"/>
      </w:pPr>
    </w:p>
    <w:p w14:paraId="458FA5CC" w14:textId="77777777" w:rsidR="00BC4060" w:rsidRDefault="00BC4060" w:rsidP="00BC4060">
      <w:pPr>
        <w:pStyle w:val="FrontMatterHeader"/>
      </w:pPr>
    </w:p>
    <w:p w14:paraId="7E5B5C66" w14:textId="772E53DE" w:rsidR="00740C6B" w:rsidRPr="00BC4060" w:rsidRDefault="00740C6B" w:rsidP="004569E5">
      <w:pPr>
        <w:pStyle w:val="FrontMatterHeader"/>
        <w:jc w:val="both"/>
        <w:rPr>
          <w:lang w:val="en-DE"/>
        </w:rPr>
      </w:pPr>
      <w:r w:rsidRPr="003C4F45">
        <w:br w:type="page"/>
      </w:r>
    </w:p>
    <w:p w14:paraId="2263CD5E" w14:textId="77164176" w:rsidR="00BC4060" w:rsidRPr="00BC4060" w:rsidRDefault="004C12FA" w:rsidP="00BC4060">
      <w:pPr>
        <w:pStyle w:val="Heading1"/>
        <w:rPr>
          <w:lang w:val="en-DE"/>
        </w:rPr>
      </w:pPr>
      <w:bookmarkStart w:id="0" w:name="_Toc192777705"/>
      <w:bookmarkStart w:id="1" w:name="_Toc222978592"/>
      <w:bookmarkStart w:id="2" w:name="_Toc34045691"/>
      <w:bookmarkStart w:id="3" w:name="_Toc70071590"/>
      <w:r w:rsidRPr="003C4F45">
        <w:rPr>
          <w:lang w:val="en-GB"/>
        </w:rPr>
        <w:lastRenderedPageBreak/>
        <w:t>Background</w:t>
      </w:r>
      <w:bookmarkStart w:id="4" w:name="_Toc192777706"/>
      <w:bookmarkEnd w:id="0"/>
      <w:bookmarkEnd w:id="1"/>
      <w:bookmarkEnd w:id="2"/>
      <w:r w:rsidR="00720DEB">
        <w:rPr>
          <w:lang w:val="en-DE"/>
        </w:rPr>
        <w:t>, Analysis and Process</w:t>
      </w:r>
      <w:bookmarkEnd w:id="3"/>
    </w:p>
    <w:p w14:paraId="6C7B7A14" w14:textId="77777777" w:rsidR="00BC4060" w:rsidRPr="003C4F45" w:rsidRDefault="00BC4060" w:rsidP="00BC4060">
      <w:pPr>
        <w:pStyle w:val="Heading2"/>
      </w:pPr>
      <w:bookmarkStart w:id="5" w:name="_Toc70071591"/>
      <w:r w:rsidRPr="003C4F45">
        <w:t>Abstract</w:t>
      </w:r>
      <w:bookmarkEnd w:id="5"/>
    </w:p>
    <w:p w14:paraId="58074F38" w14:textId="77777777" w:rsidR="00BC4060" w:rsidRDefault="00BC4060" w:rsidP="00BC4060">
      <w:pPr>
        <w:rPr>
          <w:lang w:val="en-GB"/>
        </w:rPr>
      </w:pPr>
    </w:p>
    <w:p w14:paraId="2B76FE39" w14:textId="77777777" w:rsidR="00BC4060" w:rsidRPr="002B28A4" w:rsidRDefault="00BC4060" w:rsidP="00BC4060">
      <w:pPr>
        <w:rPr>
          <w:lang w:val="en-GB"/>
        </w:rPr>
      </w:pPr>
      <w:r w:rsidRPr="002B28A4">
        <w:rPr>
          <w:lang w:val="en-GB"/>
        </w:rPr>
        <w:t xml:space="preserve">During COVID19, online retail is </w:t>
      </w:r>
      <w:r w:rsidRPr="002B28A4">
        <w:rPr>
          <w:lang w:val="en-DE"/>
        </w:rPr>
        <w:t xml:space="preserve">as </w:t>
      </w:r>
      <w:r w:rsidRPr="002B28A4">
        <w:rPr>
          <w:lang w:val="en-GB"/>
        </w:rPr>
        <w:t>strong as ever. I</w:t>
      </w:r>
      <w:r w:rsidRPr="002B28A4">
        <w:rPr>
          <w:lang w:val="en-DE"/>
        </w:rPr>
        <w:t xml:space="preserve"> will be</w:t>
      </w:r>
      <w:r w:rsidRPr="002B28A4">
        <w:rPr>
          <w:lang w:val="en-GB"/>
        </w:rPr>
        <w:t xml:space="preserve"> exploring the use of Virtual Reality to support both retail stores and customers. </w:t>
      </w:r>
      <w:r w:rsidRPr="002B28A4">
        <w:rPr>
          <w:lang w:val="en-DE"/>
        </w:rPr>
        <w:t>The use of r</w:t>
      </w:r>
      <w:proofErr w:type="spellStart"/>
      <w:r w:rsidRPr="002B28A4">
        <w:rPr>
          <w:lang w:val="en-GB"/>
        </w:rPr>
        <w:t>eal</w:t>
      </w:r>
      <w:proofErr w:type="spellEnd"/>
      <w:r w:rsidRPr="002B28A4">
        <w:rPr>
          <w:lang w:val="en-DE"/>
        </w:rPr>
        <w:t>-</w:t>
      </w:r>
      <w:r w:rsidRPr="002B28A4">
        <w:rPr>
          <w:lang w:val="en-GB"/>
        </w:rPr>
        <w:t xml:space="preserve">time simulation of clothing can contribute to this – </w:t>
      </w:r>
      <w:r w:rsidRPr="002B28A4">
        <w:rPr>
          <w:lang w:val="en-DE"/>
        </w:rPr>
        <w:t>customers</w:t>
      </w:r>
      <w:r w:rsidRPr="002B28A4">
        <w:rPr>
          <w:lang w:val="en-GB"/>
        </w:rPr>
        <w:t xml:space="preserve"> are more likely to buy items if they can examine the </w:t>
      </w:r>
      <w:r w:rsidRPr="002B28A4">
        <w:rPr>
          <w:lang w:val="en-DE"/>
        </w:rPr>
        <w:t>goods.  T</w:t>
      </w:r>
      <w:r w:rsidRPr="002B28A4">
        <w:rPr>
          <w:lang w:val="en-GB"/>
        </w:rPr>
        <w:t>his</w:t>
      </w:r>
      <w:r w:rsidRPr="002B28A4">
        <w:rPr>
          <w:lang w:val="en-DE"/>
        </w:rPr>
        <w:t xml:space="preserve"> will include</w:t>
      </w:r>
      <w:r w:rsidRPr="002B28A4">
        <w:rPr>
          <w:lang w:val="en-GB"/>
        </w:rPr>
        <w:t xml:space="preserve"> identifying the fit and colour </w:t>
      </w:r>
      <w:r w:rsidRPr="002B28A4">
        <w:rPr>
          <w:lang w:val="en-DE"/>
        </w:rPr>
        <w:t>of selected clothing items</w:t>
      </w:r>
      <w:r w:rsidRPr="002B28A4">
        <w:rPr>
          <w:lang w:val="en-GB"/>
        </w:rPr>
        <w:t xml:space="preserve">. My aim is to simulate high street shopping but from the comfort of the </w:t>
      </w:r>
      <w:r w:rsidRPr="002B28A4">
        <w:rPr>
          <w:lang w:val="en-DE"/>
        </w:rPr>
        <w:t>customer’s</w:t>
      </w:r>
      <w:r w:rsidRPr="002B28A4">
        <w:rPr>
          <w:lang w:val="en-GB"/>
        </w:rPr>
        <w:t xml:space="preserve"> home. </w:t>
      </w:r>
    </w:p>
    <w:p w14:paraId="0F03933F" w14:textId="77777777" w:rsidR="00BC4060" w:rsidRPr="002B28A4" w:rsidRDefault="00BC4060" w:rsidP="00BC4060">
      <w:pPr>
        <w:rPr>
          <w:lang w:val="en-GB"/>
        </w:rPr>
      </w:pPr>
    </w:p>
    <w:p w14:paraId="173496C1" w14:textId="77777777" w:rsidR="00BC4060" w:rsidRPr="002B28A4" w:rsidRDefault="00BC4060" w:rsidP="00BC4060">
      <w:pPr>
        <w:rPr>
          <w:lang w:val="en-DE"/>
        </w:rPr>
      </w:pPr>
      <w:r w:rsidRPr="002B28A4">
        <w:rPr>
          <w:lang w:val="en-DE"/>
        </w:rPr>
        <w:t>The data set will be from ASOS, I will be displaying a small selection of clothing items. A feature I will be implementing is a save feature. This will allow the user to take away the outcome of the application to then purchase the items if they so wish on the website.</w:t>
      </w:r>
    </w:p>
    <w:p w14:paraId="57882CCC" w14:textId="77777777" w:rsidR="00BC4060" w:rsidRPr="002B28A4" w:rsidRDefault="00BC4060" w:rsidP="00BC4060">
      <w:pPr>
        <w:rPr>
          <w:lang w:val="en-GB"/>
        </w:rPr>
      </w:pPr>
    </w:p>
    <w:p w14:paraId="1E2B8147" w14:textId="77777777" w:rsidR="00BC4060" w:rsidRPr="002B28A4" w:rsidRDefault="00BC4060" w:rsidP="00BC4060">
      <w:pPr>
        <w:rPr>
          <w:lang w:val="en-DE"/>
        </w:rPr>
      </w:pPr>
      <w:r w:rsidRPr="002B28A4">
        <w:rPr>
          <w:lang w:val="en-DE"/>
        </w:rPr>
        <w:t xml:space="preserve">The key features of this application are to have the ability to view clothing items in Virtual Reality. The application is going to be developed with the HTC </w:t>
      </w:r>
      <w:proofErr w:type="spellStart"/>
      <w:r w:rsidRPr="002B28A4">
        <w:rPr>
          <w:lang w:val="en-DE"/>
        </w:rPr>
        <w:t>Vive</w:t>
      </w:r>
      <w:proofErr w:type="spellEnd"/>
      <w:r w:rsidRPr="002B28A4">
        <w:rPr>
          <w:lang w:val="en-DE"/>
        </w:rPr>
        <w:t xml:space="preserve"> – though the application will be available on any headset compatible with </w:t>
      </w:r>
      <w:proofErr w:type="spellStart"/>
      <w:r w:rsidRPr="002B28A4">
        <w:rPr>
          <w:lang w:val="en-DE"/>
        </w:rPr>
        <w:t>SteamVR</w:t>
      </w:r>
      <w:proofErr w:type="spellEnd"/>
      <w:r w:rsidRPr="002B28A4">
        <w:rPr>
          <w:lang w:val="en-DE"/>
        </w:rPr>
        <w:t xml:space="preserve">. </w:t>
      </w:r>
    </w:p>
    <w:p w14:paraId="060B3B3E" w14:textId="77777777" w:rsidR="00BC4060" w:rsidRPr="002B28A4" w:rsidRDefault="00BC4060" w:rsidP="00BC4060">
      <w:pPr>
        <w:rPr>
          <w:lang w:val="en-DE"/>
        </w:rPr>
      </w:pPr>
    </w:p>
    <w:p w14:paraId="77EC60B5" w14:textId="77777777" w:rsidR="00BC4060" w:rsidRPr="002B28A4" w:rsidRDefault="00BC4060" w:rsidP="00BC4060">
      <w:pPr>
        <w:rPr>
          <w:lang w:val="en-DE"/>
        </w:rPr>
      </w:pPr>
      <w:r w:rsidRPr="002B28A4">
        <w:rPr>
          <w:lang w:val="en-DE"/>
        </w:rPr>
        <w:t>The application will have a specific area to filter down the clothing choices and an interactive area to view both the clothes and the model. The user can customise the model to match their measurements to see how the clothing looks using sliders. There is also a range of pre-set models to quickly choose from. Pre-sets are based on a range of body types and popular options, such as curvy, petite, and maternity.</w:t>
      </w:r>
    </w:p>
    <w:p w14:paraId="4246FFE2" w14:textId="77777777" w:rsidR="00BC4060" w:rsidRPr="002B28A4" w:rsidRDefault="00BC4060" w:rsidP="00BC4060">
      <w:pPr>
        <w:rPr>
          <w:lang w:val="en-DE"/>
        </w:rPr>
      </w:pPr>
    </w:p>
    <w:p w14:paraId="38D34BF5" w14:textId="77777777" w:rsidR="00BC4060" w:rsidRPr="002B28A4" w:rsidRDefault="00BC4060" w:rsidP="00BC4060">
      <w:pPr>
        <w:rPr>
          <w:lang w:val="en-DE"/>
        </w:rPr>
      </w:pPr>
      <w:r w:rsidRPr="002B28A4">
        <w:rPr>
          <w:lang w:val="en-DE"/>
        </w:rPr>
        <w:t xml:space="preserve">With this application, I hope to validate Virtual Reality in this use case and produce a functional prototype to promote the use of VR in the retail sector. </w:t>
      </w:r>
    </w:p>
    <w:p w14:paraId="1C27C479" w14:textId="77777777" w:rsidR="00BC4060" w:rsidRPr="00BC4060" w:rsidRDefault="00BC4060" w:rsidP="00BC4060">
      <w:pPr>
        <w:rPr>
          <w:lang w:val="en-DE"/>
        </w:rPr>
      </w:pPr>
    </w:p>
    <w:p w14:paraId="7709DB9E" w14:textId="12BCFADE" w:rsidR="00885BBD" w:rsidRPr="00885BBD" w:rsidRDefault="004C12FA" w:rsidP="0037614C">
      <w:pPr>
        <w:pStyle w:val="Heading2"/>
        <w:rPr>
          <w:lang w:val="en-GB"/>
        </w:rPr>
      </w:pPr>
      <w:bookmarkStart w:id="6" w:name="_Toc34045692"/>
      <w:bookmarkStart w:id="7" w:name="_Toc70071592"/>
      <w:r w:rsidRPr="003C4F45">
        <w:rPr>
          <w:lang w:val="en-GB"/>
        </w:rPr>
        <w:t>Background</w:t>
      </w:r>
      <w:bookmarkEnd w:id="6"/>
      <w:bookmarkEnd w:id="7"/>
    </w:p>
    <w:p w14:paraId="6C98C2D4" w14:textId="77777777" w:rsidR="00D24842" w:rsidRDefault="00D24842" w:rsidP="00D24842">
      <w:pPr>
        <w:rPr>
          <w:lang w:val="en-DE"/>
        </w:rPr>
      </w:pPr>
      <w:r>
        <w:rPr>
          <w:lang w:val="en-DE"/>
        </w:rPr>
        <w:t xml:space="preserve">Many images posted by online retail companies </w:t>
      </w:r>
      <w:r w:rsidRPr="002B28A4">
        <w:rPr>
          <w:lang w:val="en-DE"/>
        </w:rPr>
        <w:t>do</w:t>
      </w:r>
      <w:r>
        <w:rPr>
          <w:lang w:val="en-DE"/>
        </w:rPr>
        <w:t xml:space="preserve"> not </w:t>
      </w:r>
      <w:r w:rsidRPr="002B28A4">
        <w:rPr>
          <w:lang w:val="en-DE"/>
        </w:rPr>
        <w:t xml:space="preserve">accurately represent the fit of an item. </w:t>
      </w:r>
      <w:r>
        <w:rPr>
          <w:lang w:val="en-DE"/>
        </w:rPr>
        <w:t xml:space="preserve">This has been an increasingly more problematic as Covid restrictions limit in-person interactions – decreasing shopping reliability. During this project, I wanted to explore other options and technologies to create a more reliable shopping experience. </w:t>
      </w:r>
    </w:p>
    <w:p w14:paraId="1D24BB0D" w14:textId="12654478" w:rsidR="00D24842" w:rsidRPr="00D24842" w:rsidRDefault="00D24842" w:rsidP="00885BBD">
      <w:pPr>
        <w:rPr>
          <w:lang w:val="en-DE"/>
        </w:rPr>
      </w:pPr>
    </w:p>
    <w:p w14:paraId="53CBD733" w14:textId="1067D31B" w:rsidR="002665FB" w:rsidRDefault="00885BBD" w:rsidP="00885BBD">
      <w:pPr>
        <w:rPr>
          <w:lang w:val="en-DE"/>
        </w:rPr>
      </w:pPr>
      <w:r w:rsidRPr="002B28A4">
        <w:rPr>
          <w:lang w:val="en-DE"/>
        </w:rPr>
        <w:t xml:space="preserve">According to background research, </w:t>
      </w:r>
      <w:r w:rsidR="00D24842">
        <w:rPr>
          <w:lang w:val="en-DE"/>
        </w:rPr>
        <w:t>Mixed Reality</w:t>
      </w:r>
      <w:r w:rsidRPr="002B28A4">
        <w:rPr>
          <w:lang w:val="en-DE"/>
        </w:rPr>
        <w:t xml:space="preserve"> has been explored</w:t>
      </w:r>
      <w:r w:rsidR="00D24842">
        <w:rPr>
          <w:lang w:val="en-DE"/>
        </w:rPr>
        <w:t xml:space="preserve"> in a similar context</w:t>
      </w:r>
      <w:r w:rsidRPr="002B28A4">
        <w:rPr>
          <w:lang w:val="en-DE"/>
        </w:rPr>
        <w:t xml:space="preserve"> before </w:t>
      </w:r>
      <w:r w:rsidR="00D24842">
        <w:rPr>
          <w:lang w:val="en-DE"/>
        </w:rPr>
        <w:t xml:space="preserve">by companies </w:t>
      </w:r>
      <w:r w:rsidRPr="002B28A4">
        <w:rPr>
          <w:lang w:val="en-DE"/>
        </w:rPr>
        <w:t>such as Zara</w:t>
      </w:r>
      <w:r w:rsidR="00D24842">
        <w:rPr>
          <w:lang w:val="en-DE"/>
        </w:rPr>
        <w:t xml:space="preserve"> and</w:t>
      </w:r>
      <w:r w:rsidRPr="002B28A4">
        <w:rPr>
          <w:lang w:val="en-DE"/>
        </w:rPr>
        <w:t xml:space="preserve"> Topshop.</w:t>
      </w:r>
    </w:p>
    <w:p w14:paraId="56ED7C0E" w14:textId="77777777" w:rsidR="000640F8" w:rsidRDefault="000640F8" w:rsidP="00885BBD">
      <w:pPr>
        <w:rPr>
          <w:u w:val="single"/>
          <w:lang w:val="en-DE"/>
        </w:rPr>
      </w:pPr>
    </w:p>
    <w:p w14:paraId="496B0B18" w14:textId="5AD921AB" w:rsidR="002665FB" w:rsidRDefault="002665FB" w:rsidP="00885BBD">
      <w:pPr>
        <w:rPr>
          <w:lang w:val="en-DE"/>
        </w:rPr>
      </w:pPr>
      <w:r w:rsidRPr="002665FB">
        <w:rPr>
          <w:lang w:val="en-DE"/>
        </w:rPr>
        <w:t xml:space="preserve">Zara used augmented reality app to bring virtual models to life. This was done in 120 stores for a two-week window during April. It worked with outfit and window displays, as well as AR enabled packaging and promotional materials. </w:t>
      </w:r>
      <w:r>
        <w:rPr>
          <w:lang w:val="en-DE"/>
        </w:rPr>
        <w:t xml:space="preserve">The main purpose of it was to display real models </w:t>
      </w:r>
      <w:r w:rsidR="00A57CFF">
        <w:rPr>
          <w:lang w:val="en-DE"/>
        </w:rPr>
        <w:t xml:space="preserve">showing of clothes in short video bursts, between 7-10 seconds. These features are also available online by hovering their mobile over a package delivery. Overall, it increased sales by 2% that year. </w:t>
      </w:r>
    </w:p>
    <w:p w14:paraId="63263CCC" w14:textId="51168237" w:rsidR="007E3306" w:rsidRDefault="007E3306" w:rsidP="00885BBD">
      <w:pPr>
        <w:rPr>
          <w:lang w:val="en-DE"/>
        </w:rPr>
      </w:pPr>
    </w:p>
    <w:p w14:paraId="678E496D" w14:textId="5A0F064D" w:rsidR="007E3306" w:rsidRDefault="007E3306" w:rsidP="00885BBD">
      <w:pPr>
        <w:rPr>
          <w:lang w:val="en-DE"/>
        </w:rPr>
      </w:pPr>
      <w:r>
        <w:rPr>
          <w:lang w:val="en-DE"/>
        </w:rPr>
        <w:t xml:space="preserve">Topshop used a virtual fitting room in Moscow, with a Microsoft Kinect and </w:t>
      </w:r>
      <w:r w:rsidR="000640F8">
        <w:rPr>
          <w:lang w:val="en-DE"/>
        </w:rPr>
        <w:t>AR</w:t>
      </w:r>
      <w:r>
        <w:rPr>
          <w:lang w:val="en-DE"/>
        </w:rPr>
        <w:t xml:space="preserve">. Users </w:t>
      </w:r>
      <w:r w:rsidR="000640F8">
        <w:rPr>
          <w:lang w:val="en-DE"/>
        </w:rPr>
        <w:t>could</w:t>
      </w:r>
      <w:r>
        <w:rPr>
          <w:lang w:val="en-DE"/>
        </w:rPr>
        <w:t xml:space="preserve"> switch clothes using gestures and display them virtually on themselves. This was on May 10, 2011. </w:t>
      </w:r>
    </w:p>
    <w:p w14:paraId="765DFCE5" w14:textId="08085691" w:rsidR="007E3306" w:rsidRDefault="007E3306" w:rsidP="00885BBD">
      <w:pPr>
        <w:rPr>
          <w:lang w:val="en-DE"/>
        </w:rPr>
      </w:pPr>
    </w:p>
    <w:p w14:paraId="42EDBCF0" w14:textId="5260C02C" w:rsidR="007E3306" w:rsidRDefault="007E3306" w:rsidP="00885BBD">
      <w:pPr>
        <w:rPr>
          <w:lang w:val="en-DE"/>
        </w:rPr>
      </w:pPr>
      <w:r>
        <w:rPr>
          <w:lang w:val="en-DE"/>
        </w:rPr>
        <w:lastRenderedPageBreak/>
        <w:t xml:space="preserve">They have also used virtual reality to host a </w:t>
      </w:r>
      <w:r w:rsidR="000640F8">
        <w:rPr>
          <w:lang w:val="en-DE"/>
        </w:rPr>
        <w:t>360-degree</w:t>
      </w:r>
      <w:r>
        <w:rPr>
          <w:lang w:val="en-DE"/>
        </w:rPr>
        <w:t xml:space="preserve"> catwalk. The hardware used was the Oculus Rift. It was hosted in London during Fashion Week </w:t>
      </w:r>
      <w:r w:rsidR="00463889">
        <w:rPr>
          <w:lang w:val="en-DE"/>
        </w:rPr>
        <w:t>2014 and the experience feedback was overwhelmingly positive as it won several awards. The awards are:</w:t>
      </w:r>
    </w:p>
    <w:p w14:paraId="3BE26C21" w14:textId="0BEE3E31" w:rsidR="00463889" w:rsidRDefault="00463889" w:rsidP="00463889">
      <w:pPr>
        <w:pStyle w:val="ListParagraph"/>
        <w:numPr>
          <w:ilvl w:val="0"/>
          <w:numId w:val="34"/>
        </w:numPr>
        <w:rPr>
          <w:lang w:val="en-DE"/>
        </w:rPr>
      </w:pPr>
      <w:r>
        <w:rPr>
          <w:lang w:val="en-DE"/>
        </w:rPr>
        <w:t xml:space="preserve">“Project of the year” at BT Retail Week Technology awards in 2014. </w:t>
      </w:r>
    </w:p>
    <w:p w14:paraId="4DD4A6DB" w14:textId="2DB7E393" w:rsidR="00463889" w:rsidRDefault="00463889" w:rsidP="00463889">
      <w:pPr>
        <w:pStyle w:val="ListParagraph"/>
        <w:numPr>
          <w:ilvl w:val="0"/>
          <w:numId w:val="34"/>
        </w:numPr>
        <w:rPr>
          <w:lang w:val="en-DE"/>
        </w:rPr>
      </w:pPr>
      <w:r>
        <w:rPr>
          <w:lang w:val="en-DE"/>
        </w:rPr>
        <w:t xml:space="preserve">“Best Hybrid Event/Virtual Event” at the 2014 Event Tech awards. </w:t>
      </w:r>
    </w:p>
    <w:p w14:paraId="02A25A7E" w14:textId="303751A4" w:rsidR="00A530C8" w:rsidRDefault="00A530C8" w:rsidP="00A530C8">
      <w:pPr>
        <w:rPr>
          <w:lang w:val="en-DE"/>
        </w:rPr>
      </w:pPr>
    </w:p>
    <w:p w14:paraId="5543C117" w14:textId="18E5CE6F" w:rsidR="00A530C8" w:rsidRPr="00A530C8" w:rsidRDefault="00A530C8" w:rsidP="00A530C8">
      <w:pPr>
        <w:rPr>
          <w:lang w:val="en-DE"/>
        </w:rPr>
      </w:pPr>
      <w:r>
        <w:rPr>
          <w:lang w:val="en-DE"/>
        </w:rPr>
        <w:t xml:space="preserve">According to the “Add journal name” the AR approach could fit several use cases.  It was the most successful when used to convey visual attributes such as coordination and style. </w:t>
      </w:r>
      <w:r w:rsidR="00004E83">
        <w:rPr>
          <w:lang w:val="en-DE"/>
        </w:rPr>
        <w:t xml:space="preserve">The findings of the study indicated that AR is proficient at providing a base level of detail and made purchase intentions more favourable. </w:t>
      </w:r>
      <w:r>
        <w:rPr>
          <w:lang w:val="en-DE"/>
        </w:rPr>
        <w:t xml:space="preserve"> </w:t>
      </w:r>
    </w:p>
    <w:p w14:paraId="4F5D2393" w14:textId="2892D3A8" w:rsidR="00885BBD" w:rsidRDefault="00885BBD" w:rsidP="0037614C">
      <w:pPr>
        <w:rPr>
          <w:b/>
          <w:bCs/>
          <w:lang w:val="en-DE"/>
        </w:rPr>
      </w:pPr>
    </w:p>
    <w:p w14:paraId="624A76DC" w14:textId="3F4D988A" w:rsidR="003F3ED8" w:rsidRDefault="00D24842" w:rsidP="0037614C">
      <w:pPr>
        <w:rPr>
          <w:lang w:val="en-DE"/>
        </w:rPr>
      </w:pPr>
      <w:r w:rsidRPr="003A2152">
        <w:rPr>
          <w:lang w:val="en-DE"/>
        </w:rPr>
        <w:t xml:space="preserve">My motivation for suggesting this </w:t>
      </w:r>
      <w:r w:rsidR="00C379B7">
        <w:rPr>
          <w:lang w:val="en-DE"/>
        </w:rPr>
        <w:t xml:space="preserve">specific </w:t>
      </w:r>
      <w:r w:rsidRPr="003A2152">
        <w:rPr>
          <w:lang w:val="en-DE"/>
        </w:rPr>
        <w:t xml:space="preserve">project and topic </w:t>
      </w:r>
      <w:r w:rsidR="003A2152" w:rsidRPr="003A2152">
        <w:rPr>
          <w:lang w:val="en-DE"/>
        </w:rPr>
        <w:t>i</w:t>
      </w:r>
      <w:r w:rsidR="003A2152">
        <w:rPr>
          <w:lang w:val="en-DE"/>
        </w:rPr>
        <w:t xml:space="preserve">s </w:t>
      </w:r>
      <w:r w:rsidR="003A2152" w:rsidRPr="003A2152">
        <w:rPr>
          <w:lang w:val="en-DE"/>
        </w:rPr>
        <w:t xml:space="preserve">rooted towards my passion for </w:t>
      </w:r>
      <w:r w:rsidR="003A2152">
        <w:rPr>
          <w:lang w:val="en-DE"/>
        </w:rPr>
        <w:t>Virtual Reality. I worked with VR hardware during my industrial year an</w:t>
      </w:r>
      <w:r w:rsidR="002071D3">
        <w:rPr>
          <w:lang w:val="en-DE"/>
        </w:rPr>
        <w:t>d have decided to continue with it as a career</w:t>
      </w:r>
      <w:r w:rsidR="003A2152">
        <w:rPr>
          <w:lang w:val="en-DE"/>
        </w:rPr>
        <w:t xml:space="preserve">. </w:t>
      </w:r>
      <w:r w:rsidR="00EC19BB">
        <w:rPr>
          <w:lang w:val="en-DE"/>
        </w:rPr>
        <w:t xml:space="preserve">I also understand the frustrations of having to send back items of clothing when they are ill fitting. </w:t>
      </w:r>
    </w:p>
    <w:p w14:paraId="23F20F4D" w14:textId="77777777" w:rsidR="003F3ED8" w:rsidRPr="002B28A4" w:rsidRDefault="003F3ED8" w:rsidP="0037614C">
      <w:pPr>
        <w:rPr>
          <w:lang w:val="en-DE"/>
        </w:rPr>
      </w:pPr>
    </w:p>
    <w:p w14:paraId="3E394555" w14:textId="77777777" w:rsidR="004C12FA" w:rsidRPr="003C4F45" w:rsidRDefault="004C12FA" w:rsidP="0037614C">
      <w:pPr>
        <w:pStyle w:val="Heading2"/>
        <w:rPr>
          <w:lang w:val="en-GB"/>
        </w:rPr>
      </w:pPr>
      <w:bookmarkStart w:id="8" w:name="_Toc34045693"/>
      <w:bookmarkStart w:id="9" w:name="_Toc70071593"/>
      <w:r w:rsidRPr="003C4F45">
        <w:rPr>
          <w:lang w:val="en-GB"/>
        </w:rPr>
        <w:t>Analysis</w:t>
      </w:r>
      <w:bookmarkEnd w:id="8"/>
      <w:bookmarkEnd w:id="9"/>
      <w:r w:rsidRPr="003C4F45">
        <w:rPr>
          <w:lang w:val="en-GB"/>
        </w:rPr>
        <w:t xml:space="preserve"> </w:t>
      </w:r>
    </w:p>
    <w:p w14:paraId="688CDF6F" w14:textId="26479BF1" w:rsidR="007306AC" w:rsidRDefault="00F27D18" w:rsidP="0037614C">
      <w:pPr>
        <w:rPr>
          <w:b/>
          <w:bCs/>
          <w:lang w:val="en-GB"/>
        </w:rPr>
      </w:pPr>
      <w:proofErr w:type="gramStart"/>
      <w:r w:rsidRPr="002B28A4">
        <w:rPr>
          <w:b/>
          <w:bCs/>
          <w:lang w:val="en-GB"/>
        </w:rPr>
        <w:t>Taking into account</w:t>
      </w:r>
      <w:proofErr w:type="gramEnd"/>
      <w:r w:rsidRPr="002B28A4">
        <w:rPr>
          <w:b/>
          <w:bCs/>
          <w:lang w:val="en-GB"/>
        </w:rPr>
        <w:t xml:space="preserve"> the problem and what you learned from the background work, what was your analysis of the problem? </w:t>
      </w:r>
    </w:p>
    <w:p w14:paraId="667A99C4" w14:textId="7B712178" w:rsidR="00E55B7F" w:rsidRDefault="00E55B7F" w:rsidP="0037614C">
      <w:pPr>
        <w:rPr>
          <w:lang w:val="en-DE"/>
        </w:rPr>
      </w:pPr>
      <w:r w:rsidRPr="00E55B7F">
        <w:rPr>
          <w:lang w:val="en-DE"/>
        </w:rPr>
        <w:t xml:space="preserve">The problem was that previous AR solutions were </w:t>
      </w:r>
      <w:r>
        <w:rPr>
          <w:lang w:val="en-DE"/>
        </w:rPr>
        <w:t xml:space="preserve">only viable on the base level and didn’t have enough detail to be reliable. </w:t>
      </w:r>
      <w:r w:rsidR="00F825E3">
        <w:rPr>
          <w:lang w:val="en-DE"/>
        </w:rPr>
        <w:t>I</w:t>
      </w:r>
      <w:r>
        <w:rPr>
          <w:lang w:val="en-DE"/>
        </w:rPr>
        <w:t xml:space="preserve"> took aspects from many applications and games, to design an application that is both intuitive and informative.</w:t>
      </w:r>
    </w:p>
    <w:p w14:paraId="403E4B7A" w14:textId="77777777" w:rsidR="00E55B7F" w:rsidRPr="00E55B7F" w:rsidRDefault="00E55B7F" w:rsidP="0037614C">
      <w:pPr>
        <w:rPr>
          <w:lang w:val="en-DE"/>
        </w:rPr>
      </w:pPr>
    </w:p>
    <w:p w14:paraId="627ABC7E" w14:textId="2A1DF393" w:rsidR="007306AC" w:rsidRDefault="00F27D18" w:rsidP="0037614C">
      <w:pPr>
        <w:rPr>
          <w:b/>
          <w:bCs/>
          <w:lang w:val="en-GB"/>
        </w:rPr>
      </w:pPr>
      <w:r w:rsidRPr="002B28A4">
        <w:rPr>
          <w:b/>
          <w:bCs/>
          <w:lang w:val="en-GB"/>
        </w:rPr>
        <w:t xml:space="preserve">How did your analysis help to decompose the problem into the main tasks that you would undertake? </w:t>
      </w:r>
    </w:p>
    <w:p w14:paraId="5A161462" w14:textId="770E7994" w:rsidR="00E55B7F" w:rsidRDefault="00E55B7F" w:rsidP="0037614C">
      <w:pPr>
        <w:rPr>
          <w:lang w:val="en-DE"/>
        </w:rPr>
      </w:pPr>
      <w:r w:rsidRPr="00E55B7F">
        <w:rPr>
          <w:lang w:val="en-DE"/>
        </w:rPr>
        <w:t>The research I did</w:t>
      </w:r>
      <w:r w:rsidR="00F36963">
        <w:rPr>
          <w:lang w:val="en-DE"/>
        </w:rPr>
        <w:t xml:space="preserve"> opened the application up into several parts:</w:t>
      </w:r>
    </w:p>
    <w:p w14:paraId="015B2BF7" w14:textId="1E8EDBB7" w:rsidR="00F36963" w:rsidRDefault="00F36963" w:rsidP="00F36963">
      <w:pPr>
        <w:pStyle w:val="ListParagraph"/>
        <w:numPr>
          <w:ilvl w:val="0"/>
          <w:numId w:val="35"/>
        </w:numPr>
        <w:rPr>
          <w:lang w:val="en-DE"/>
        </w:rPr>
      </w:pPr>
      <w:r>
        <w:rPr>
          <w:lang w:val="en-DE"/>
        </w:rPr>
        <w:t>Displaying clothes on a mannequin.</w:t>
      </w:r>
    </w:p>
    <w:p w14:paraId="5D9E5B22" w14:textId="1A7B3EBE" w:rsidR="00F36963" w:rsidRDefault="00F36963" w:rsidP="00F36963">
      <w:pPr>
        <w:pStyle w:val="ListParagraph"/>
        <w:numPr>
          <w:ilvl w:val="0"/>
          <w:numId w:val="35"/>
        </w:numPr>
        <w:rPr>
          <w:lang w:val="en-DE"/>
        </w:rPr>
      </w:pPr>
      <w:r>
        <w:rPr>
          <w:lang w:val="en-DE"/>
        </w:rPr>
        <w:t>Filtering clothing.</w:t>
      </w:r>
    </w:p>
    <w:p w14:paraId="1275E4CA" w14:textId="4F376C18" w:rsidR="00F36963" w:rsidRDefault="00F36963" w:rsidP="00F36963">
      <w:pPr>
        <w:pStyle w:val="ListParagraph"/>
        <w:numPr>
          <w:ilvl w:val="0"/>
          <w:numId w:val="35"/>
        </w:numPr>
        <w:rPr>
          <w:lang w:val="en-DE"/>
        </w:rPr>
      </w:pPr>
      <w:r>
        <w:rPr>
          <w:lang w:val="en-DE"/>
        </w:rPr>
        <w:t xml:space="preserve">User Interface to change the model dimensions. </w:t>
      </w:r>
    </w:p>
    <w:p w14:paraId="1C3AC33E" w14:textId="77777777" w:rsidR="00DF1729" w:rsidRPr="00F36963" w:rsidRDefault="00DF1729" w:rsidP="00DF1729">
      <w:pPr>
        <w:pStyle w:val="ListParagraph"/>
        <w:rPr>
          <w:lang w:val="en-DE"/>
        </w:rPr>
      </w:pPr>
    </w:p>
    <w:p w14:paraId="7C83EED3" w14:textId="5EEE24F7" w:rsidR="007306AC" w:rsidRDefault="00F27D18" w:rsidP="0037614C">
      <w:pPr>
        <w:rPr>
          <w:b/>
          <w:bCs/>
          <w:lang w:val="en-GB"/>
        </w:rPr>
      </w:pPr>
      <w:r w:rsidRPr="002B28A4">
        <w:rPr>
          <w:b/>
          <w:bCs/>
          <w:lang w:val="en-GB"/>
        </w:rPr>
        <w:t xml:space="preserve">Were there alternative approaches? </w:t>
      </w:r>
    </w:p>
    <w:p w14:paraId="710CFFF4" w14:textId="43097898" w:rsidR="00E55B7F" w:rsidRPr="00E55B7F" w:rsidRDefault="00E55B7F" w:rsidP="0037614C">
      <w:pPr>
        <w:rPr>
          <w:lang w:val="en-DE"/>
        </w:rPr>
      </w:pPr>
      <w:r>
        <w:rPr>
          <w:lang w:val="en-DE"/>
        </w:rPr>
        <w:t xml:space="preserve">Developing an application AR was </w:t>
      </w:r>
      <w:r w:rsidR="00253563">
        <w:rPr>
          <w:lang w:val="en-DE"/>
        </w:rPr>
        <w:t>a valid route</w:t>
      </w:r>
      <w:r>
        <w:rPr>
          <w:lang w:val="en-DE"/>
        </w:rPr>
        <w:t>, as other approaches had done the same.</w:t>
      </w:r>
      <w:r w:rsidR="00253563">
        <w:rPr>
          <w:lang w:val="en-DE"/>
        </w:rPr>
        <w:t xml:space="preserve"> The examples I found were from 2014, the technology has progressed from then. However, the core issues are still apparent as it does rely on external hardware for reliability.</w:t>
      </w:r>
    </w:p>
    <w:p w14:paraId="3625961C" w14:textId="75669C37" w:rsidR="004C12FA" w:rsidRPr="002B28A4" w:rsidRDefault="00F27D18" w:rsidP="0037614C">
      <w:pPr>
        <w:rPr>
          <w:b/>
          <w:bCs/>
          <w:lang w:val="en-GB"/>
        </w:rPr>
      </w:pPr>
      <w:r w:rsidRPr="002B28A4">
        <w:rPr>
          <w:b/>
          <w:bCs/>
          <w:lang w:val="en-GB"/>
        </w:rPr>
        <w:t>Why did you choose one approach compared to the alternatives?</w:t>
      </w:r>
      <w:r w:rsidR="00776F9C" w:rsidRPr="002B28A4">
        <w:rPr>
          <w:b/>
          <w:bCs/>
          <w:lang w:val="en-GB"/>
        </w:rPr>
        <w:t xml:space="preserve"> </w:t>
      </w:r>
    </w:p>
    <w:p w14:paraId="078506F7" w14:textId="09E19380" w:rsidR="0061114A" w:rsidRDefault="0061114A" w:rsidP="0037614C">
      <w:pPr>
        <w:rPr>
          <w:lang w:val="en-GB"/>
        </w:rPr>
      </w:pPr>
    </w:p>
    <w:p w14:paraId="2DE456D7" w14:textId="50350C8D" w:rsidR="009B1C9D" w:rsidRPr="002B28A4" w:rsidRDefault="009B1C9D" w:rsidP="0037614C">
      <w:pPr>
        <w:rPr>
          <w:lang w:val="en-DE"/>
        </w:rPr>
      </w:pPr>
      <w:r w:rsidRPr="002B28A4">
        <w:rPr>
          <w:lang w:val="en-DE"/>
        </w:rPr>
        <w:t>I will use VR to simulate clothes shopping – using a virtual d</w:t>
      </w:r>
      <w:r w:rsidR="000D103D" w:rsidRPr="002B28A4">
        <w:rPr>
          <w:lang w:val="en-DE"/>
        </w:rPr>
        <w:t>r</w:t>
      </w:r>
      <w:r w:rsidRPr="002B28A4">
        <w:rPr>
          <w:lang w:val="en-DE"/>
        </w:rPr>
        <w:t xml:space="preserve">essing room. </w:t>
      </w:r>
      <w:r w:rsidR="000D103D" w:rsidRPr="002B28A4">
        <w:rPr>
          <w:lang w:val="en-DE"/>
        </w:rPr>
        <w:t>It fits in with the current political climate during this pandemic as people cannot physically visit stores. It will help online shopping as it can simulate the accuracy of trying on clothing items. The aim is to prove that this concept could work and be used by the public at sometime in the future.</w:t>
      </w:r>
    </w:p>
    <w:p w14:paraId="0E52EA6D" w14:textId="77777777" w:rsidR="000C3371" w:rsidRDefault="000C3371" w:rsidP="0037614C">
      <w:pPr>
        <w:rPr>
          <w:b/>
          <w:bCs/>
          <w:lang w:val="en-GB"/>
        </w:rPr>
      </w:pPr>
    </w:p>
    <w:p w14:paraId="78E79033" w14:textId="22396135" w:rsidR="00B95712" w:rsidRPr="002B28A4" w:rsidRDefault="00F27D18" w:rsidP="0037614C">
      <w:pPr>
        <w:rPr>
          <w:b/>
          <w:bCs/>
          <w:lang w:val="en-GB"/>
        </w:rPr>
      </w:pPr>
      <w:r w:rsidRPr="002B28A4">
        <w:rPr>
          <w:b/>
          <w:bCs/>
          <w:lang w:val="en-GB"/>
        </w:rPr>
        <w:t>A discussion of the process of arriving at the final list is usually appropriate.</w:t>
      </w:r>
    </w:p>
    <w:p w14:paraId="6693EF55" w14:textId="77777777" w:rsidR="0012492A" w:rsidRPr="003C4F45" w:rsidRDefault="0012492A" w:rsidP="0037614C">
      <w:pPr>
        <w:rPr>
          <w:lang w:val="en-GB"/>
        </w:rPr>
      </w:pPr>
    </w:p>
    <w:p w14:paraId="59FA2FCE" w14:textId="0CF195C1" w:rsidR="00D139EE" w:rsidRDefault="00D139EE" w:rsidP="0037614C">
      <w:pPr>
        <w:rPr>
          <w:lang w:val="en-DE"/>
        </w:rPr>
      </w:pPr>
      <w:r w:rsidRPr="002B28A4">
        <w:rPr>
          <w:lang w:val="en-DE"/>
        </w:rPr>
        <w:t xml:space="preserve">There are minor security challenges expected as the application will be offline based, any saved preferences of clothing will be </w:t>
      </w:r>
      <w:r w:rsidR="004D3E01" w:rsidRPr="002B28A4">
        <w:rPr>
          <w:lang w:val="en-DE"/>
        </w:rPr>
        <w:t xml:space="preserve">on the </w:t>
      </w:r>
      <w:r w:rsidRPr="002B28A4">
        <w:rPr>
          <w:lang w:val="en-DE"/>
        </w:rPr>
        <w:t xml:space="preserve">local </w:t>
      </w:r>
      <w:r w:rsidR="004D3E01" w:rsidRPr="002B28A4">
        <w:rPr>
          <w:lang w:val="en-DE"/>
        </w:rPr>
        <w:t xml:space="preserve">system </w:t>
      </w:r>
      <w:r w:rsidRPr="002B28A4">
        <w:rPr>
          <w:lang w:val="en-DE"/>
        </w:rPr>
        <w:t xml:space="preserve">and the main data pull from the ASOS API </w:t>
      </w:r>
      <w:r w:rsidR="009C6BCA" w:rsidRPr="002B28A4">
        <w:rPr>
          <w:lang w:val="en-DE"/>
        </w:rPr>
        <w:t>must</w:t>
      </w:r>
      <w:r w:rsidRPr="002B28A4">
        <w:rPr>
          <w:lang w:val="en-DE"/>
        </w:rPr>
        <w:t xml:space="preserve"> only be done once. </w:t>
      </w:r>
    </w:p>
    <w:p w14:paraId="2B0ABEB8" w14:textId="5AB76FD6" w:rsidR="00F36963" w:rsidRDefault="00F36963" w:rsidP="0037614C">
      <w:pPr>
        <w:rPr>
          <w:lang w:val="en-DE"/>
        </w:rPr>
      </w:pPr>
    </w:p>
    <w:p w14:paraId="57ECE87E" w14:textId="77777777" w:rsidR="009D7B18" w:rsidRPr="002B28A4" w:rsidRDefault="009D7B18" w:rsidP="0037614C">
      <w:pPr>
        <w:rPr>
          <w:lang w:val="en-DE"/>
        </w:rPr>
      </w:pPr>
    </w:p>
    <w:p w14:paraId="5667DA71" w14:textId="55A8EC36" w:rsidR="001F35A4" w:rsidRDefault="004C12FA" w:rsidP="0037614C">
      <w:pPr>
        <w:pStyle w:val="Heading2"/>
        <w:rPr>
          <w:lang w:val="en-GB"/>
        </w:rPr>
      </w:pPr>
      <w:bookmarkStart w:id="10" w:name="_Toc34045694"/>
      <w:bookmarkStart w:id="11" w:name="_Toc70071594"/>
      <w:r w:rsidRPr="003C4F45">
        <w:rPr>
          <w:lang w:val="en-GB"/>
        </w:rPr>
        <w:lastRenderedPageBreak/>
        <w:t>Process</w:t>
      </w:r>
      <w:bookmarkEnd w:id="10"/>
      <w:bookmarkEnd w:id="11"/>
      <w:r w:rsidRPr="003C4F45">
        <w:rPr>
          <w:lang w:val="en-GB"/>
        </w:rPr>
        <w:t xml:space="preserve"> </w:t>
      </w:r>
    </w:p>
    <w:p w14:paraId="2D3612CE" w14:textId="77777777" w:rsidR="00E502F1" w:rsidRDefault="00582A80" w:rsidP="00582A80">
      <w:pPr>
        <w:rPr>
          <w:lang w:val="en-DE"/>
        </w:rPr>
      </w:pPr>
      <w:r w:rsidRPr="002B28A4">
        <w:rPr>
          <w:lang w:val="en-DE"/>
        </w:rPr>
        <w:t>For the project, I used a</w:t>
      </w:r>
      <w:r>
        <w:rPr>
          <w:lang w:val="en-DE"/>
        </w:rPr>
        <w:t>n automated</w:t>
      </w:r>
      <w:r w:rsidRPr="002B28A4">
        <w:rPr>
          <w:lang w:val="en-DE"/>
        </w:rPr>
        <w:t xml:space="preserve"> Kanban board hosted on GitHub.</w:t>
      </w:r>
      <w:r w:rsidR="00E502F1">
        <w:rPr>
          <w:lang w:val="en-DE"/>
        </w:rPr>
        <w:t xml:space="preserve"> I chose this platform because I had experience with it from other projects and found it was a good way to organise the project. </w:t>
      </w:r>
    </w:p>
    <w:p w14:paraId="52AEAC16" w14:textId="77777777" w:rsidR="00E502F1" w:rsidRDefault="00E502F1" w:rsidP="00582A80">
      <w:pPr>
        <w:rPr>
          <w:lang w:val="en-DE"/>
        </w:rPr>
      </w:pPr>
    </w:p>
    <w:p w14:paraId="4C7AC92E" w14:textId="0BEE446C" w:rsidR="00582A80" w:rsidRDefault="00E502F1" w:rsidP="00582A80">
      <w:pPr>
        <w:rPr>
          <w:lang w:val="en-DE"/>
        </w:rPr>
      </w:pPr>
      <w:r>
        <w:rPr>
          <w:lang w:val="en-DE"/>
        </w:rPr>
        <w:t xml:space="preserve">I organised the entire project into 5 columns – Bugs, To-Do, In Progress, Done and Merged. </w:t>
      </w:r>
    </w:p>
    <w:p w14:paraId="4EC3A5B2" w14:textId="7DAAD9B5" w:rsidR="00E502F1" w:rsidRDefault="00E502F1" w:rsidP="00582A80">
      <w:pPr>
        <w:rPr>
          <w:lang w:val="en-DE"/>
        </w:rPr>
      </w:pPr>
      <w:r>
        <w:rPr>
          <w:lang w:val="en-DE"/>
        </w:rPr>
        <w:t xml:space="preserve">Any completed pull requests automatically closed the linked issues and moved them to the done column.  </w:t>
      </w:r>
    </w:p>
    <w:p w14:paraId="1E6EE0BA" w14:textId="36D37BF5" w:rsidR="00E502F1" w:rsidRDefault="00E502F1" w:rsidP="00582A80">
      <w:pPr>
        <w:rPr>
          <w:lang w:val="en-DE"/>
        </w:rPr>
      </w:pPr>
    </w:p>
    <w:p w14:paraId="021DF6BD" w14:textId="77777777" w:rsidR="009D4D41" w:rsidRDefault="009D4D41" w:rsidP="009D4D41">
      <w:pPr>
        <w:rPr>
          <w:lang w:val="en-DE"/>
        </w:rPr>
      </w:pPr>
      <w:r>
        <w:rPr>
          <w:lang w:val="en-DE"/>
        </w:rPr>
        <w:t xml:space="preserve">I took an agile approach to this project – creating tickets when unexpected features raised. </w:t>
      </w:r>
    </w:p>
    <w:p w14:paraId="6A47331A" w14:textId="77777777" w:rsidR="009D4D41" w:rsidRPr="009D4D41" w:rsidRDefault="009D4D41" w:rsidP="00582A80">
      <w:pPr>
        <w:rPr>
          <w:lang w:val="en-DE"/>
        </w:rPr>
      </w:pPr>
    </w:p>
    <w:p w14:paraId="37772D7F" w14:textId="1DBB7F11" w:rsidR="00010769" w:rsidRPr="00F91A4D" w:rsidRDefault="00E502F1" w:rsidP="0037614C">
      <w:pPr>
        <w:rPr>
          <w:lang w:val="en-DE"/>
        </w:rPr>
      </w:pPr>
      <w:r>
        <w:rPr>
          <w:lang w:val="en-DE"/>
        </w:rPr>
        <w:t xml:space="preserve">Tickets were also given labels so I could set WIP limits regarding each aspect of the project. With this, I could filter the labels on the board if I had to focus on the 3D Modelling for example. </w:t>
      </w:r>
    </w:p>
    <w:p w14:paraId="51B1A23E" w14:textId="17AD8ACC" w:rsidR="00010769" w:rsidRDefault="00010769" w:rsidP="0037614C">
      <w:pPr>
        <w:rPr>
          <w:b/>
          <w:bCs/>
          <w:noProof/>
          <w:lang w:val="en-DE"/>
        </w:rPr>
      </w:pPr>
    </w:p>
    <w:p w14:paraId="0F6E19A5" w14:textId="74B992BF" w:rsidR="00582A80" w:rsidRPr="00C94E96" w:rsidRDefault="00010769" w:rsidP="0037614C">
      <w:pPr>
        <w:rPr>
          <w:b/>
          <w:bCs/>
          <w:lang w:val="en-GB"/>
        </w:rPr>
      </w:pPr>
      <w:r>
        <w:rPr>
          <w:b/>
          <w:bCs/>
          <w:noProof/>
          <w:lang w:val="en-GB"/>
        </w:rPr>
        <w:drawing>
          <wp:inline distT="0" distB="0" distL="0" distR="0" wp14:anchorId="4F74B81B" wp14:editId="5713AD08">
            <wp:extent cx="3703601" cy="342337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
                    <a:stretch>
                      <a:fillRect/>
                    </a:stretch>
                  </pic:blipFill>
                  <pic:spPr>
                    <a:xfrm>
                      <a:off x="0" y="0"/>
                      <a:ext cx="3744089" cy="3460802"/>
                    </a:xfrm>
                    <a:prstGeom prst="rect">
                      <a:avLst/>
                    </a:prstGeom>
                  </pic:spPr>
                </pic:pic>
              </a:graphicData>
            </a:graphic>
          </wp:inline>
        </w:drawing>
      </w:r>
    </w:p>
    <w:p w14:paraId="46E9F27C" w14:textId="77777777" w:rsidR="00582A80" w:rsidRDefault="00582A80" w:rsidP="0037614C">
      <w:pPr>
        <w:rPr>
          <w:lang w:val="en-GB"/>
        </w:rPr>
      </w:pPr>
    </w:p>
    <w:p w14:paraId="2BE3C8BF" w14:textId="45B65321" w:rsidR="0061114A" w:rsidRDefault="00FA4B99" w:rsidP="0037614C">
      <w:pPr>
        <w:rPr>
          <w:lang w:val="en-DE"/>
        </w:rPr>
      </w:pPr>
      <w:r w:rsidRPr="002B28A4">
        <w:rPr>
          <w:lang w:val="en-DE"/>
        </w:rPr>
        <w:t xml:space="preserve">This </w:t>
      </w:r>
      <w:r w:rsidR="00C94E96">
        <w:rPr>
          <w:lang w:val="en-DE"/>
        </w:rPr>
        <w:t xml:space="preserve">project also </w:t>
      </w:r>
      <w:r w:rsidR="003A1C55">
        <w:rPr>
          <w:lang w:val="en-DE"/>
        </w:rPr>
        <w:t>took</w:t>
      </w:r>
      <w:r w:rsidRPr="002B28A4">
        <w:rPr>
          <w:lang w:val="en-DE"/>
        </w:rPr>
        <w:t xml:space="preserve"> full advantage of milestones</w:t>
      </w:r>
      <w:r w:rsidR="00C94E96">
        <w:rPr>
          <w:lang w:val="en-DE"/>
        </w:rPr>
        <w:t>. I did this</w:t>
      </w:r>
      <w:r w:rsidRPr="002B28A4">
        <w:rPr>
          <w:lang w:val="en-DE"/>
        </w:rPr>
        <w:t xml:space="preserve"> </w:t>
      </w:r>
      <w:r w:rsidRPr="002B28A4">
        <w:rPr>
          <w:lang w:val="en-GB"/>
        </w:rPr>
        <w:t>by</w:t>
      </w:r>
      <w:r w:rsidRPr="002B28A4">
        <w:rPr>
          <w:lang w:val="en-DE"/>
        </w:rPr>
        <w:t xml:space="preserve"> cross referencing notes from the weekly group meetings, ensuring I hit my minimum weekly goals. </w:t>
      </w:r>
      <w:r w:rsidR="0061114A" w:rsidRPr="002B28A4">
        <w:rPr>
          <w:lang w:val="en-DE"/>
        </w:rPr>
        <w:t xml:space="preserve">Weekly goals </w:t>
      </w:r>
      <w:r w:rsidR="00C94E96">
        <w:rPr>
          <w:lang w:val="en-DE"/>
        </w:rPr>
        <w:t>were</w:t>
      </w:r>
      <w:r w:rsidR="0061114A" w:rsidRPr="002B28A4">
        <w:rPr>
          <w:lang w:val="en-DE"/>
        </w:rPr>
        <w:t xml:space="preserve"> agreed upon </w:t>
      </w:r>
      <w:r w:rsidR="00C94E96">
        <w:rPr>
          <w:lang w:val="en-DE"/>
        </w:rPr>
        <w:t xml:space="preserve">with my supervisor </w:t>
      </w:r>
      <w:r w:rsidR="0061114A" w:rsidRPr="002B28A4">
        <w:rPr>
          <w:lang w:val="en-DE"/>
        </w:rPr>
        <w:t>and</w:t>
      </w:r>
      <w:r w:rsidR="00C94E96">
        <w:rPr>
          <w:lang w:val="en-DE"/>
        </w:rPr>
        <w:t xml:space="preserve"> all changes and progress were</w:t>
      </w:r>
      <w:r w:rsidR="0061114A" w:rsidRPr="002B28A4">
        <w:rPr>
          <w:lang w:val="en-DE"/>
        </w:rPr>
        <w:t xml:space="preserve"> documented in my blog. </w:t>
      </w:r>
      <w:r w:rsidR="00A2341A" w:rsidRPr="002B28A4">
        <w:rPr>
          <w:lang w:val="en-DE"/>
        </w:rPr>
        <w:t xml:space="preserve"> </w:t>
      </w:r>
    </w:p>
    <w:p w14:paraId="004C9944" w14:textId="6B14B7F4" w:rsidR="003A1C55" w:rsidRPr="003A1C55" w:rsidRDefault="003A1C55" w:rsidP="0037614C">
      <w:pPr>
        <w:rPr>
          <w:lang w:val="en-DE"/>
        </w:rPr>
      </w:pPr>
    </w:p>
    <w:p w14:paraId="6FC0C0ED" w14:textId="1EBB915E" w:rsidR="00743838" w:rsidRDefault="003A1C55" w:rsidP="0037614C">
      <w:pPr>
        <w:rPr>
          <w:lang w:val="en-DE"/>
        </w:rPr>
      </w:pPr>
      <w:r>
        <w:rPr>
          <w:noProof/>
          <w:lang w:val="en-DE"/>
        </w:rPr>
        <w:lastRenderedPageBreak/>
        <w:drawing>
          <wp:inline distT="0" distB="0" distL="0" distR="0" wp14:anchorId="36F95EE3" wp14:editId="17B9EFC7">
            <wp:extent cx="4160520" cy="2216605"/>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0"/>
                    <a:stretch>
                      <a:fillRect/>
                    </a:stretch>
                  </pic:blipFill>
                  <pic:spPr>
                    <a:xfrm>
                      <a:off x="0" y="0"/>
                      <a:ext cx="4223817" cy="2250328"/>
                    </a:xfrm>
                    <a:prstGeom prst="rect">
                      <a:avLst/>
                    </a:prstGeom>
                  </pic:spPr>
                </pic:pic>
              </a:graphicData>
            </a:graphic>
          </wp:inline>
        </w:drawing>
      </w:r>
    </w:p>
    <w:p w14:paraId="1CC47AF9" w14:textId="77777777" w:rsidR="003A1C55" w:rsidRPr="002B28A4" w:rsidRDefault="003A1C55" w:rsidP="0037614C">
      <w:pPr>
        <w:rPr>
          <w:lang w:val="en-DE"/>
        </w:rPr>
      </w:pPr>
    </w:p>
    <w:p w14:paraId="66DBFA77" w14:textId="45683518" w:rsidR="00743838" w:rsidRDefault="00743838" w:rsidP="0037614C">
      <w:pPr>
        <w:rPr>
          <w:lang w:val="en-DE"/>
        </w:rPr>
      </w:pPr>
      <w:r w:rsidRPr="002B28A4">
        <w:rPr>
          <w:lang w:val="en-DE"/>
        </w:rPr>
        <w:t xml:space="preserve">The blog link is: </w:t>
      </w:r>
      <w:hyperlink r:id="rId11" w:history="1">
        <w:r w:rsidR="003A1C55" w:rsidRPr="00D56AAB">
          <w:rPr>
            <w:rStyle w:val="Hyperlink"/>
            <w:lang w:val="en-DE"/>
          </w:rPr>
          <w:t>https://lwilkinson.dev/vosBlog.html</w:t>
        </w:r>
      </w:hyperlink>
    </w:p>
    <w:p w14:paraId="3D698492" w14:textId="6D0A4119" w:rsidR="00342A03" w:rsidRDefault="00342A03" w:rsidP="0037614C">
      <w:pPr>
        <w:rPr>
          <w:lang w:val="en-DE"/>
        </w:rPr>
      </w:pPr>
    </w:p>
    <w:p w14:paraId="3D7059AA" w14:textId="01AC85FC" w:rsidR="00342A03" w:rsidRPr="00EB3977" w:rsidRDefault="00342A03" w:rsidP="0037614C">
      <w:pPr>
        <w:rPr>
          <w:lang w:val="en-DE"/>
        </w:rPr>
      </w:pPr>
      <w:r>
        <w:rPr>
          <w:lang w:val="en-DE"/>
        </w:rPr>
        <w:t xml:space="preserve">During this project, I also implemented a </w:t>
      </w:r>
      <w:proofErr w:type="spellStart"/>
      <w:r w:rsidRPr="002B28A4">
        <w:rPr>
          <w:lang w:val="en-DE"/>
        </w:rPr>
        <w:t>Github</w:t>
      </w:r>
      <w:proofErr w:type="spellEnd"/>
      <w:r w:rsidRPr="002B28A4">
        <w:rPr>
          <w:lang w:val="en-DE"/>
        </w:rPr>
        <w:t xml:space="preserve"> action </w:t>
      </w:r>
      <w:r>
        <w:rPr>
          <w:lang w:val="en-DE"/>
        </w:rPr>
        <w:t>–</w:t>
      </w:r>
      <w:r w:rsidRPr="002B28A4">
        <w:rPr>
          <w:lang w:val="en-DE"/>
        </w:rPr>
        <w:t xml:space="preserve"> </w:t>
      </w:r>
      <w:r>
        <w:rPr>
          <w:lang w:val="en-DE"/>
        </w:rPr>
        <w:t>which m</w:t>
      </w:r>
      <w:r w:rsidRPr="002B28A4">
        <w:rPr>
          <w:lang w:val="en-DE"/>
        </w:rPr>
        <w:t>ark</w:t>
      </w:r>
      <w:r>
        <w:rPr>
          <w:lang w:val="en-DE"/>
        </w:rPr>
        <w:t>ed</w:t>
      </w:r>
      <w:r w:rsidRPr="002B28A4">
        <w:rPr>
          <w:lang w:val="en-DE"/>
        </w:rPr>
        <w:t xml:space="preserve"> stale issues and pull requests.</w:t>
      </w:r>
      <w:r>
        <w:rPr>
          <w:lang w:val="en-DE"/>
        </w:rPr>
        <w:t xml:space="preserve"> This ensured I didn’t forget about older tasks that needed to be done. </w:t>
      </w:r>
      <w:r w:rsidR="00EB3977">
        <w:rPr>
          <w:lang w:val="en-DE"/>
        </w:rPr>
        <w:t xml:space="preserve">It also allowed me to filter the “no-issue-activity” tag to ensure issues are tackled.  </w:t>
      </w:r>
    </w:p>
    <w:p w14:paraId="39EBC99D" w14:textId="52FCAB9A" w:rsidR="00EB3977" w:rsidRDefault="00EB3977" w:rsidP="0037614C">
      <w:pPr>
        <w:rPr>
          <w:lang w:val="en-DE"/>
        </w:rPr>
      </w:pPr>
    </w:p>
    <w:p w14:paraId="5B69E87D" w14:textId="65DA775A" w:rsidR="009D4D41" w:rsidRDefault="00EB3977" w:rsidP="0037614C">
      <w:pPr>
        <w:rPr>
          <w:lang w:val="en-DE"/>
        </w:rPr>
      </w:pPr>
      <w:r>
        <w:rPr>
          <w:noProof/>
          <w:lang w:val="en-DE"/>
        </w:rPr>
        <w:drawing>
          <wp:inline distT="0" distB="0" distL="0" distR="0" wp14:anchorId="63167E04" wp14:editId="2B6C161C">
            <wp:extent cx="5270500" cy="1090930"/>
            <wp:effectExtent l="0" t="0" r="635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
                    <a:stretch>
                      <a:fillRect/>
                    </a:stretch>
                  </pic:blipFill>
                  <pic:spPr>
                    <a:xfrm>
                      <a:off x="0" y="0"/>
                      <a:ext cx="5270500" cy="1090930"/>
                    </a:xfrm>
                    <a:prstGeom prst="rect">
                      <a:avLst/>
                    </a:prstGeom>
                  </pic:spPr>
                </pic:pic>
              </a:graphicData>
            </a:graphic>
          </wp:inline>
        </w:drawing>
      </w:r>
    </w:p>
    <w:p w14:paraId="0921A372" w14:textId="77777777" w:rsidR="00F91A4D" w:rsidRDefault="00F91A4D" w:rsidP="0037614C">
      <w:pPr>
        <w:rPr>
          <w:lang w:val="en-DE"/>
        </w:rPr>
      </w:pPr>
    </w:p>
    <w:p w14:paraId="430B9ED2" w14:textId="1280347A" w:rsidR="00EA6812" w:rsidRPr="002B28A4" w:rsidRDefault="009C6BCA" w:rsidP="0037614C">
      <w:pPr>
        <w:rPr>
          <w:lang w:val="en-DE"/>
        </w:rPr>
      </w:pPr>
      <w:r w:rsidRPr="002B28A4">
        <w:rPr>
          <w:lang w:val="en-DE"/>
        </w:rPr>
        <w:t xml:space="preserve">When designing new features, I draw them out visually along with alternate designs. These are photographed and added into the project. </w:t>
      </w:r>
    </w:p>
    <w:p w14:paraId="5AC6BF5F" w14:textId="6FCB3498" w:rsidR="00456DB4" w:rsidRPr="002B28A4" w:rsidRDefault="00456DB4" w:rsidP="0037614C">
      <w:pPr>
        <w:rPr>
          <w:lang w:val="en-DE"/>
        </w:rPr>
      </w:pPr>
    </w:p>
    <w:p w14:paraId="27D4C43F" w14:textId="63F4728A" w:rsidR="003A1C55" w:rsidRDefault="003A1C55" w:rsidP="0037614C">
      <w:pPr>
        <w:rPr>
          <w:lang w:val="en-DE"/>
        </w:rPr>
      </w:pPr>
    </w:p>
    <w:p w14:paraId="33DB0155" w14:textId="1AB27405" w:rsidR="003A1C55" w:rsidRPr="002B28A4" w:rsidRDefault="003A1C55" w:rsidP="0037614C">
      <w:pPr>
        <w:rPr>
          <w:lang w:val="en-DE"/>
        </w:rPr>
      </w:pPr>
    </w:p>
    <w:p w14:paraId="7806E03A" w14:textId="7D1AE854" w:rsidR="001F35A4" w:rsidRPr="003C4F45" w:rsidRDefault="001B459E" w:rsidP="0037614C">
      <w:pPr>
        <w:rPr>
          <w:rFonts w:asciiTheme="majorHAnsi" w:eastAsiaTheme="majorEastAsia" w:hAnsiTheme="majorHAnsi" w:cstheme="majorBidi"/>
          <w:sz w:val="32"/>
          <w:szCs w:val="32"/>
          <w:lang w:val="en-GB"/>
        </w:rPr>
      </w:pPr>
      <w:r w:rsidRPr="003C4F45">
        <w:rPr>
          <w:lang w:val="en-GB"/>
        </w:rPr>
        <w:br w:type="page"/>
      </w:r>
    </w:p>
    <w:p w14:paraId="3C29EB96" w14:textId="0F68953E" w:rsidR="008078AF" w:rsidRPr="007B5159" w:rsidRDefault="00711DBE" w:rsidP="0037614C">
      <w:pPr>
        <w:pStyle w:val="Heading1"/>
        <w:rPr>
          <w:lang w:val="en-GB"/>
        </w:rPr>
      </w:pPr>
      <w:bookmarkStart w:id="12" w:name="_Toc192777707"/>
      <w:bookmarkStart w:id="13" w:name="_Toc222978596"/>
      <w:bookmarkStart w:id="14" w:name="_Toc34045695"/>
      <w:bookmarkStart w:id="15" w:name="_Toc70071595"/>
      <w:bookmarkEnd w:id="4"/>
      <w:r w:rsidRPr="003C4F45">
        <w:rPr>
          <w:lang w:val="en-GB"/>
        </w:rPr>
        <w:lastRenderedPageBreak/>
        <w:t>Design</w:t>
      </w:r>
      <w:bookmarkEnd w:id="12"/>
      <w:bookmarkEnd w:id="13"/>
      <w:bookmarkEnd w:id="14"/>
      <w:bookmarkEnd w:id="15"/>
    </w:p>
    <w:p w14:paraId="2C7B6EE5" w14:textId="322E0625" w:rsidR="00864915" w:rsidRPr="00AD2839" w:rsidRDefault="00A11B8A" w:rsidP="006901EA">
      <w:pPr>
        <w:pStyle w:val="Heading2"/>
        <w:rPr>
          <w:lang w:val="en-GB"/>
        </w:rPr>
      </w:pPr>
      <w:bookmarkStart w:id="16" w:name="_Toc222978597"/>
      <w:bookmarkStart w:id="17" w:name="_Toc34045696"/>
      <w:bookmarkStart w:id="18" w:name="_Toc192777708"/>
      <w:bookmarkStart w:id="19" w:name="_Toc70071596"/>
      <w:r w:rsidRPr="003C4F45">
        <w:rPr>
          <w:lang w:val="en-GB"/>
        </w:rPr>
        <w:t>Overall Architecture</w:t>
      </w:r>
      <w:bookmarkEnd w:id="16"/>
      <w:bookmarkEnd w:id="17"/>
      <w:bookmarkEnd w:id="19"/>
    </w:p>
    <w:p w14:paraId="7A03BED2" w14:textId="11026D47" w:rsidR="00864915" w:rsidRPr="002B28A4" w:rsidRDefault="00864915" w:rsidP="006901EA">
      <w:pPr>
        <w:rPr>
          <w:lang w:val="en-DE"/>
        </w:rPr>
      </w:pPr>
      <w:r w:rsidRPr="002B28A4">
        <w:rPr>
          <w:lang w:val="en-DE"/>
        </w:rPr>
        <w:t xml:space="preserve">The software for the project is Unity and the IDE for C# is Rider. </w:t>
      </w:r>
      <w:r w:rsidR="007306AC" w:rsidRPr="002B28A4">
        <w:rPr>
          <w:lang w:val="en-DE"/>
        </w:rPr>
        <w:t xml:space="preserve">The software which supports VR is </w:t>
      </w:r>
      <w:proofErr w:type="spellStart"/>
      <w:r w:rsidR="007306AC" w:rsidRPr="002B28A4">
        <w:rPr>
          <w:lang w:val="en-DE"/>
        </w:rPr>
        <w:t>SteamVR</w:t>
      </w:r>
      <w:proofErr w:type="spellEnd"/>
      <w:r w:rsidR="007306AC" w:rsidRPr="002B28A4">
        <w:rPr>
          <w:lang w:val="en-DE"/>
        </w:rPr>
        <w:t xml:space="preserve">. </w:t>
      </w:r>
    </w:p>
    <w:p w14:paraId="46550048" w14:textId="77777777" w:rsidR="006901EA" w:rsidRPr="006901EA" w:rsidRDefault="006901EA" w:rsidP="006901EA">
      <w:pPr>
        <w:rPr>
          <w:lang w:val="en-GB"/>
        </w:rPr>
      </w:pPr>
    </w:p>
    <w:p w14:paraId="402B11EF" w14:textId="1210528F" w:rsidR="006901EA" w:rsidRPr="006901EA" w:rsidRDefault="00CB7B78" w:rsidP="006901EA">
      <w:pPr>
        <w:pStyle w:val="Heading3"/>
        <w:rPr>
          <w:lang w:val="en-DE"/>
        </w:rPr>
      </w:pPr>
      <w:bookmarkStart w:id="20" w:name="_Toc70071597"/>
      <w:r>
        <w:rPr>
          <w:lang w:val="en-DE"/>
        </w:rPr>
        <w:t>Model Adjustment Levers</w:t>
      </w:r>
      <w:bookmarkEnd w:id="20"/>
    </w:p>
    <w:p w14:paraId="3B1CE73F" w14:textId="31D0E2D6" w:rsidR="00CB7B78" w:rsidRPr="002B28A4" w:rsidRDefault="00CB7B78" w:rsidP="00CB7B78">
      <w:pPr>
        <w:rPr>
          <w:lang w:val="en-DE"/>
        </w:rPr>
      </w:pPr>
      <w:r w:rsidRPr="002B28A4">
        <w:rPr>
          <w:lang w:val="en-DE"/>
        </w:rPr>
        <w:t xml:space="preserve">The </w:t>
      </w:r>
      <w:r w:rsidR="009A53F5" w:rsidRPr="002B28A4">
        <w:rPr>
          <w:lang w:val="en-DE"/>
        </w:rPr>
        <w:t>Model Adjustment Levers</w:t>
      </w:r>
      <w:r w:rsidRPr="002B28A4">
        <w:rPr>
          <w:lang w:val="en-DE"/>
        </w:rPr>
        <w:t xml:space="preserve"> control the dimensions of the body parts including waist, hip, neck, shoulders and bust. The script is simple as it uses an algorithm to calculate the levers range and assigns appropriate values from only the minimum and maximum. This object is referenced in the model to have a similar algorithm which assigns and scales the model. </w:t>
      </w:r>
    </w:p>
    <w:p w14:paraId="5EE028FD" w14:textId="77777777" w:rsidR="00CB7B78" w:rsidRPr="002B28A4" w:rsidRDefault="00CB7B78" w:rsidP="00CB7B78">
      <w:pPr>
        <w:rPr>
          <w:lang w:val="en-DE"/>
        </w:rPr>
      </w:pPr>
    </w:p>
    <w:p w14:paraId="3484F569" w14:textId="614D658D" w:rsidR="00CB7B78" w:rsidRPr="002B28A4" w:rsidRDefault="00CB7B78" w:rsidP="00CB7B78">
      <w:pPr>
        <w:rPr>
          <w:lang w:val="en-DE"/>
        </w:rPr>
      </w:pPr>
      <w:r w:rsidRPr="002B28A4">
        <w:rPr>
          <w:lang w:val="en-DE"/>
        </w:rPr>
        <w:t xml:space="preserve">I made the script attached to the model sliders as re-usable as possible, by reducing the amount public dependencies and iterating through a hardcoded list of strings instead to find the game objects. That both reduces de-referencing issues when it comes to game objects during development and makes the code clearer to any future developers. </w:t>
      </w:r>
    </w:p>
    <w:p w14:paraId="0B951FDE" w14:textId="66EB0F60" w:rsidR="00461C38" w:rsidRDefault="00D2759C" w:rsidP="00CB7B78">
      <w:pPr>
        <w:rPr>
          <w:b/>
          <w:bCs/>
          <w:lang w:val="en-DE"/>
        </w:rPr>
      </w:pPr>
      <w:r>
        <w:rPr>
          <w:b/>
          <w:bCs/>
          <w:noProof/>
          <w:lang w:val="en-DE"/>
        </w:rPr>
        <w:drawing>
          <wp:anchor distT="0" distB="0" distL="114300" distR="114300" simplePos="0" relativeHeight="251666432" behindDoc="0" locked="0" layoutInCell="1" allowOverlap="1" wp14:anchorId="2431EA6A" wp14:editId="0FD58700">
            <wp:simplePos x="0" y="0"/>
            <wp:positionH relativeFrom="margin">
              <wp:align>center</wp:align>
            </wp:positionH>
            <wp:positionV relativeFrom="paragraph">
              <wp:posOffset>298504</wp:posOffset>
            </wp:positionV>
            <wp:extent cx="7312056" cy="3936459"/>
            <wp:effectExtent l="0" t="0" r="3175" b="6985"/>
            <wp:wrapThrough wrapText="bothSides">
              <wp:wrapPolygon edited="0">
                <wp:start x="0" y="0"/>
                <wp:lineTo x="0" y="21534"/>
                <wp:lineTo x="21553" y="21534"/>
                <wp:lineTo x="21553" y="0"/>
                <wp:lineTo x="0" y="0"/>
              </wp:wrapPolygon>
            </wp:wrapThrough>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rotWithShape="1">
                    <a:blip r:embed="rId13"/>
                    <a:srcRect l="1612" t="2472"/>
                    <a:stretch/>
                  </pic:blipFill>
                  <pic:spPr bwMode="auto">
                    <a:xfrm>
                      <a:off x="0" y="0"/>
                      <a:ext cx="7312056" cy="39364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EFC58" w14:textId="0D23B736" w:rsidR="00461C38" w:rsidRDefault="00461C38" w:rsidP="00CB7B78">
      <w:pPr>
        <w:rPr>
          <w:b/>
          <w:bCs/>
          <w:lang w:val="en-DE"/>
        </w:rPr>
      </w:pPr>
    </w:p>
    <w:p w14:paraId="2E383C5B" w14:textId="4E264A6D" w:rsidR="00461C38" w:rsidRDefault="00461C38" w:rsidP="00CB7B78">
      <w:pPr>
        <w:rPr>
          <w:b/>
          <w:bCs/>
          <w:lang w:val="en-DE"/>
        </w:rPr>
      </w:pPr>
    </w:p>
    <w:p w14:paraId="2E0211AA" w14:textId="77DE2402" w:rsidR="00461C38" w:rsidRDefault="00461C38" w:rsidP="00CB7B78">
      <w:pPr>
        <w:rPr>
          <w:b/>
          <w:bCs/>
          <w:lang w:val="en-DE"/>
        </w:rPr>
      </w:pPr>
    </w:p>
    <w:p w14:paraId="20186175" w14:textId="77777777" w:rsidR="00461C38" w:rsidRPr="00111272" w:rsidRDefault="00461C38" w:rsidP="00CB7B78">
      <w:pPr>
        <w:rPr>
          <w:b/>
          <w:bCs/>
          <w:lang w:val="en-DE"/>
        </w:rPr>
      </w:pPr>
    </w:p>
    <w:p w14:paraId="3B734F41" w14:textId="6FA5B045" w:rsidR="00CB7B78" w:rsidRDefault="00CB7B78" w:rsidP="00CB7B78">
      <w:pPr>
        <w:pStyle w:val="Heading3"/>
        <w:rPr>
          <w:lang w:val="en-DE"/>
        </w:rPr>
      </w:pPr>
      <w:bookmarkStart w:id="21" w:name="_Toc70071598"/>
      <w:r>
        <w:rPr>
          <w:lang w:val="en-DE"/>
        </w:rPr>
        <w:lastRenderedPageBreak/>
        <w:t>Model</w:t>
      </w:r>
      <w:bookmarkEnd w:id="21"/>
    </w:p>
    <w:p w14:paraId="69AC2F8A" w14:textId="77E04FA8" w:rsidR="00D4173F" w:rsidRPr="00BD49BB" w:rsidRDefault="00462F35" w:rsidP="00CB7B78">
      <w:r>
        <w:rPr>
          <w:lang w:val="en-DE"/>
        </w:rPr>
        <w:t>The base</w:t>
      </w:r>
      <w:r w:rsidR="00B90E07">
        <w:rPr>
          <w:lang w:val="en-DE"/>
        </w:rPr>
        <w:t xml:space="preserve"> </w:t>
      </w:r>
      <w:r w:rsidR="00D4173F">
        <w:rPr>
          <w:lang w:val="en-DE"/>
        </w:rPr>
        <w:t xml:space="preserve">model </w:t>
      </w:r>
      <w:r>
        <w:rPr>
          <w:lang w:val="en-DE"/>
        </w:rPr>
        <w:t>mesh’s</w:t>
      </w:r>
      <w:r w:rsidR="00D4173F">
        <w:rPr>
          <w:lang w:val="en-DE"/>
        </w:rPr>
        <w:t xml:space="preserve"> </w:t>
      </w:r>
      <w:r>
        <w:rPr>
          <w:lang w:val="en-DE"/>
        </w:rPr>
        <w:t xml:space="preserve">have been </w:t>
      </w:r>
      <w:r w:rsidR="00F825E3">
        <w:rPr>
          <w:lang w:val="en-DE"/>
        </w:rPr>
        <w:t xml:space="preserve">taken </w:t>
      </w:r>
      <w:r w:rsidR="00D4173F">
        <w:rPr>
          <w:lang w:val="en-DE"/>
        </w:rPr>
        <w:t xml:space="preserve">from </w:t>
      </w:r>
      <w:r>
        <w:rPr>
          <w:lang w:val="en-DE"/>
        </w:rPr>
        <w:t xml:space="preserve">a site </w:t>
      </w:r>
      <w:r w:rsidR="00D4173F">
        <w:rPr>
          <w:lang w:val="en-DE"/>
        </w:rPr>
        <w:t xml:space="preserve">online and </w:t>
      </w:r>
      <w:r>
        <w:rPr>
          <w:lang w:val="en-DE"/>
        </w:rPr>
        <w:t xml:space="preserve">I </w:t>
      </w:r>
      <w:r w:rsidR="00D4173F">
        <w:rPr>
          <w:lang w:val="en-DE"/>
        </w:rPr>
        <w:t>edited t</w:t>
      </w:r>
      <w:r>
        <w:rPr>
          <w:lang w:val="en-DE"/>
        </w:rPr>
        <w:t>hem</w:t>
      </w:r>
      <w:r w:rsidR="00D4173F">
        <w:rPr>
          <w:lang w:val="en-DE"/>
        </w:rPr>
        <w:t xml:space="preserve"> f</w:t>
      </w:r>
      <w:r w:rsidR="00BD49BB">
        <w:rPr>
          <w:lang w:val="en-DE"/>
        </w:rPr>
        <w:t>o</w:t>
      </w:r>
      <w:r w:rsidR="00D4173F">
        <w:rPr>
          <w:lang w:val="en-DE"/>
        </w:rPr>
        <w:t xml:space="preserve">r </w:t>
      </w:r>
      <w:r w:rsidR="00BD49BB">
        <w:rPr>
          <w:lang w:val="en-DE"/>
        </w:rPr>
        <w:t xml:space="preserve">my use – the link </w:t>
      </w:r>
      <w:r>
        <w:rPr>
          <w:lang w:val="en-DE"/>
        </w:rPr>
        <w:t xml:space="preserve">for them </w:t>
      </w:r>
      <w:r w:rsidR="00A61E6C">
        <w:rPr>
          <w:lang w:val="en-DE"/>
        </w:rPr>
        <w:t>is</w:t>
      </w:r>
      <w:r w:rsidR="00BD49BB">
        <w:rPr>
          <w:lang w:val="en-DE"/>
        </w:rPr>
        <w:t xml:space="preserve"> included in references.</w:t>
      </w:r>
      <w:r>
        <w:rPr>
          <w:lang w:val="en-DE"/>
        </w:rPr>
        <w:t xml:space="preserve"> This was for a few reasons – the main being prioritisation of the other key components of the application. </w:t>
      </w:r>
      <w:r w:rsidR="007A53D1">
        <w:rPr>
          <w:lang w:val="en-DE"/>
        </w:rPr>
        <w:t xml:space="preserve">The models are royalty free and open source – to avoid any copyright issues. </w:t>
      </w:r>
    </w:p>
    <w:p w14:paraId="4BEA2040" w14:textId="77777777" w:rsidR="00462F35" w:rsidRDefault="00462F35" w:rsidP="00CB7B78"/>
    <w:p w14:paraId="192A8E8C" w14:textId="2F82E724" w:rsidR="00CB7B78" w:rsidRPr="00BB272A" w:rsidRDefault="00790370" w:rsidP="00CB7B78">
      <w:pPr>
        <w:rPr>
          <w:lang w:val="en-DE"/>
        </w:rPr>
      </w:pPr>
      <w:r>
        <w:rPr>
          <w:lang w:val="en-DE"/>
        </w:rPr>
        <w:t xml:space="preserve">The model </w:t>
      </w:r>
      <w:r w:rsidR="00BB272A">
        <w:rPr>
          <w:lang w:val="en-DE"/>
        </w:rPr>
        <w:t>works in tandem with the Model Adjustment Levers, t</w:t>
      </w:r>
      <w:r w:rsidR="00CB7B78" w:rsidRPr="002B28A4">
        <w:rPr>
          <w:lang w:val="en-DE"/>
        </w:rPr>
        <w:t xml:space="preserve">he individual body parts are scaled according to the relative position of the lever. However, through research and finding implementation issues – I adapted the transform of the shoulders by changing the x value instead. The outcome of scaling them up is deforming the model in </w:t>
      </w:r>
      <w:r w:rsidR="009A53F5" w:rsidRPr="002B28A4">
        <w:rPr>
          <w:lang w:val="en-DE"/>
        </w:rPr>
        <w:t>an</w:t>
      </w:r>
      <w:r w:rsidR="00CB7B78" w:rsidRPr="002B28A4">
        <w:rPr>
          <w:lang w:val="en-DE"/>
        </w:rPr>
        <w:t xml:space="preserve"> inhumane way.</w:t>
      </w:r>
    </w:p>
    <w:p w14:paraId="334B1EEA" w14:textId="64BDE397" w:rsidR="008078AF" w:rsidRDefault="008078AF" w:rsidP="008078AF">
      <w:pPr>
        <w:rPr>
          <w:lang w:val="en-DE"/>
        </w:rPr>
      </w:pPr>
    </w:p>
    <w:p w14:paraId="108FAFE0" w14:textId="50856619" w:rsidR="0098470B" w:rsidRPr="0098470B" w:rsidRDefault="0098470B" w:rsidP="008078AF">
      <w:pPr>
        <w:rPr>
          <w:lang w:val="en-DE"/>
        </w:rPr>
      </w:pPr>
      <w:r>
        <w:rPr>
          <w:lang w:val="en-DE"/>
        </w:rPr>
        <w:t xml:space="preserve">The </w:t>
      </w:r>
      <w:r w:rsidR="00D4173F">
        <w:rPr>
          <w:lang w:val="en-DE"/>
        </w:rPr>
        <w:t>scene</w:t>
      </w:r>
      <w:r>
        <w:rPr>
          <w:lang w:val="en-DE"/>
        </w:rPr>
        <w:t xml:space="preserve"> detects the active model</w:t>
      </w:r>
      <w:r w:rsidR="00D4173F">
        <w:rPr>
          <w:lang w:val="en-DE"/>
        </w:rPr>
        <w:t xml:space="preserve"> on the podium and enables the </w:t>
      </w:r>
      <w:proofErr w:type="spellStart"/>
      <w:r>
        <w:rPr>
          <w:lang w:val="en-DE"/>
        </w:rPr>
        <w:t>abstract</w:t>
      </w:r>
      <w:r w:rsidR="00D4173F">
        <w:rPr>
          <w:lang w:val="en-DE"/>
        </w:rPr>
        <w:t>M</w:t>
      </w:r>
      <w:r>
        <w:rPr>
          <w:lang w:val="en-DE"/>
        </w:rPr>
        <w:t>odel</w:t>
      </w:r>
      <w:proofErr w:type="spellEnd"/>
      <w:r w:rsidR="00D4173F">
        <w:rPr>
          <w:lang w:val="en-DE"/>
        </w:rPr>
        <w:t xml:space="preserve"> script.</w:t>
      </w:r>
    </w:p>
    <w:p w14:paraId="65FE0C40" w14:textId="77777777" w:rsidR="00D513AD" w:rsidRPr="002B28A4" w:rsidRDefault="00D513AD" w:rsidP="00CB7B78">
      <w:pPr>
        <w:rPr>
          <w:lang w:val="en-DE"/>
        </w:rPr>
      </w:pPr>
    </w:p>
    <w:p w14:paraId="3D93B99C" w14:textId="1BCE4FFC" w:rsidR="00CB7B78" w:rsidRDefault="00E76BAA" w:rsidP="00CB7B78">
      <w:pPr>
        <w:rPr>
          <w:lang w:val="en-DE"/>
        </w:rPr>
      </w:pPr>
      <w:r>
        <w:rPr>
          <w:noProof/>
          <w:lang w:val="en-DE"/>
        </w:rPr>
        <w:drawing>
          <wp:inline distT="0" distB="0" distL="0" distR="0" wp14:anchorId="0D8CAC7E" wp14:editId="3C03B0EA">
            <wp:extent cx="4005254" cy="1854064"/>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4"/>
                    <a:stretch>
                      <a:fillRect/>
                    </a:stretch>
                  </pic:blipFill>
                  <pic:spPr>
                    <a:xfrm>
                      <a:off x="0" y="0"/>
                      <a:ext cx="4023206" cy="1862374"/>
                    </a:xfrm>
                    <a:prstGeom prst="rect">
                      <a:avLst/>
                    </a:prstGeom>
                  </pic:spPr>
                </pic:pic>
              </a:graphicData>
            </a:graphic>
          </wp:inline>
        </w:drawing>
      </w:r>
    </w:p>
    <w:p w14:paraId="54DF455F" w14:textId="77777777" w:rsidR="00DF596E" w:rsidRDefault="00DF596E" w:rsidP="00CB7B78">
      <w:pPr>
        <w:rPr>
          <w:lang w:val="en-DE"/>
        </w:rPr>
      </w:pPr>
    </w:p>
    <w:p w14:paraId="61A06C0A" w14:textId="5E4F0ED1" w:rsidR="00C9482E" w:rsidRDefault="00E76BAA" w:rsidP="00CB7B78">
      <w:pPr>
        <w:rPr>
          <w:lang w:val="en-DE"/>
        </w:rPr>
      </w:pPr>
      <w:r>
        <w:rPr>
          <w:lang w:val="en-DE"/>
        </w:rPr>
        <w:t xml:space="preserve">Female and male model are different classes because the meshes have a different armature structure. The dictionary stores the name of the bones </w:t>
      </w:r>
      <w:r w:rsidR="00DE6A71">
        <w:rPr>
          <w:lang w:val="en-DE"/>
        </w:rPr>
        <w:t xml:space="preserve">and that is given to the </w:t>
      </w:r>
      <w:proofErr w:type="spellStart"/>
      <w:r w:rsidR="00DE6A71">
        <w:rPr>
          <w:lang w:val="en-DE"/>
        </w:rPr>
        <w:t>abstractModel</w:t>
      </w:r>
      <w:proofErr w:type="spellEnd"/>
      <w:r w:rsidR="00DE6A71">
        <w:rPr>
          <w:lang w:val="en-DE"/>
        </w:rPr>
        <w:t xml:space="preserve"> class. The bones are found and set to be used in the </w:t>
      </w:r>
      <w:proofErr w:type="spellStart"/>
      <w:r w:rsidR="00DE6A71">
        <w:rPr>
          <w:lang w:val="en-DE"/>
        </w:rPr>
        <w:t>ModelController</w:t>
      </w:r>
      <w:proofErr w:type="spellEnd"/>
      <w:r w:rsidR="00DF596E">
        <w:rPr>
          <w:lang w:val="en-DE"/>
        </w:rPr>
        <w:t xml:space="preserve"> script</w:t>
      </w:r>
      <w:r w:rsidR="00DE6A71">
        <w:rPr>
          <w:lang w:val="en-DE"/>
        </w:rPr>
        <w:t xml:space="preserve">. </w:t>
      </w:r>
    </w:p>
    <w:p w14:paraId="0AF9DD11" w14:textId="77777777" w:rsidR="00C9482E" w:rsidRDefault="00C9482E" w:rsidP="00CB7B78">
      <w:pPr>
        <w:rPr>
          <w:lang w:val="en-DE"/>
        </w:rPr>
      </w:pPr>
    </w:p>
    <w:p w14:paraId="19A332EE" w14:textId="2FBE104F" w:rsidR="00C9482E" w:rsidRPr="00E76BAA" w:rsidRDefault="00C9482E" w:rsidP="00CB7B78">
      <w:pPr>
        <w:rPr>
          <w:lang w:val="en-DE"/>
        </w:rPr>
      </w:pPr>
      <w:r>
        <w:rPr>
          <w:noProof/>
          <w:lang w:val="en-DE"/>
        </w:rPr>
        <w:drawing>
          <wp:inline distT="0" distB="0" distL="0" distR="0" wp14:anchorId="298469C3" wp14:editId="40D49CAE">
            <wp:extent cx="3906116" cy="7537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5"/>
                    <a:srcRect l="992" r="-1"/>
                    <a:stretch/>
                  </pic:blipFill>
                  <pic:spPr bwMode="auto">
                    <a:xfrm>
                      <a:off x="0" y="0"/>
                      <a:ext cx="4005098" cy="772845"/>
                    </a:xfrm>
                    <a:prstGeom prst="rect">
                      <a:avLst/>
                    </a:prstGeom>
                    <a:ln>
                      <a:noFill/>
                    </a:ln>
                    <a:extLst>
                      <a:ext uri="{53640926-AAD7-44D8-BBD7-CCE9431645EC}">
                        <a14:shadowObscured xmlns:a14="http://schemas.microsoft.com/office/drawing/2010/main"/>
                      </a:ext>
                    </a:extLst>
                  </pic:spPr>
                </pic:pic>
              </a:graphicData>
            </a:graphic>
          </wp:inline>
        </w:drawing>
      </w:r>
    </w:p>
    <w:p w14:paraId="25735F53" w14:textId="2BDB3694" w:rsidR="00E76BAA" w:rsidRDefault="00E76BAA" w:rsidP="00CB7B78">
      <w:pPr>
        <w:rPr>
          <w:lang w:val="en-DE"/>
        </w:rPr>
      </w:pPr>
    </w:p>
    <w:p w14:paraId="13C99247" w14:textId="2B9EC95D" w:rsidR="00C9482E" w:rsidRDefault="00C9482E" w:rsidP="00CB7B78">
      <w:pPr>
        <w:rPr>
          <w:lang w:val="en-DE"/>
        </w:rPr>
      </w:pPr>
      <w:r>
        <w:rPr>
          <w:lang w:val="en-DE"/>
        </w:rPr>
        <w:t xml:space="preserve">Both are added </w:t>
      </w:r>
      <w:r w:rsidR="00523D4E">
        <w:rPr>
          <w:lang w:val="en-DE"/>
        </w:rPr>
        <w:t xml:space="preserve">to the Model component within Unity. </w:t>
      </w:r>
    </w:p>
    <w:p w14:paraId="059FAC29" w14:textId="7A3EDB78" w:rsidR="00033270" w:rsidRDefault="00033270" w:rsidP="00CB7B78">
      <w:pPr>
        <w:rPr>
          <w:lang w:val="en-DE"/>
        </w:rPr>
      </w:pPr>
    </w:p>
    <w:p w14:paraId="10F646C1" w14:textId="17E7D6A2" w:rsidR="00033270" w:rsidRDefault="00033270" w:rsidP="00CB7B78">
      <w:pPr>
        <w:rPr>
          <w:lang w:val="en-DE"/>
        </w:rPr>
      </w:pPr>
      <w:r>
        <w:rPr>
          <w:noProof/>
          <w:lang w:val="en-DE"/>
        </w:rPr>
        <w:drawing>
          <wp:anchor distT="0" distB="0" distL="114300" distR="114300" simplePos="0" relativeHeight="251660288" behindDoc="0" locked="0" layoutInCell="1" allowOverlap="1" wp14:anchorId="73E10E0C" wp14:editId="1CCF8979">
            <wp:simplePos x="0" y="0"/>
            <wp:positionH relativeFrom="margin">
              <wp:align>left</wp:align>
            </wp:positionH>
            <wp:positionV relativeFrom="paragraph">
              <wp:posOffset>8255</wp:posOffset>
            </wp:positionV>
            <wp:extent cx="3060700" cy="2099310"/>
            <wp:effectExtent l="0" t="0" r="6350" b="0"/>
            <wp:wrapSquare wrapText="bothSides"/>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6"/>
                    <a:stretch>
                      <a:fillRect/>
                    </a:stretch>
                  </pic:blipFill>
                  <pic:spPr>
                    <a:xfrm>
                      <a:off x="0" y="0"/>
                      <a:ext cx="3060700" cy="2099310"/>
                    </a:xfrm>
                    <a:prstGeom prst="rect">
                      <a:avLst/>
                    </a:prstGeom>
                  </pic:spPr>
                </pic:pic>
              </a:graphicData>
            </a:graphic>
            <wp14:sizeRelH relativeFrom="margin">
              <wp14:pctWidth>0</wp14:pctWidth>
            </wp14:sizeRelH>
            <wp14:sizeRelV relativeFrom="margin">
              <wp14:pctHeight>0</wp14:pctHeight>
            </wp14:sizeRelV>
          </wp:anchor>
        </w:drawing>
      </w:r>
    </w:p>
    <w:p w14:paraId="7937A41A" w14:textId="64FB4DE2" w:rsidR="00B37C9E" w:rsidRDefault="00B37C9E" w:rsidP="00CB7B78">
      <w:pPr>
        <w:rPr>
          <w:lang w:val="en-DE"/>
        </w:rPr>
      </w:pPr>
    </w:p>
    <w:p w14:paraId="7ACC1507" w14:textId="64CB4603" w:rsidR="00B37C9E" w:rsidRDefault="00B37C9E" w:rsidP="00CB7B78">
      <w:pPr>
        <w:rPr>
          <w:lang w:val="en-DE"/>
        </w:rPr>
      </w:pPr>
    </w:p>
    <w:p w14:paraId="6549DCB8" w14:textId="5E502425" w:rsidR="00B37C9E" w:rsidRDefault="00B37C9E" w:rsidP="00CB7B78">
      <w:pPr>
        <w:rPr>
          <w:lang w:val="en-DE"/>
        </w:rPr>
      </w:pPr>
    </w:p>
    <w:p w14:paraId="43878857" w14:textId="58C98E07" w:rsidR="00B37C9E" w:rsidRDefault="00B37C9E" w:rsidP="00CB7B78">
      <w:pPr>
        <w:rPr>
          <w:lang w:val="en-DE"/>
        </w:rPr>
      </w:pPr>
    </w:p>
    <w:p w14:paraId="475A9183" w14:textId="787441C5" w:rsidR="00B37C9E" w:rsidRDefault="00B37C9E" w:rsidP="00CB7B78">
      <w:pPr>
        <w:rPr>
          <w:lang w:val="en-DE"/>
        </w:rPr>
      </w:pPr>
    </w:p>
    <w:p w14:paraId="1F0C2192" w14:textId="2E53AB9A" w:rsidR="00B37C9E" w:rsidRDefault="00B37C9E" w:rsidP="00CB7B78">
      <w:pPr>
        <w:rPr>
          <w:lang w:val="en-DE"/>
        </w:rPr>
      </w:pPr>
    </w:p>
    <w:p w14:paraId="5AEAEDD6" w14:textId="6900B42B" w:rsidR="00B37C9E" w:rsidRDefault="00B37C9E" w:rsidP="00CB7B78">
      <w:pPr>
        <w:rPr>
          <w:lang w:val="en-DE"/>
        </w:rPr>
      </w:pPr>
    </w:p>
    <w:p w14:paraId="5B0CB6BA" w14:textId="38B6B5DF" w:rsidR="00B37C9E" w:rsidRDefault="00B37C9E" w:rsidP="00CB7B78">
      <w:pPr>
        <w:rPr>
          <w:lang w:val="en-DE"/>
        </w:rPr>
      </w:pPr>
    </w:p>
    <w:p w14:paraId="546BF668" w14:textId="45530A87" w:rsidR="00B37C9E" w:rsidRDefault="00B37C9E" w:rsidP="00CB7B78">
      <w:pPr>
        <w:rPr>
          <w:lang w:val="en-DE"/>
        </w:rPr>
      </w:pPr>
    </w:p>
    <w:p w14:paraId="1DC7B0F7" w14:textId="5218A1D4" w:rsidR="00B37C9E" w:rsidRDefault="00B37C9E" w:rsidP="00CB7B78">
      <w:pPr>
        <w:rPr>
          <w:lang w:val="en-DE"/>
        </w:rPr>
      </w:pPr>
    </w:p>
    <w:p w14:paraId="16052570" w14:textId="48EBF771" w:rsidR="00B37C9E" w:rsidRDefault="00B37C9E" w:rsidP="00CB7B78">
      <w:pPr>
        <w:rPr>
          <w:lang w:val="en-DE"/>
        </w:rPr>
      </w:pPr>
    </w:p>
    <w:p w14:paraId="1F807A27" w14:textId="6B68EBC9" w:rsidR="00B37C9E" w:rsidRDefault="00B37C9E" w:rsidP="00CB7B78">
      <w:pPr>
        <w:rPr>
          <w:lang w:val="en-DE"/>
        </w:rPr>
      </w:pPr>
    </w:p>
    <w:p w14:paraId="4E7F7046" w14:textId="77777777" w:rsidR="00B37C9E" w:rsidRPr="00C9482E" w:rsidRDefault="00B37C9E" w:rsidP="00CB7B78">
      <w:pPr>
        <w:rPr>
          <w:lang w:val="en-DE"/>
        </w:rPr>
      </w:pPr>
    </w:p>
    <w:p w14:paraId="72E4573B" w14:textId="486F207C" w:rsidR="00D513AD" w:rsidRPr="006F5E7E" w:rsidRDefault="009A53F5" w:rsidP="00D513AD">
      <w:pPr>
        <w:pStyle w:val="Heading3"/>
        <w:rPr>
          <w:lang w:val="en-DE"/>
        </w:rPr>
      </w:pPr>
      <w:bookmarkStart w:id="22" w:name="_Toc70071599"/>
      <w:r>
        <w:rPr>
          <w:lang w:val="en-DE"/>
        </w:rPr>
        <w:lastRenderedPageBreak/>
        <w:t>Information Filtering</w:t>
      </w:r>
      <w:bookmarkEnd w:id="22"/>
    </w:p>
    <w:p w14:paraId="58DFEBB9" w14:textId="23E35BB9" w:rsidR="006F5E7E" w:rsidRDefault="006F5E7E" w:rsidP="00D513AD">
      <w:pPr>
        <w:rPr>
          <w:lang w:val="en-DE"/>
        </w:rPr>
      </w:pPr>
      <w:r>
        <w:rPr>
          <w:lang w:val="en-DE"/>
        </w:rPr>
        <w:t xml:space="preserve">My plan was to use a controller script to do the main operations and another script to handle the button inputs and displaying. </w:t>
      </w:r>
    </w:p>
    <w:p w14:paraId="64428E30" w14:textId="77777777" w:rsidR="009D7B18" w:rsidRDefault="009D7B18" w:rsidP="00D513AD">
      <w:pPr>
        <w:rPr>
          <w:lang w:val="en-DE"/>
        </w:rPr>
      </w:pPr>
    </w:p>
    <w:p w14:paraId="2E187C17" w14:textId="0EF91313" w:rsidR="00033270" w:rsidRDefault="009E7707" w:rsidP="00D513AD">
      <w:pPr>
        <w:rPr>
          <w:lang w:val="en-DE"/>
        </w:rPr>
      </w:pPr>
      <w:r>
        <w:rPr>
          <w:noProof/>
          <w:lang w:val="en-DE"/>
        </w:rPr>
        <w:drawing>
          <wp:inline distT="0" distB="0" distL="0" distR="0" wp14:anchorId="55D96E1B" wp14:editId="34BAE058">
            <wp:extent cx="1410297" cy="1958340"/>
            <wp:effectExtent l="0" t="0" r="0"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a:stretch>
                      <a:fillRect/>
                    </a:stretch>
                  </pic:blipFill>
                  <pic:spPr>
                    <a:xfrm>
                      <a:off x="0" y="0"/>
                      <a:ext cx="1448076" cy="2010800"/>
                    </a:xfrm>
                    <a:prstGeom prst="rect">
                      <a:avLst/>
                    </a:prstGeom>
                  </pic:spPr>
                </pic:pic>
              </a:graphicData>
            </a:graphic>
          </wp:inline>
        </w:drawing>
      </w:r>
    </w:p>
    <w:p w14:paraId="1EF6A9CB" w14:textId="77777777" w:rsidR="00033270" w:rsidRPr="006F5E7E" w:rsidRDefault="00033270" w:rsidP="00D513AD">
      <w:pPr>
        <w:rPr>
          <w:lang w:val="en-DE"/>
        </w:rPr>
      </w:pPr>
    </w:p>
    <w:p w14:paraId="3CF375A2" w14:textId="77777777" w:rsidR="00D513AD" w:rsidRPr="008E4AB7" w:rsidRDefault="00D513AD" w:rsidP="00D513AD">
      <w:pPr>
        <w:rPr>
          <w:lang w:val="en-DE"/>
        </w:rPr>
      </w:pPr>
      <w:r w:rsidRPr="008E4AB7">
        <w:rPr>
          <w:lang w:val="en-DE"/>
        </w:rPr>
        <w:t>Flow diagrams</w:t>
      </w:r>
    </w:p>
    <w:p w14:paraId="62F4A3C9" w14:textId="77777777" w:rsidR="00D513AD" w:rsidRPr="008E4AB7" w:rsidRDefault="00D513AD" w:rsidP="00D513AD">
      <w:pPr>
        <w:rPr>
          <w:lang w:val="en-DE"/>
        </w:rPr>
      </w:pPr>
      <w:r w:rsidRPr="008E4AB7">
        <w:rPr>
          <w:lang w:val="en-DE"/>
        </w:rPr>
        <w:t>Sketches</w:t>
      </w:r>
    </w:p>
    <w:p w14:paraId="5E3C515A" w14:textId="77777777" w:rsidR="00D513AD" w:rsidRPr="008E4AB7" w:rsidRDefault="00D513AD" w:rsidP="00D513AD">
      <w:pPr>
        <w:rPr>
          <w:lang w:val="en-DE"/>
        </w:rPr>
      </w:pPr>
      <w:r w:rsidRPr="008E4AB7">
        <w:rPr>
          <w:lang w:val="en-DE"/>
        </w:rPr>
        <w:t>Final Product</w:t>
      </w:r>
    </w:p>
    <w:p w14:paraId="62EC9B05" w14:textId="77777777" w:rsidR="00D513AD" w:rsidRPr="008E4AB7" w:rsidRDefault="00D513AD" w:rsidP="00D513AD">
      <w:pPr>
        <w:rPr>
          <w:lang w:val="en-DE"/>
        </w:rPr>
      </w:pPr>
    </w:p>
    <w:p w14:paraId="7A9AB290" w14:textId="77777777" w:rsidR="00612342" w:rsidRPr="008E4AB7" w:rsidRDefault="00612342" w:rsidP="00612342">
      <w:pPr>
        <w:rPr>
          <w:lang w:val="en-DE"/>
        </w:rPr>
      </w:pPr>
      <w:r w:rsidRPr="008E4AB7">
        <w:rPr>
          <w:lang w:val="en-DE"/>
        </w:rPr>
        <w:t xml:space="preserve">Add separate class diagram. </w:t>
      </w:r>
    </w:p>
    <w:p w14:paraId="76FACE97" w14:textId="77777777" w:rsidR="00612342" w:rsidRPr="00612342" w:rsidRDefault="00612342" w:rsidP="00612342">
      <w:pPr>
        <w:rPr>
          <w:lang w:val="en-DE"/>
        </w:rPr>
      </w:pPr>
    </w:p>
    <w:p w14:paraId="67B63680" w14:textId="4DD7D881" w:rsidR="00D2468D" w:rsidRDefault="00D2468D" w:rsidP="00D2468D">
      <w:pPr>
        <w:pStyle w:val="Heading3"/>
        <w:rPr>
          <w:lang w:val="en-DE"/>
        </w:rPr>
      </w:pPr>
      <w:bookmarkStart w:id="23" w:name="_Toc70071600"/>
      <w:r>
        <w:rPr>
          <w:lang w:val="en-DE"/>
        </w:rPr>
        <w:t>Cloth</w:t>
      </w:r>
      <w:r w:rsidR="006901EA">
        <w:rPr>
          <w:lang w:val="en-DE"/>
        </w:rPr>
        <w:t>es</w:t>
      </w:r>
      <w:bookmarkEnd w:id="23"/>
    </w:p>
    <w:p w14:paraId="6C99A354" w14:textId="2D24AA3F" w:rsidR="00DD0CBD" w:rsidRDefault="00DD0CBD" w:rsidP="00DD0CBD">
      <w:pPr>
        <w:rPr>
          <w:lang w:val="en-DE"/>
        </w:rPr>
      </w:pPr>
    </w:p>
    <w:p w14:paraId="7FC9BC49" w14:textId="1F3061B9" w:rsidR="00D513AD" w:rsidRPr="008E4AB7" w:rsidRDefault="00DD0CBD" w:rsidP="00D513AD">
      <w:pPr>
        <w:rPr>
          <w:lang w:val="en-DE"/>
        </w:rPr>
      </w:pPr>
      <w:r>
        <w:rPr>
          <w:noProof/>
          <w:lang w:val="en-DE"/>
        </w:rPr>
        <w:drawing>
          <wp:inline distT="0" distB="0" distL="0" distR="0" wp14:anchorId="1FA1907C" wp14:editId="0EA3116B">
            <wp:extent cx="3596952" cy="2065199"/>
            <wp:effectExtent l="0" t="0" r="381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8"/>
                    <a:stretch>
                      <a:fillRect/>
                    </a:stretch>
                  </pic:blipFill>
                  <pic:spPr>
                    <a:xfrm>
                      <a:off x="0" y="0"/>
                      <a:ext cx="3596952" cy="2065199"/>
                    </a:xfrm>
                    <a:prstGeom prst="rect">
                      <a:avLst/>
                    </a:prstGeom>
                  </pic:spPr>
                </pic:pic>
              </a:graphicData>
            </a:graphic>
          </wp:inline>
        </w:drawing>
      </w:r>
    </w:p>
    <w:p w14:paraId="64693E98" w14:textId="7B2F5720" w:rsidR="00EB3977" w:rsidRPr="00EB3977" w:rsidRDefault="00EB3977" w:rsidP="00D513AD">
      <w:pPr>
        <w:rPr>
          <w:lang w:val="en-DE"/>
        </w:rPr>
      </w:pPr>
      <w:r>
        <w:rPr>
          <w:lang w:val="en-DE"/>
        </w:rPr>
        <w:t xml:space="preserve">The </w:t>
      </w:r>
      <w:proofErr w:type="spellStart"/>
      <w:r>
        <w:rPr>
          <w:lang w:val="en-DE"/>
        </w:rPr>
        <w:t>clothingObject</w:t>
      </w:r>
      <w:proofErr w:type="spellEnd"/>
      <w:r>
        <w:rPr>
          <w:lang w:val="en-DE"/>
        </w:rPr>
        <w:t xml:space="preserve"> interface </w:t>
      </w:r>
      <w:r w:rsidR="00E13CA0">
        <w:rPr>
          <w:lang w:val="en-DE"/>
        </w:rPr>
        <w:t xml:space="preserve">is the data structure that stores the data from the API pull. This gets transferred to the </w:t>
      </w:r>
      <w:proofErr w:type="spellStart"/>
      <w:r w:rsidR="00E13CA0">
        <w:rPr>
          <w:lang w:val="en-DE"/>
        </w:rPr>
        <w:t>ClothingDetail</w:t>
      </w:r>
      <w:proofErr w:type="spellEnd"/>
      <w:r w:rsidR="00E13CA0">
        <w:rPr>
          <w:lang w:val="en-DE"/>
        </w:rPr>
        <w:t xml:space="preserve"> which assigns the clothes via the Clothing controller script. All objects are assigned the details on the application start up.  </w:t>
      </w:r>
    </w:p>
    <w:p w14:paraId="542AD249" w14:textId="1896A1C2" w:rsidR="00A61E6C" w:rsidRDefault="00A61E6C" w:rsidP="008678C1">
      <w:pPr>
        <w:rPr>
          <w:lang w:val="en-DE"/>
        </w:rPr>
      </w:pPr>
    </w:p>
    <w:p w14:paraId="65C848F2" w14:textId="1DACE959" w:rsidR="00371F11" w:rsidRPr="00371F11" w:rsidRDefault="00371F11" w:rsidP="008678C1">
      <w:pPr>
        <w:rPr>
          <w:lang w:val="en-DE"/>
        </w:rPr>
      </w:pPr>
      <w:r>
        <w:rPr>
          <w:lang w:val="en-DE"/>
        </w:rPr>
        <w:t>Class diagram of clothes</w:t>
      </w:r>
    </w:p>
    <w:p w14:paraId="77BBA0A6" w14:textId="2A47118E" w:rsidR="00A61E6C" w:rsidRDefault="00A61E6C" w:rsidP="00A61E6C">
      <w:pPr>
        <w:pStyle w:val="Heading4"/>
        <w:rPr>
          <w:noProof/>
          <w:lang w:val="en-DE"/>
        </w:rPr>
      </w:pPr>
      <w:r>
        <w:rPr>
          <w:noProof/>
          <w:lang w:val="en-DE"/>
        </w:rPr>
        <w:t>Clothing Spawn:</w:t>
      </w:r>
    </w:p>
    <w:p w14:paraId="03792BE3" w14:textId="1094399C" w:rsidR="00A61E6C" w:rsidRPr="00A61E6C" w:rsidRDefault="00A61E6C" w:rsidP="00A61E6C">
      <w:pPr>
        <w:rPr>
          <w:lang w:val="en-DE"/>
        </w:rPr>
      </w:pPr>
      <w:r>
        <w:rPr>
          <w:lang w:val="en-DE"/>
        </w:rPr>
        <w:t xml:space="preserve"> </w:t>
      </w:r>
    </w:p>
    <w:p w14:paraId="740EF56A" w14:textId="77777777" w:rsidR="00A61E6C" w:rsidRDefault="00A61E6C" w:rsidP="00A61E6C">
      <w:pPr>
        <w:rPr>
          <w:lang w:val="en-DE"/>
        </w:rPr>
      </w:pPr>
      <w:r>
        <w:rPr>
          <w:lang w:val="en-DE"/>
        </w:rPr>
        <w:t>Class diagram of clothes machine</w:t>
      </w:r>
    </w:p>
    <w:p w14:paraId="7CE9E01C" w14:textId="77777777" w:rsidR="00A61E6C" w:rsidRPr="00E81B04" w:rsidRDefault="00A61E6C" w:rsidP="00A61E6C">
      <w:pPr>
        <w:rPr>
          <w:lang w:val="en-DE"/>
        </w:rPr>
      </w:pPr>
      <w:r>
        <w:rPr>
          <w:lang w:val="en-DE"/>
        </w:rPr>
        <w:t>Class diagram of link to filtering UI</w:t>
      </w:r>
    </w:p>
    <w:p w14:paraId="128035D7" w14:textId="77777777" w:rsidR="00A61E6C" w:rsidRPr="00A61E6C" w:rsidRDefault="00A61E6C" w:rsidP="008678C1">
      <w:pPr>
        <w:rPr>
          <w:lang w:val="en-DE"/>
        </w:rPr>
      </w:pPr>
    </w:p>
    <w:p w14:paraId="73FD9C8B" w14:textId="6496F199" w:rsidR="008678C1" w:rsidRDefault="008678C1" w:rsidP="008678C1">
      <w:pPr>
        <w:rPr>
          <w:lang w:val="en-DE"/>
        </w:rPr>
      </w:pPr>
    </w:p>
    <w:p w14:paraId="0DBF7000" w14:textId="77777777" w:rsidR="008678C1" w:rsidRDefault="008678C1" w:rsidP="008678C1">
      <w:pPr>
        <w:rPr>
          <w:lang w:val="en-DE"/>
        </w:rPr>
      </w:pPr>
    </w:p>
    <w:p w14:paraId="106110E4" w14:textId="3DA231EE" w:rsidR="008078AF" w:rsidRDefault="008078AF" w:rsidP="008078AF">
      <w:pPr>
        <w:pStyle w:val="Heading3"/>
        <w:rPr>
          <w:lang w:val="en-DE"/>
        </w:rPr>
      </w:pPr>
      <w:bookmarkStart w:id="24" w:name="_Toc70071601"/>
      <w:r>
        <w:rPr>
          <w:lang w:val="en-DE"/>
        </w:rPr>
        <w:lastRenderedPageBreak/>
        <w:t>ASOS API Data</w:t>
      </w:r>
      <w:bookmarkEnd w:id="24"/>
    </w:p>
    <w:p w14:paraId="187C1454" w14:textId="44B43BBD" w:rsidR="00644629" w:rsidRPr="002B28A4" w:rsidRDefault="00644629" w:rsidP="00644629">
      <w:pPr>
        <w:rPr>
          <w:lang w:val="en-DE"/>
        </w:rPr>
      </w:pPr>
      <w:r w:rsidRPr="002B28A4">
        <w:rPr>
          <w:lang w:val="en-DE"/>
        </w:rPr>
        <w:t xml:space="preserve">For the ASOS data pull, I used a third-party link called </w:t>
      </w:r>
      <w:proofErr w:type="spellStart"/>
      <w:r w:rsidRPr="002B28A4">
        <w:rPr>
          <w:lang w:val="en-DE"/>
        </w:rPr>
        <w:t>RapidAPI</w:t>
      </w:r>
      <w:proofErr w:type="spellEnd"/>
      <w:r w:rsidRPr="002B28A4">
        <w:rPr>
          <w:lang w:val="en-DE"/>
        </w:rPr>
        <w:t xml:space="preserve">. I used this because it was free for my level of usage and simple to understand. It also allows data pulls to be done from the browser. </w:t>
      </w:r>
    </w:p>
    <w:p w14:paraId="51648EFD" w14:textId="77777777" w:rsidR="00644629" w:rsidRPr="002B28A4" w:rsidRDefault="00644629" w:rsidP="00644629">
      <w:pPr>
        <w:rPr>
          <w:lang w:val="en-DE"/>
        </w:rPr>
      </w:pPr>
    </w:p>
    <w:p w14:paraId="6B24A4EB" w14:textId="0EA96A81" w:rsidR="00644629" w:rsidRPr="002B28A4" w:rsidRDefault="00644629" w:rsidP="00644629">
      <w:pPr>
        <w:rPr>
          <w:lang w:val="en-DE"/>
        </w:rPr>
      </w:pPr>
      <w:r w:rsidRPr="002B28A4">
        <w:rPr>
          <w:lang w:val="en-DE"/>
        </w:rPr>
        <w:t xml:space="preserve">However, my software of choice for testing the API was postman. I have previously used this whilst on my Industrial year. It has a simple UI which allows you to change queries and clearly see the data. </w:t>
      </w:r>
    </w:p>
    <w:p w14:paraId="14679761" w14:textId="77777777" w:rsidR="00644629" w:rsidRPr="002B28A4" w:rsidRDefault="00644629" w:rsidP="00644629">
      <w:pPr>
        <w:rPr>
          <w:lang w:val="en-DE"/>
        </w:rPr>
      </w:pPr>
    </w:p>
    <w:p w14:paraId="43A6FF00" w14:textId="7B8DFE4D" w:rsidR="00124F05" w:rsidRDefault="00644629" w:rsidP="00644629">
      <w:pPr>
        <w:rPr>
          <w:lang w:val="en-DE"/>
        </w:rPr>
      </w:pPr>
      <w:r w:rsidRPr="002B28A4">
        <w:rPr>
          <w:lang w:val="en-DE"/>
        </w:rPr>
        <w:t>I decided to write the pull in python</w:t>
      </w:r>
      <w:r w:rsidR="00017796" w:rsidRPr="002B28A4">
        <w:rPr>
          <w:lang w:val="en-DE"/>
        </w:rPr>
        <w:t xml:space="preserve"> in PyCharm 2020.2.3. I made it</w:t>
      </w:r>
      <w:r w:rsidRPr="002B28A4">
        <w:rPr>
          <w:lang w:val="en-DE"/>
        </w:rPr>
        <w:t xml:space="preserve"> as an internal file for ease of use of other developers. This also future proofs the data pull so you get the data that fits and limits the errors within the main Virtual Online Shopping. This uses two end points to fill</w:t>
      </w:r>
      <w:r w:rsidR="00B41842" w:rsidRPr="002B28A4">
        <w:rPr>
          <w:lang w:val="en-DE"/>
        </w:rPr>
        <w:t xml:space="preserve"> the data </w:t>
      </w:r>
      <w:r w:rsidR="00017796" w:rsidRPr="002B28A4">
        <w:rPr>
          <w:lang w:val="en-DE"/>
        </w:rPr>
        <w:t>requirements,</w:t>
      </w:r>
      <w:r w:rsidR="009D5B2C" w:rsidRPr="002B28A4">
        <w:rPr>
          <w:lang w:val="en-DE"/>
        </w:rPr>
        <w:t xml:space="preserve"> so the script </w:t>
      </w:r>
      <w:r w:rsidR="00017796" w:rsidRPr="002B28A4">
        <w:rPr>
          <w:lang w:val="en-DE"/>
        </w:rPr>
        <w:t>must</w:t>
      </w:r>
      <w:r w:rsidR="009D5B2C" w:rsidRPr="002B28A4">
        <w:rPr>
          <w:lang w:val="en-DE"/>
        </w:rPr>
        <w:t xml:space="preserve"> be custom</w:t>
      </w:r>
      <w:r w:rsidR="00B41842" w:rsidRPr="002B28A4">
        <w:rPr>
          <w:lang w:val="en-DE"/>
        </w:rPr>
        <w:t xml:space="preserve">. </w:t>
      </w:r>
      <w:r w:rsidRPr="002B28A4">
        <w:rPr>
          <w:lang w:val="en-DE"/>
        </w:rPr>
        <w:t xml:space="preserve"> </w:t>
      </w:r>
    </w:p>
    <w:p w14:paraId="2D857FF9" w14:textId="0E686A84" w:rsidR="00595BCD" w:rsidRDefault="00595BCD" w:rsidP="00BA5372">
      <w:pPr>
        <w:rPr>
          <w:lang w:val="en-DE"/>
        </w:rPr>
      </w:pPr>
    </w:p>
    <w:p w14:paraId="64DAAFC8" w14:textId="56CAF8EF" w:rsidR="00E12D78" w:rsidRPr="00E12D78" w:rsidRDefault="00E12D78" w:rsidP="00BA5372">
      <w:pPr>
        <w:rPr>
          <w:lang w:val="en-DE"/>
        </w:rPr>
      </w:pPr>
      <w:r>
        <w:rPr>
          <w:noProof/>
          <w:lang w:val="en-DE"/>
        </w:rPr>
        <w:drawing>
          <wp:anchor distT="0" distB="0" distL="114300" distR="114300" simplePos="0" relativeHeight="251659264" behindDoc="0" locked="0" layoutInCell="1" allowOverlap="1" wp14:anchorId="14C94684" wp14:editId="068EF9EC">
            <wp:simplePos x="0" y="0"/>
            <wp:positionH relativeFrom="margin">
              <wp:posOffset>1583267</wp:posOffset>
            </wp:positionH>
            <wp:positionV relativeFrom="paragraph">
              <wp:posOffset>-78528</wp:posOffset>
            </wp:positionV>
            <wp:extent cx="2385738" cy="2514600"/>
            <wp:effectExtent l="0" t="0" r="0" b="0"/>
            <wp:wrapSquare wrapText="bothSides"/>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9"/>
                    <a:stretch>
                      <a:fillRect/>
                    </a:stretch>
                  </pic:blipFill>
                  <pic:spPr>
                    <a:xfrm>
                      <a:off x="0" y="0"/>
                      <a:ext cx="2400556" cy="2530219"/>
                    </a:xfrm>
                    <a:prstGeom prst="rect">
                      <a:avLst/>
                    </a:prstGeom>
                  </pic:spPr>
                </pic:pic>
              </a:graphicData>
            </a:graphic>
            <wp14:sizeRelH relativeFrom="margin">
              <wp14:pctWidth>0</wp14:pctWidth>
            </wp14:sizeRelH>
            <wp14:sizeRelV relativeFrom="margin">
              <wp14:pctHeight>0</wp14:pctHeight>
            </wp14:sizeRelV>
          </wp:anchor>
        </w:drawing>
      </w:r>
      <w:r>
        <w:rPr>
          <w:noProof/>
          <w:lang w:val="en-DE"/>
        </w:rPr>
        <w:t xml:space="preserve"> </w:t>
      </w:r>
      <w:r>
        <w:rPr>
          <w:noProof/>
          <w:lang w:val="en-DE"/>
        </w:rPr>
        <w:tab/>
        <w:t xml:space="preserve"> </w:t>
      </w:r>
    </w:p>
    <w:p w14:paraId="492A1823" w14:textId="5C35385C" w:rsidR="00BA5372" w:rsidRDefault="00BA5372" w:rsidP="00644629">
      <w:pPr>
        <w:rPr>
          <w:lang w:val="en-DE"/>
        </w:rPr>
      </w:pPr>
    </w:p>
    <w:p w14:paraId="7A86CCAB" w14:textId="77777777" w:rsidR="00A60D7C" w:rsidRDefault="00A60D7C" w:rsidP="00E12D78">
      <w:pPr>
        <w:rPr>
          <w:b/>
          <w:bCs/>
          <w:noProof/>
          <w:lang w:val="en-DE"/>
        </w:rPr>
      </w:pPr>
    </w:p>
    <w:p w14:paraId="2986C8FC" w14:textId="71F577F7" w:rsidR="00A60D7C" w:rsidRDefault="00A60D7C" w:rsidP="00E12D78">
      <w:pPr>
        <w:rPr>
          <w:b/>
          <w:bCs/>
          <w:noProof/>
          <w:lang w:val="en-DE"/>
        </w:rPr>
      </w:pPr>
    </w:p>
    <w:p w14:paraId="71083A22" w14:textId="385DA0C4" w:rsidR="00A67714" w:rsidRDefault="00A67714" w:rsidP="00E12D78">
      <w:pPr>
        <w:rPr>
          <w:b/>
          <w:bCs/>
          <w:noProof/>
          <w:lang w:val="en-DE"/>
        </w:rPr>
      </w:pPr>
    </w:p>
    <w:p w14:paraId="7AED530B" w14:textId="0366B347" w:rsidR="00A67714" w:rsidRDefault="00A67714" w:rsidP="00E12D78">
      <w:pPr>
        <w:rPr>
          <w:b/>
          <w:bCs/>
          <w:noProof/>
          <w:lang w:val="en-DE"/>
        </w:rPr>
      </w:pPr>
    </w:p>
    <w:p w14:paraId="15F86CE2" w14:textId="4A88A69F" w:rsidR="00A67714" w:rsidRDefault="00A67714" w:rsidP="00E12D78">
      <w:pPr>
        <w:rPr>
          <w:b/>
          <w:bCs/>
          <w:noProof/>
          <w:lang w:val="en-DE"/>
        </w:rPr>
      </w:pPr>
    </w:p>
    <w:p w14:paraId="776CEBA3" w14:textId="67583BF8" w:rsidR="00A67714" w:rsidRDefault="00A67714" w:rsidP="00E12D78">
      <w:pPr>
        <w:rPr>
          <w:b/>
          <w:bCs/>
          <w:noProof/>
          <w:lang w:val="en-DE"/>
        </w:rPr>
      </w:pPr>
    </w:p>
    <w:p w14:paraId="3F017A6D" w14:textId="6A8B3174" w:rsidR="00A67714" w:rsidRDefault="00A67714" w:rsidP="00E12D78">
      <w:pPr>
        <w:rPr>
          <w:b/>
          <w:bCs/>
          <w:noProof/>
          <w:lang w:val="en-DE"/>
        </w:rPr>
      </w:pPr>
    </w:p>
    <w:p w14:paraId="78F53183" w14:textId="3721A99F" w:rsidR="00A67714" w:rsidRDefault="00A67714" w:rsidP="00E12D78">
      <w:pPr>
        <w:rPr>
          <w:b/>
          <w:bCs/>
          <w:noProof/>
          <w:lang w:val="en-DE"/>
        </w:rPr>
      </w:pPr>
    </w:p>
    <w:p w14:paraId="2174FC80" w14:textId="1B8ED90C" w:rsidR="00A67714" w:rsidRDefault="00A67714" w:rsidP="00E12D78">
      <w:pPr>
        <w:rPr>
          <w:b/>
          <w:bCs/>
          <w:noProof/>
          <w:lang w:val="en-DE"/>
        </w:rPr>
      </w:pPr>
    </w:p>
    <w:p w14:paraId="5229573B" w14:textId="1F448934" w:rsidR="00A67714" w:rsidRDefault="00A67714" w:rsidP="00E12D78">
      <w:pPr>
        <w:rPr>
          <w:b/>
          <w:bCs/>
          <w:noProof/>
          <w:lang w:val="en-DE"/>
        </w:rPr>
      </w:pPr>
    </w:p>
    <w:p w14:paraId="23504F35" w14:textId="729A3599" w:rsidR="00A67714" w:rsidRDefault="00A67714" w:rsidP="00E12D78">
      <w:pPr>
        <w:rPr>
          <w:b/>
          <w:bCs/>
          <w:noProof/>
          <w:lang w:val="en-DE"/>
        </w:rPr>
      </w:pPr>
    </w:p>
    <w:p w14:paraId="210735D4" w14:textId="5B58D9F8" w:rsidR="00A67714" w:rsidRDefault="00A67714" w:rsidP="00E12D78">
      <w:pPr>
        <w:rPr>
          <w:b/>
          <w:bCs/>
          <w:noProof/>
          <w:lang w:val="en-DE"/>
        </w:rPr>
      </w:pPr>
    </w:p>
    <w:p w14:paraId="7AAED2EF" w14:textId="1980977E" w:rsidR="00A67714" w:rsidRDefault="00A67714" w:rsidP="00E12D78">
      <w:pPr>
        <w:rPr>
          <w:b/>
          <w:bCs/>
          <w:noProof/>
          <w:lang w:val="en-DE"/>
        </w:rPr>
      </w:pPr>
    </w:p>
    <w:p w14:paraId="754075CA" w14:textId="48CB1337" w:rsidR="00A67714" w:rsidRDefault="00A67714" w:rsidP="00E12D78">
      <w:pPr>
        <w:rPr>
          <w:b/>
          <w:bCs/>
          <w:noProof/>
          <w:lang w:val="en-DE"/>
        </w:rPr>
      </w:pPr>
    </w:p>
    <w:p w14:paraId="31AD0D95" w14:textId="5BF34D36" w:rsidR="00A67714" w:rsidRDefault="00A67714" w:rsidP="00E12D78">
      <w:pPr>
        <w:rPr>
          <w:b/>
          <w:bCs/>
          <w:noProof/>
          <w:lang w:val="en-DE"/>
        </w:rPr>
      </w:pPr>
    </w:p>
    <w:p w14:paraId="1FE5F3E6" w14:textId="77777777" w:rsidR="00A67714" w:rsidRDefault="00A67714" w:rsidP="00E12D78">
      <w:pPr>
        <w:rPr>
          <w:b/>
          <w:bCs/>
          <w:noProof/>
          <w:lang w:val="en-DE"/>
        </w:rPr>
      </w:pPr>
    </w:p>
    <w:p w14:paraId="45177045" w14:textId="506EAFF0" w:rsidR="00033270" w:rsidRDefault="00E12D78" w:rsidP="00E12D78">
      <w:pPr>
        <w:rPr>
          <w:b/>
          <w:bCs/>
          <w:noProof/>
          <w:lang w:val="en-DE"/>
        </w:rPr>
      </w:pPr>
      <w:r>
        <w:rPr>
          <w:b/>
          <w:bCs/>
          <w:noProof/>
          <w:lang w:val="en-DE"/>
        </w:rPr>
        <w:drawing>
          <wp:inline distT="0" distB="0" distL="0" distR="0" wp14:anchorId="5140C5C7" wp14:editId="791DF9FB">
            <wp:extent cx="2025132" cy="2477346"/>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0"/>
                    <a:stretch>
                      <a:fillRect/>
                    </a:stretch>
                  </pic:blipFill>
                  <pic:spPr>
                    <a:xfrm>
                      <a:off x="0" y="0"/>
                      <a:ext cx="2040359" cy="2495974"/>
                    </a:xfrm>
                    <a:prstGeom prst="rect">
                      <a:avLst/>
                    </a:prstGeom>
                  </pic:spPr>
                </pic:pic>
              </a:graphicData>
            </a:graphic>
          </wp:inline>
        </w:drawing>
      </w:r>
      <w:r>
        <w:rPr>
          <w:b/>
          <w:bCs/>
          <w:noProof/>
          <w:lang w:val="en-DE"/>
        </w:rPr>
        <w:t xml:space="preserve"> </w:t>
      </w:r>
      <w:r>
        <w:rPr>
          <w:b/>
          <w:bCs/>
          <w:noProof/>
          <w:lang w:val="en-DE"/>
        </w:rPr>
        <w:tab/>
      </w:r>
      <w:r>
        <w:rPr>
          <w:b/>
          <w:bCs/>
          <w:noProof/>
          <w:lang w:val="en-DE"/>
        </w:rPr>
        <w:drawing>
          <wp:inline distT="0" distB="0" distL="0" distR="0" wp14:anchorId="6B8A231A" wp14:editId="3229131B">
            <wp:extent cx="2800824" cy="2469035"/>
            <wp:effectExtent l="0" t="0" r="0" b="762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1"/>
                    <a:stretch>
                      <a:fillRect/>
                    </a:stretch>
                  </pic:blipFill>
                  <pic:spPr>
                    <a:xfrm>
                      <a:off x="0" y="0"/>
                      <a:ext cx="2875469" cy="2534837"/>
                    </a:xfrm>
                    <a:prstGeom prst="rect">
                      <a:avLst/>
                    </a:prstGeom>
                  </pic:spPr>
                </pic:pic>
              </a:graphicData>
            </a:graphic>
          </wp:inline>
        </w:drawing>
      </w:r>
      <w:bookmarkStart w:id="25" w:name="_Toc222978598"/>
      <w:bookmarkStart w:id="26" w:name="_Toc34045697"/>
    </w:p>
    <w:p w14:paraId="416059D6" w14:textId="164ED384" w:rsidR="008678C1" w:rsidRDefault="008678C1" w:rsidP="00E12D78">
      <w:pPr>
        <w:rPr>
          <w:b/>
          <w:bCs/>
          <w:noProof/>
          <w:lang w:val="en-DE"/>
        </w:rPr>
      </w:pPr>
    </w:p>
    <w:p w14:paraId="691532E9" w14:textId="0D739F86" w:rsidR="003958B8" w:rsidRPr="003958B8" w:rsidRDefault="003958B8" w:rsidP="00E12D78">
      <w:pPr>
        <w:rPr>
          <w:noProof/>
          <w:lang w:val="en-DE"/>
        </w:rPr>
      </w:pPr>
      <w:r w:rsidRPr="003958B8">
        <w:rPr>
          <w:noProof/>
          <w:lang w:val="en-DE"/>
        </w:rPr>
        <w:t xml:space="preserve">The figure above shows the example data provided by RapidApi. This is the specifically from the ListV3 endpoint, which returns a number of products from a category. </w:t>
      </w:r>
    </w:p>
    <w:p w14:paraId="0597392A" w14:textId="77777777" w:rsidR="00A61E6C" w:rsidRPr="00A61E6C" w:rsidRDefault="00A61E6C" w:rsidP="00E12D78">
      <w:pPr>
        <w:rPr>
          <w:b/>
          <w:bCs/>
          <w:noProof/>
          <w:lang w:val="en-DE"/>
        </w:rPr>
      </w:pPr>
    </w:p>
    <w:p w14:paraId="38A81718" w14:textId="31F4255E" w:rsidR="00A11B8A" w:rsidRDefault="00A11B8A" w:rsidP="0037614C">
      <w:pPr>
        <w:pStyle w:val="Heading2"/>
        <w:rPr>
          <w:lang w:val="en-GB"/>
        </w:rPr>
      </w:pPr>
      <w:bookmarkStart w:id="27" w:name="_Toc70071602"/>
      <w:r w:rsidRPr="003C4F45">
        <w:rPr>
          <w:lang w:val="en-GB"/>
        </w:rPr>
        <w:lastRenderedPageBreak/>
        <w:t>Detailed</w:t>
      </w:r>
      <w:r w:rsidR="007A53D1">
        <w:rPr>
          <w:lang w:val="en-DE"/>
        </w:rPr>
        <w:t xml:space="preserve"> </w:t>
      </w:r>
      <w:r w:rsidRPr="003C4F45">
        <w:rPr>
          <w:lang w:val="en-GB"/>
        </w:rPr>
        <w:t>Design</w:t>
      </w:r>
      <w:bookmarkEnd w:id="25"/>
      <w:bookmarkEnd w:id="26"/>
      <w:bookmarkEnd w:id="27"/>
      <w:r w:rsidRPr="003C4F45">
        <w:rPr>
          <w:lang w:val="en-GB"/>
        </w:rPr>
        <w:t xml:space="preserve"> </w:t>
      </w:r>
    </w:p>
    <w:p w14:paraId="7F65C8D3" w14:textId="0BA9BBEF" w:rsidR="009E7707" w:rsidRDefault="009E7707" w:rsidP="009E7707">
      <w:pPr>
        <w:pStyle w:val="Heading3"/>
        <w:rPr>
          <w:lang w:val="en-DE"/>
        </w:rPr>
      </w:pPr>
      <w:bookmarkStart w:id="28" w:name="_Toc70071603"/>
      <w:r>
        <w:rPr>
          <w:lang w:val="en-DE"/>
        </w:rPr>
        <w:t>A</w:t>
      </w:r>
      <w:r w:rsidR="009874A2">
        <w:rPr>
          <w:lang w:val="en-DE"/>
        </w:rPr>
        <w:t>SOS API Python Script</w:t>
      </w:r>
      <w:bookmarkEnd w:id="28"/>
    </w:p>
    <w:p w14:paraId="5A76BB90" w14:textId="74250EE1" w:rsidR="009E7707" w:rsidRDefault="009E7707" w:rsidP="009E7707">
      <w:pPr>
        <w:rPr>
          <w:lang w:val="en-DE"/>
        </w:rPr>
      </w:pPr>
      <w:r>
        <w:rPr>
          <w:lang w:val="en-DE"/>
        </w:rPr>
        <w:t xml:space="preserve">In this script, I got all the categories from the categories JSON file. This is shared with another script which assigns game objects. It is also used to create a query loop when pulling data. </w:t>
      </w:r>
    </w:p>
    <w:p w14:paraId="06887CC3" w14:textId="77777777" w:rsidR="00241A87" w:rsidRDefault="00241A87" w:rsidP="009E7707">
      <w:pPr>
        <w:rPr>
          <w:lang w:val="en-DE"/>
        </w:rPr>
      </w:pPr>
    </w:p>
    <w:p w14:paraId="4CB8B6A3" w14:textId="5F90E75C" w:rsidR="00241A87" w:rsidRDefault="00241A87" w:rsidP="009E7707">
      <w:pPr>
        <w:rPr>
          <w:lang w:val="en-DE"/>
        </w:rPr>
      </w:pPr>
      <w:r>
        <w:rPr>
          <w:lang w:val="en-DE"/>
        </w:rPr>
        <w:t xml:space="preserve">Due to an unforeseen problem, the List API data pull </w:t>
      </w:r>
      <w:r w:rsidR="00BE1E28">
        <w:rPr>
          <w:lang w:val="en-DE"/>
        </w:rPr>
        <w:t xml:space="preserve">doesn’t include colours. This could be due to some clothing items being mix and match or not being assigned colours in general. </w:t>
      </w:r>
    </w:p>
    <w:p w14:paraId="55089767" w14:textId="76A05475" w:rsidR="00BE1E28" w:rsidRDefault="00BE1E28" w:rsidP="009E7707">
      <w:pPr>
        <w:rPr>
          <w:lang w:val="en-DE"/>
        </w:rPr>
      </w:pPr>
    </w:p>
    <w:p w14:paraId="7FD501EA" w14:textId="65EAA746" w:rsidR="00BE1E28" w:rsidRDefault="00BE1E28" w:rsidP="009E7707">
      <w:pPr>
        <w:rPr>
          <w:lang w:val="en-DE"/>
        </w:rPr>
      </w:pPr>
      <w:r>
        <w:rPr>
          <w:lang w:val="en-DE"/>
        </w:rPr>
        <w:t xml:space="preserve">To fix this, I decided to factor in another API </w:t>
      </w:r>
      <w:r w:rsidR="00E96029">
        <w:rPr>
          <w:lang w:val="en-DE"/>
        </w:rPr>
        <w:t xml:space="preserve">pull, detail v3. This needed the object ID for the endpoint to return successfully. To achieve this, I used this end point </w:t>
      </w:r>
      <w:r w:rsidR="00BD541D">
        <w:rPr>
          <w:lang w:val="en-DE"/>
        </w:rPr>
        <w:t>during the main loop, extracting the colour variations.</w:t>
      </w:r>
    </w:p>
    <w:p w14:paraId="76201F90" w14:textId="65972804" w:rsidR="00BD541D" w:rsidRDefault="00BD541D" w:rsidP="009E7707">
      <w:pPr>
        <w:rPr>
          <w:lang w:val="en-DE"/>
        </w:rPr>
      </w:pPr>
    </w:p>
    <w:p w14:paraId="72E7137E" w14:textId="1C20A1F5" w:rsidR="00BD541D" w:rsidRDefault="00BD541D" w:rsidP="009E7707">
      <w:pPr>
        <w:rPr>
          <w:lang w:val="en-DE"/>
        </w:rPr>
      </w:pPr>
      <w:r>
        <w:rPr>
          <w:lang w:val="en-DE"/>
        </w:rPr>
        <w:t>When the file has been written/pulled – in between the loop- the file is then “cut open” and the colour category is p</w:t>
      </w:r>
      <w:r w:rsidR="007A2A4F">
        <w:rPr>
          <w:lang w:val="en-DE"/>
        </w:rPr>
        <w:t xml:space="preserve">asted in. The file is then </w:t>
      </w:r>
      <w:r w:rsidR="00344998">
        <w:rPr>
          <w:lang w:val="en-DE"/>
        </w:rPr>
        <w:t>closed,</w:t>
      </w:r>
      <w:r w:rsidR="007A2A4F">
        <w:rPr>
          <w:lang w:val="en-DE"/>
        </w:rPr>
        <w:t xml:space="preserve"> and the next file is ready to be processed. </w:t>
      </w:r>
    </w:p>
    <w:p w14:paraId="7665DE66" w14:textId="435967DA" w:rsidR="00083AAD" w:rsidRDefault="00083AAD" w:rsidP="009E7707">
      <w:pPr>
        <w:rPr>
          <w:lang w:val="en-DE"/>
        </w:rPr>
      </w:pPr>
    </w:p>
    <w:p w14:paraId="23A924C8" w14:textId="00E33C13" w:rsidR="009E7707" w:rsidRDefault="00083AAD" w:rsidP="009E7707">
      <w:pPr>
        <w:rPr>
          <w:lang w:val="en-DE"/>
        </w:rPr>
      </w:pPr>
      <w:r>
        <w:rPr>
          <w:lang w:val="en-DE"/>
        </w:rPr>
        <w:t>An alternative approach</w:t>
      </w:r>
      <w:r w:rsidR="00850843">
        <w:rPr>
          <w:lang w:val="en-DE"/>
        </w:rPr>
        <w:t xml:space="preserve"> was </w:t>
      </w:r>
      <w:r>
        <w:rPr>
          <w:lang w:val="en-DE"/>
        </w:rPr>
        <w:t xml:space="preserve">to create a second python script, which is run after the List data pull. </w:t>
      </w:r>
      <w:r w:rsidR="00344998">
        <w:rPr>
          <w:lang w:val="en-DE"/>
        </w:rPr>
        <w:t xml:space="preserve">This would assign the data to a new data structure within Unity. I decided against doing this as it was inefficient and overly complicated. </w:t>
      </w:r>
      <w:r w:rsidR="00963198">
        <w:rPr>
          <w:lang w:val="en-DE"/>
        </w:rPr>
        <w:t>It would also make the architecture confusing.</w:t>
      </w:r>
    </w:p>
    <w:p w14:paraId="5362AD30" w14:textId="6B57E2A2" w:rsidR="00A01A83" w:rsidRDefault="00A01A83" w:rsidP="009E7707">
      <w:pPr>
        <w:rPr>
          <w:lang w:val="en-DE"/>
        </w:rPr>
      </w:pPr>
    </w:p>
    <w:p w14:paraId="259E40B0" w14:textId="5EBBAA23" w:rsidR="00A01A83" w:rsidRDefault="00A01A83" w:rsidP="00A01A83">
      <w:pPr>
        <w:pStyle w:val="Heading3"/>
        <w:rPr>
          <w:lang w:val="en-DE"/>
        </w:rPr>
      </w:pPr>
      <w:bookmarkStart w:id="29" w:name="_Toc70071604"/>
      <w:r>
        <w:rPr>
          <w:lang w:val="en-DE"/>
        </w:rPr>
        <w:t>Model Levers and Scaling</w:t>
      </w:r>
      <w:bookmarkEnd w:id="29"/>
    </w:p>
    <w:p w14:paraId="5FA8D354" w14:textId="77777777" w:rsidR="003958B8" w:rsidRDefault="003958B8" w:rsidP="003958B8">
      <w:pPr>
        <w:rPr>
          <w:lang w:val="en-DE"/>
        </w:rPr>
      </w:pPr>
      <w:r>
        <w:rPr>
          <w:lang w:val="en-DE"/>
        </w:rPr>
        <w:t xml:space="preserve">Scaling was done in several ways. I used the reference tables from the ASOS website for sizes and had that as the value inputs. As for the visuals, I based them off several sources. </w:t>
      </w:r>
    </w:p>
    <w:p w14:paraId="6AC01BA0" w14:textId="77777777" w:rsidR="003958B8" w:rsidRDefault="003958B8" w:rsidP="003958B8">
      <w:pPr>
        <w:rPr>
          <w:lang w:val="en-DE"/>
        </w:rPr>
      </w:pPr>
    </w:p>
    <w:p w14:paraId="66F0A85B" w14:textId="77777777" w:rsidR="003958B8" w:rsidRPr="00B81F98" w:rsidRDefault="003958B8" w:rsidP="003958B8">
      <w:pPr>
        <w:rPr>
          <w:lang w:val="en-DE"/>
        </w:rPr>
      </w:pPr>
      <w:r>
        <w:rPr>
          <w:lang w:val="en-DE"/>
        </w:rPr>
        <w:t xml:space="preserve">There is a website in which you can enter measurements and it will visualise the human body - </w:t>
      </w:r>
      <w:hyperlink r:id="rId22" w:history="1">
        <w:r w:rsidRPr="00D56AAB">
          <w:rPr>
            <w:rStyle w:val="Hyperlink"/>
            <w:lang w:val="en-DE"/>
          </w:rPr>
          <w:t>https://bodyvisualizer.com/female.html</w:t>
        </w:r>
      </w:hyperlink>
      <w:r>
        <w:rPr>
          <w:lang w:val="en-DE"/>
        </w:rPr>
        <w:t>. I used this as a base to see which dimensions make the body look realistic. Testing the application in VR, I also made sure the model was a similar size to a human.</w:t>
      </w:r>
    </w:p>
    <w:p w14:paraId="607AEE2F" w14:textId="77777777" w:rsidR="003958B8" w:rsidRPr="003958B8" w:rsidRDefault="003958B8" w:rsidP="003958B8">
      <w:pPr>
        <w:rPr>
          <w:lang w:val="en-DE"/>
        </w:rPr>
      </w:pPr>
    </w:p>
    <w:p w14:paraId="5197368A" w14:textId="77777777" w:rsidR="00A01A83" w:rsidRDefault="00A01A83" w:rsidP="00A01A83">
      <w:pPr>
        <w:rPr>
          <w:lang w:val="en-DE"/>
        </w:rPr>
      </w:pPr>
      <w:r>
        <w:rPr>
          <w:lang w:val="en-DE"/>
        </w:rPr>
        <w:t xml:space="preserve">The data gathered for Tops was for both male and female but due to time constraints, I couldn’t implement the data.  The tables of data are here: </w:t>
      </w:r>
    </w:p>
    <w:p w14:paraId="31142B4B" w14:textId="77777777" w:rsidR="00A01A83" w:rsidRDefault="00A01A83" w:rsidP="00A01A83">
      <w:pPr>
        <w:rPr>
          <w:lang w:val="en-DE"/>
        </w:rPr>
      </w:pPr>
    </w:p>
    <w:p w14:paraId="6DCDA9F2" w14:textId="77777777" w:rsidR="00A01A83" w:rsidRPr="006462A1" w:rsidRDefault="00A01A83" w:rsidP="00A01A83">
      <w:pPr>
        <w:rPr>
          <w:u w:val="single"/>
          <w:lang w:val="en-DE"/>
        </w:rPr>
      </w:pPr>
      <w:r w:rsidRPr="006462A1">
        <w:rPr>
          <w:u w:val="single"/>
          <w:lang w:val="en-DE"/>
        </w:rPr>
        <w:t>Female</w:t>
      </w:r>
      <w:r>
        <w:rPr>
          <w:u w:val="single"/>
          <w:lang w:val="en-DE"/>
        </w:rPr>
        <w:t xml:space="preserve"> - Petite</w:t>
      </w:r>
      <w:r w:rsidRPr="006462A1">
        <w:rPr>
          <w:u w:val="single"/>
          <w:lang w:val="en-DE"/>
        </w:rPr>
        <w:t>:</w:t>
      </w:r>
    </w:p>
    <w:tbl>
      <w:tblPr>
        <w:tblStyle w:val="TableGrid"/>
        <w:tblW w:w="0" w:type="auto"/>
        <w:tblLook w:val="04A0" w:firstRow="1" w:lastRow="0" w:firstColumn="1" w:lastColumn="0" w:noHBand="0" w:noVBand="1"/>
      </w:tblPr>
      <w:tblGrid>
        <w:gridCol w:w="1973"/>
        <w:gridCol w:w="2094"/>
        <w:gridCol w:w="2130"/>
      </w:tblGrid>
      <w:tr w:rsidR="00A01A83" w14:paraId="35808708" w14:textId="77777777" w:rsidTr="00D15F4E">
        <w:tc>
          <w:tcPr>
            <w:tcW w:w="1973" w:type="dxa"/>
          </w:tcPr>
          <w:p w14:paraId="05FD909E" w14:textId="77777777" w:rsidR="00A01A83" w:rsidRDefault="00A01A83" w:rsidP="00D15F4E">
            <w:pPr>
              <w:rPr>
                <w:lang w:val="en-DE"/>
              </w:rPr>
            </w:pPr>
            <w:r>
              <w:rPr>
                <w:lang w:val="en-DE"/>
              </w:rPr>
              <w:t>Bust (cm)</w:t>
            </w:r>
          </w:p>
        </w:tc>
        <w:tc>
          <w:tcPr>
            <w:tcW w:w="2094" w:type="dxa"/>
          </w:tcPr>
          <w:p w14:paraId="6BA1BFDC" w14:textId="77777777" w:rsidR="00A01A83" w:rsidRDefault="00A01A83" w:rsidP="00D15F4E">
            <w:pPr>
              <w:rPr>
                <w:lang w:val="en-DE"/>
              </w:rPr>
            </w:pPr>
            <w:r>
              <w:rPr>
                <w:lang w:val="en-DE"/>
              </w:rPr>
              <w:t>Waist (cm)</w:t>
            </w:r>
          </w:p>
        </w:tc>
        <w:tc>
          <w:tcPr>
            <w:tcW w:w="2130" w:type="dxa"/>
          </w:tcPr>
          <w:p w14:paraId="374A392F" w14:textId="77777777" w:rsidR="00A01A83" w:rsidRDefault="00A01A83" w:rsidP="00D15F4E">
            <w:pPr>
              <w:rPr>
                <w:lang w:val="en-DE"/>
              </w:rPr>
            </w:pPr>
            <w:r>
              <w:rPr>
                <w:lang w:val="en-DE"/>
              </w:rPr>
              <w:t>Hips (cm)</w:t>
            </w:r>
          </w:p>
        </w:tc>
      </w:tr>
      <w:tr w:rsidR="00A01A83" w14:paraId="282B1BC0" w14:textId="77777777" w:rsidTr="00D15F4E">
        <w:tc>
          <w:tcPr>
            <w:tcW w:w="1973" w:type="dxa"/>
          </w:tcPr>
          <w:p w14:paraId="1EC91846" w14:textId="77777777" w:rsidR="00A01A83" w:rsidRDefault="00A01A83" w:rsidP="00D15F4E">
            <w:pPr>
              <w:rPr>
                <w:lang w:val="en-DE"/>
              </w:rPr>
            </w:pPr>
            <w:r>
              <w:rPr>
                <w:lang w:val="en-DE"/>
              </w:rPr>
              <w:t>78</w:t>
            </w:r>
          </w:p>
        </w:tc>
        <w:tc>
          <w:tcPr>
            <w:tcW w:w="2094" w:type="dxa"/>
          </w:tcPr>
          <w:p w14:paraId="23B4EB28" w14:textId="77777777" w:rsidR="00A01A83" w:rsidRDefault="00A01A83" w:rsidP="00D15F4E">
            <w:pPr>
              <w:rPr>
                <w:lang w:val="en-DE"/>
              </w:rPr>
            </w:pPr>
            <w:r>
              <w:rPr>
                <w:lang w:val="en-DE"/>
              </w:rPr>
              <w:t>60</w:t>
            </w:r>
          </w:p>
        </w:tc>
        <w:tc>
          <w:tcPr>
            <w:tcW w:w="2130" w:type="dxa"/>
          </w:tcPr>
          <w:p w14:paraId="6EAE1A12" w14:textId="77777777" w:rsidR="00A01A83" w:rsidRDefault="00A01A83" w:rsidP="00D15F4E">
            <w:pPr>
              <w:rPr>
                <w:lang w:val="en-DE"/>
              </w:rPr>
            </w:pPr>
            <w:r>
              <w:rPr>
                <w:lang w:val="en-DE"/>
              </w:rPr>
              <w:t>83.5</w:t>
            </w:r>
          </w:p>
        </w:tc>
      </w:tr>
      <w:tr w:rsidR="00A01A83" w14:paraId="75FD1BBC" w14:textId="77777777" w:rsidTr="00D15F4E">
        <w:tc>
          <w:tcPr>
            <w:tcW w:w="1973" w:type="dxa"/>
          </w:tcPr>
          <w:p w14:paraId="18D46E4B" w14:textId="77777777" w:rsidR="00A01A83" w:rsidRDefault="00A01A83" w:rsidP="00D15F4E">
            <w:pPr>
              <w:rPr>
                <w:lang w:val="en-DE"/>
              </w:rPr>
            </w:pPr>
            <w:r>
              <w:rPr>
                <w:lang w:val="en-DE"/>
              </w:rPr>
              <w:t>80.5</w:t>
            </w:r>
          </w:p>
        </w:tc>
        <w:tc>
          <w:tcPr>
            <w:tcW w:w="2094" w:type="dxa"/>
          </w:tcPr>
          <w:p w14:paraId="2897E90C" w14:textId="77777777" w:rsidR="00A01A83" w:rsidRDefault="00A01A83" w:rsidP="00D15F4E">
            <w:pPr>
              <w:rPr>
                <w:lang w:val="en-DE"/>
              </w:rPr>
            </w:pPr>
            <w:r>
              <w:rPr>
                <w:lang w:val="en-DE"/>
              </w:rPr>
              <w:t>62.5</w:t>
            </w:r>
          </w:p>
        </w:tc>
        <w:tc>
          <w:tcPr>
            <w:tcW w:w="2130" w:type="dxa"/>
          </w:tcPr>
          <w:p w14:paraId="66D434DE" w14:textId="77777777" w:rsidR="00A01A83" w:rsidRDefault="00A01A83" w:rsidP="00D15F4E">
            <w:pPr>
              <w:rPr>
                <w:lang w:val="en-DE"/>
              </w:rPr>
            </w:pPr>
            <w:r>
              <w:rPr>
                <w:lang w:val="en-DE"/>
              </w:rPr>
              <w:t>86</w:t>
            </w:r>
          </w:p>
        </w:tc>
      </w:tr>
      <w:tr w:rsidR="00A01A83" w14:paraId="2E058EFE" w14:textId="77777777" w:rsidTr="00D15F4E">
        <w:tc>
          <w:tcPr>
            <w:tcW w:w="1973" w:type="dxa"/>
          </w:tcPr>
          <w:p w14:paraId="0A1DFB81" w14:textId="77777777" w:rsidR="00A01A83" w:rsidRDefault="00A01A83" w:rsidP="00D15F4E">
            <w:pPr>
              <w:rPr>
                <w:lang w:val="en-DE"/>
              </w:rPr>
            </w:pPr>
            <w:r>
              <w:rPr>
                <w:lang w:val="en-DE"/>
              </w:rPr>
              <w:t>83</w:t>
            </w:r>
          </w:p>
        </w:tc>
        <w:tc>
          <w:tcPr>
            <w:tcW w:w="2094" w:type="dxa"/>
          </w:tcPr>
          <w:p w14:paraId="3B462F3F" w14:textId="77777777" w:rsidR="00A01A83" w:rsidRDefault="00A01A83" w:rsidP="00D15F4E">
            <w:pPr>
              <w:rPr>
                <w:lang w:val="en-DE"/>
              </w:rPr>
            </w:pPr>
            <w:r>
              <w:rPr>
                <w:lang w:val="en-DE"/>
              </w:rPr>
              <w:t>65</w:t>
            </w:r>
          </w:p>
        </w:tc>
        <w:tc>
          <w:tcPr>
            <w:tcW w:w="2130" w:type="dxa"/>
          </w:tcPr>
          <w:p w14:paraId="0E8F643F" w14:textId="77777777" w:rsidR="00A01A83" w:rsidRDefault="00A01A83" w:rsidP="00D15F4E">
            <w:pPr>
              <w:rPr>
                <w:lang w:val="en-DE"/>
              </w:rPr>
            </w:pPr>
            <w:r>
              <w:rPr>
                <w:lang w:val="en-DE"/>
              </w:rPr>
              <w:t>88.5</w:t>
            </w:r>
          </w:p>
        </w:tc>
      </w:tr>
      <w:tr w:rsidR="00A01A83" w14:paraId="2A170F10" w14:textId="77777777" w:rsidTr="00D15F4E">
        <w:tc>
          <w:tcPr>
            <w:tcW w:w="1973" w:type="dxa"/>
          </w:tcPr>
          <w:p w14:paraId="264B7267" w14:textId="77777777" w:rsidR="00A01A83" w:rsidRDefault="00A01A83" w:rsidP="00D15F4E">
            <w:pPr>
              <w:rPr>
                <w:lang w:val="en-DE"/>
              </w:rPr>
            </w:pPr>
            <w:r>
              <w:rPr>
                <w:lang w:val="en-DE"/>
              </w:rPr>
              <w:t>88</w:t>
            </w:r>
          </w:p>
        </w:tc>
        <w:tc>
          <w:tcPr>
            <w:tcW w:w="2094" w:type="dxa"/>
          </w:tcPr>
          <w:p w14:paraId="3770A1E0" w14:textId="77777777" w:rsidR="00A01A83" w:rsidRDefault="00A01A83" w:rsidP="00D15F4E">
            <w:pPr>
              <w:rPr>
                <w:lang w:val="en-DE"/>
              </w:rPr>
            </w:pPr>
            <w:r>
              <w:rPr>
                <w:lang w:val="en-DE"/>
              </w:rPr>
              <w:t>70</w:t>
            </w:r>
          </w:p>
        </w:tc>
        <w:tc>
          <w:tcPr>
            <w:tcW w:w="2130" w:type="dxa"/>
          </w:tcPr>
          <w:p w14:paraId="76FEDAA6" w14:textId="77777777" w:rsidR="00A01A83" w:rsidRDefault="00A01A83" w:rsidP="00D15F4E">
            <w:pPr>
              <w:rPr>
                <w:lang w:val="en-DE"/>
              </w:rPr>
            </w:pPr>
            <w:r>
              <w:rPr>
                <w:lang w:val="en-DE"/>
              </w:rPr>
              <w:t>93.5</w:t>
            </w:r>
          </w:p>
        </w:tc>
      </w:tr>
      <w:tr w:rsidR="00A01A83" w14:paraId="59425622" w14:textId="77777777" w:rsidTr="00D15F4E">
        <w:tc>
          <w:tcPr>
            <w:tcW w:w="1973" w:type="dxa"/>
          </w:tcPr>
          <w:p w14:paraId="51A99CEC" w14:textId="77777777" w:rsidR="00A01A83" w:rsidRDefault="00A01A83" w:rsidP="00D15F4E">
            <w:pPr>
              <w:rPr>
                <w:lang w:val="en-DE"/>
              </w:rPr>
            </w:pPr>
            <w:r>
              <w:rPr>
                <w:lang w:val="en-DE"/>
              </w:rPr>
              <w:t>93</w:t>
            </w:r>
          </w:p>
        </w:tc>
        <w:tc>
          <w:tcPr>
            <w:tcW w:w="2094" w:type="dxa"/>
          </w:tcPr>
          <w:p w14:paraId="72F5E7D7" w14:textId="77777777" w:rsidR="00A01A83" w:rsidRDefault="00A01A83" w:rsidP="00D15F4E">
            <w:pPr>
              <w:rPr>
                <w:lang w:val="en-DE"/>
              </w:rPr>
            </w:pPr>
            <w:r>
              <w:rPr>
                <w:lang w:val="en-DE"/>
              </w:rPr>
              <w:t>75</w:t>
            </w:r>
          </w:p>
        </w:tc>
        <w:tc>
          <w:tcPr>
            <w:tcW w:w="2130" w:type="dxa"/>
          </w:tcPr>
          <w:p w14:paraId="5ECC28B3" w14:textId="77777777" w:rsidR="00A01A83" w:rsidRDefault="00A01A83" w:rsidP="00D15F4E">
            <w:pPr>
              <w:rPr>
                <w:lang w:val="en-DE"/>
              </w:rPr>
            </w:pPr>
            <w:r>
              <w:rPr>
                <w:lang w:val="en-DE"/>
              </w:rPr>
              <w:t>98.5</w:t>
            </w:r>
          </w:p>
        </w:tc>
      </w:tr>
      <w:tr w:rsidR="00A01A83" w14:paraId="7C5C51C5" w14:textId="77777777" w:rsidTr="00D15F4E">
        <w:tc>
          <w:tcPr>
            <w:tcW w:w="1973" w:type="dxa"/>
          </w:tcPr>
          <w:p w14:paraId="60EF40E6" w14:textId="77777777" w:rsidR="00A01A83" w:rsidRDefault="00A01A83" w:rsidP="00D15F4E">
            <w:pPr>
              <w:rPr>
                <w:lang w:val="en-DE"/>
              </w:rPr>
            </w:pPr>
            <w:r>
              <w:rPr>
                <w:lang w:val="en-DE"/>
              </w:rPr>
              <w:t>98</w:t>
            </w:r>
          </w:p>
        </w:tc>
        <w:tc>
          <w:tcPr>
            <w:tcW w:w="2094" w:type="dxa"/>
          </w:tcPr>
          <w:p w14:paraId="55999CA2" w14:textId="77777777" w:rsidR="00A01A83" w:rsidRDefault="00A01A83" w:rsidP="00D15F4E">
            <w:pPr>
              <w:rPr>
                <w:lang w:val="en-DE"/>
              </w:rPr>
            </w:pPr>
            <w:r>
              <w:rPr>
                <w:lang w:val="en-DE"/>
              </w:rPr>
              <w:t>80</w:t>
            </w:r>
          </w:p>
        </w:tc>
        <w:tc>
          <w:tcPr>
            <w:tcW w:w="2130" w:type="dxa"/>
          </w:tcPr>
          <w:p w14:paraId="011ACDF8" w14:textId="77777777" w:rsidR="00A01A83" w:rsidRDefault="00A01A83" w:rsidP="00D15F4E">
            <w:pPr>
              <w:rPr>
                <w:lang w:val="en-DE"/>
              </w:rPr>
            </w:pPr>
            <w:r>
              <w:rPr>
                <w:lang w:val="en-DE"/>
              </w:rPr>
              <w:t>103.5</w:t>
            </w:r>
          </w:p>
        </w:tc>
      </w:tr>
      <w:tr w:rsidR="00A01A83" w14:paraId="47F4754F" w14:textId="77777777" w:rsidTr="00D15F4E">
        <w:tc>
          <w:tcPr>
            <w:tcW w:w="1973" w:type="dxa"/>
          </w:tcPr>
          <w:p w14:paraId="7CB9F8FC" w14:textId="77777777" w:rsidR="00A01A83" w:rsidRDefault="00A01A83" w:rsidP="00D15F4E">
            <w:pPr>
              <w:rPr>
                <w:lang w:val="en-DE"/>
              </w:rPr>
            </w:pPr>
            <w:r>
              <w:rPr>
                <w:lang w:val="en-DE"/>
              </w:rPr>
              <w:t>103</w:t>
            </w:r>
          </w:p>
        </w:tc>
        <w:tc>
          <w:tcPr>
            <w:tcW w:w="2094" w:type="dxa"/>
          </w:tcPr>
          <w:p w14:paraId="0591E20C" w14:textId="77777777" w:rsidR="00A01A83" w:rsidRDefault="00A01A83" w:rsidP="00D15F4E">
            <w:pPr>
              <w:rPr>
                <w:lang w:val="en-DE"/>
              </w:rPr>
            </w:pPr>
            <w:r>
              <w:rPr>
                <w:lang w:val="en-DE"/>
              </w:rPr>
              <w:t>85</w:t>
            </w:r>
          </w:p>
        </w:tc>
        <w:tc>
          <w:tcPr>
            <w:tcW w:w="2130" w:type="dxa"/>
          </w:tcPr>
          <w:p w14:paraId="48999BA2" w14:textId="77777777" w:rsidR="00A01A83" w:rsidRDefault="00A01A83" w:rsidP="00D15F4E">
            <w:pPr>
              <w:rPr>
                <w:lang w:val="en-DE"/>
              </w:rPr>
            </w:pPr>
            <w:r>
              <w:rPr>
                <w:lang w:val="en-DE"/>
              </w:rPr>
              <w:t>108.5</w:t>
            </w:r>
          </w:p>
        </w:tc>
      </w:tr>
      <w:tr w:rsidR="00A01A83" w14:paraId="0F92CDE1" w14:textId="77777777" w:rsidTr="00D15F4E">
        <w:tc>
          <w:tcPr>
            <w:tcW w:w="1973" w:type="dxa"/>
          </w:tcPr>
          <w:p w14:paraId="08454147" w14:textId="77777777" w:rsidR="00A01A83" w:rsidRDefault="00A01A83" w:rsidP="00D15F4E">
            <w:pPr>
              <w:rPr>
                <w:lang w:val="en-DE"/>
              </w:rPr>
            </w:pPr>
            <w:r>
              <w:rPr>
                <w:lang w:val="en-DE"/>
              </w:rPr>
              <w:t>110.3</w:t>
            </w:r>
          </w:p>
        </w:tc>
        <w:tc>
          <w:tcPr>
            <w:tcW w:w="2094" w:type="dxa"/>
          </w:tcPr>
          <w:p w14:paraId="63E5F1A5" w14:textId="77777777" w:rsidR="00A01A83" w:rsidRDefault="00A01A83" w:rsidP="00D15F4E">
            <w:pPr>
              <w:rPr>
                <w:lang w:val="en-DE"/>
              </w:rPr>
            </w:pPr>
            <w:r>
              <w:rPr>
                <w:lang w:val="en-DE"/>
              </w:rPr>
              <w:t>92.5</w:t>
            </w:r>
          </w:p>
        </w:tc>
        <w:tc>
          <w:tcPr>
            <w:tcW w:w="2130" w:type="dxa"/>
          </w:tcPr>
          <w:p w14:paraId="07743145" w14:textId="77777777" w:rsidR="00A01A83" w:rsidRDefault="00A01A83" w:rsidP="00D15F4E">
            <w:pPr>
              <w:rPr>
                <w:lang w:val="en-DE"/>
              </w:rPr>
            </w:pPr>
            <w:r>
              <w:rPr>
                <w:lang w:val="en-DE"/>
              </w:rPr>
              <w:t>116</w:t>
            </w:r>
          </w:p>
        </w:tc>
      </w:tr>
    </w:tbl>
    <w:p w14:paraId="0DF0F1DB" w14:textId="32E26EBF" w:rsidR="00A01A83" w:rsidRDefault="00A01A83" w:rsidP="00A01A83">
      <w:pPr>
        <w:rPr>
          <w:lang w:val="en-DE"/>
        </w:rPr>
      </w:pPr>
    </w:p>
    <w:p w14:paraId="33BF73DF" w14:textId="3B483336" w:rsidR="003958B8" w:rsidRDefault="003958B8" w:rsidP="00A01A83">
      <w:pPr>
        <w:rPr>
          <w:lang w:val="en-DE"/>
        </w:rPr>
      </w:pPr>
    </w:p>
    <w:p w14:paraId="5BE172E9" w14:textId="7F243E8F" w:rsidR="003958B8" w:rsidRDefault="003958B8" w:rsidP="00A01A83">
      <w:pPr>
        <w:rPr>
          <w:lang w:val="en-DE"/>
        </w:rPr>
      </w:pPr>
    </w:p>
    <w:p w14:paraId="2C810310" w14:textId="3C0F9744" w:rsidR="003958B8" w:rsidRDefault="003958B8" w:rsidP="00A01A83">
      <w:pPr>
        <w:rPr>
          <w:lang w:val="en-DE"/>
        </w:rPr>
      </w:pPr>
    </w:p>
    <w:p w14:paraId="3D2ADA61" w14:textId="1CDF5A66" w:rsidR="003958B8" w:rsidRDefault="003958B8" w:rsidP="00A01A83">
      <w:pPr>
        <w:rPr>
          <w:lang w:val="en-DE"/>
        </w:rPr>
      </w:pPr>
    </w:p>
    <w:p w14:paraId="3F9BAD38" w14:textId="77777777" w:rsidR="003958B8" w:rsidRDefault="003958B8" w:rsidP="00A01A83">
      <w:pPr>
        <w:rPr>
          <w:lang w:val="en-DE"/>
        </w:rPr>
      </w:pPr>
    </w:p>
    <w:p w14:paraId="6F7B0C1D" w14:textId="77777777" w:rsidR="00A01A83" w:rsidRPr="00375E7A" w:rsidRDefault="00A01A83" w:rsidP="00A01A83">
      <w:pPr>
        <w:rPr>
          <w:u w:val="single"/>
          <w:lang w:val="en-DE"/>
        </w:rPr>
      </w:pPr>
      <w:r w:rsidRPr="00375E7A">
        <w:rPr>
          <w:u w:val="single"/>
          <w:lang w:val="en-DE"/>
        </w:rPr>
        <w:lastRenderedPageBreak/>
        <w:t>Female – Curve:</w:t>
      </w:r>
    </w:p>
    <w:tbl>
      <w:tblPr>
        <w:tblStyle w:val="TableGrid"/>
        <w:tblW w:w="0" w:type="auto"/>
        <w:tblLook w:val="04A0" w:firstRow="1" w:lastRow="0" w:firstColumn="1" w:lastColumn="0" w:noHBand="0" w:noVBand="1"/>
      </w:tblPr>
      <w:tblGrid>
        <w:gridCol w:w="1973"/>
        <w:gridCol w:w="2094"/>
        <w:gridCol w:w="2130"/>
      </w:tblGrid>
      <w:tr w:rsidR="00A01A83" w14:paraId="28539ACA" w14:textId="77777777" w:rsidTr="00D15F4E">
        <w:tc>
          <w:tcPr>
            <w:tcW w:w="1973" w:type="dxa"/>
          </w:tcPr>
          <w:p w14:paraId="5E8C9F28" w14:textId="77777777" w:rsidR="00A01A83" w:rsidRDefault="00A01A83" w:rsidP="00D15F4E">
            <w:pPr>
              <w:rPr>
                <w:lang w:val="en-DE"/>
              </w:rPr>
            </w:pPr>
            <w:r>
              <w:rPr>
                <w:lang w:val="en-DE"/>
              </w:rPr>
              <w:t>Bust (cm)</w:t>
            </w:r>
          </w:p>
        </w:tc>
        <w:tc>
          <w:tcPr>
            <w:tcW w:w="2094" w:type="dxa"/>
          </w:tcPr>
          <w:p w14:paraId="53C2ADA7" w14:textId="77777777" w:rsidR="00A01A83" w:rsidRDefault="00A01A83" w:rsidP="00D15F4E">
            <w:pPr>
              <w:rPr>
                <w:lang w:val="en-DE"/>
              </w:rPr>
            </w:pPr>
            <w:r>
              <w:rPr>
                <w:lang w:val="en-DE"/>
              </w:rPr>
              <w:t>Waist (cm)</w:t>
            </w:r>
          </w:p>
        </w:tc>
        <w:tc>
          <w:tcPr>
            <w:tcW w:w="2130" w:type="dxa"/>
          </w:tcPr>
          <w:p w14:paraId="6E8CBDA0" w14:textId="77777777" w:rsidR="00A01A83" w:rsidRDefault="00A01A83" w:rsidP="00D15F4E">
            <w:pPr>
              <w:rPr>
                <w:lang w:val="en-DE"/>
              </w:rPr>
            </w:pPr>
            <w:r>
              <w:rPr>
                <w:lang w:val="en-DE"/>
              </w:rPr>
              <w:t>Hips (cm)</w:t>
            </w:r>
          </w:p>
        </w:tc>
      </w:tr>
      <w:tr w:rsidR="00A01A83" w14:paraId="377FDA6A" w14:textId="77777777" w:rsidTr="00D15F4E">
        <w:tc>
          <w:tcPr>
            <w:tcW w:w="1973" w:type="dxa"/>
          </w:tcPr>
          <w:p w14:paraId="2A65EE02" w14:textId="77777777" w:rsidR="00A01A83" w:rsidRDefault="00A01A83" w:rsidP="00D15F4E">
            <w:pPr>
              <w:rPr>
                <w:lang w:val="en-DE"/>
              </w:rPr>
            </w:pPr>
            <w:r>
              <w:rPr>
                <w:lang w:val="en-DE"/>
              </w:rPr>
              <w:t>109</w:t>
            </w:r>
          </w:p>
        </w:tc>
        <w:tc>
          <w:tcPr>
            <w:tcW w:w="2094" w:type="dxa"/>
          </w:tcPr>
          <w:p w14:paraId="2368862A" w14:textId="77777777" w:rsidR="00A01A83" w:rsidRDefault="00A01A83" w:rsidP="00D15F4E">
            <w:pPr>
              <w:rPr>
                <w:lang w:val="en-DE"/>
              </w:rPr>
            </w:pPr>
            <w:r>
              <w:rPr>
                <w:lang w:val="en-DE"/>
              </w:rPr>
              <w:t>91</w:t>
            </w:r>
          </w:p>
        </w:tc>
        <w:tc>
          <w:tcPr>
            <w:tcW w:w="2130" w:type="dxa"/>
          </w:tcPr>
          <w:p w14:paraId="7BEFBF03" w14:textId="77777777" w:rsidR="00A01A83" w:rsidRDefault="00A01A83" w:rsidP="00D15F4E">
            <w:pPr>
              <w:rPr>
                <w:lang w:val="en-DE"/>
              </w:rPr>
            </w:pPr>
            <w:r>
              <w:rPr>
                <w:lang w:val="en-DE"/>
              </w:rPr>
              <w:t>116.5</w:t>
            </w:r>
          </w:p>
        </w:tc>
      </w:tr>
      <w:tr w:rsidR="00A01A83" w14:paraId="48F154A1" w14:textId="77777777" w:rsidTr="00D15F4E">
        <w:tc>
          <w:tcPr>
            <w:tcW w:w="1973" w:type="dxa"/>
          </w:tcPr>
          <w:p w14:paraId="3EEAE5F5" w14:textId="77777777" w:rsidR="00A01A83" w:rsidRDefault="00A01A83" w:rsidP="00D15F4E">
            <w:pPr>
              <w:rPr>
                <w:lang w:val="en-DE"/>
              </w:rPr>
            </w:pPr>
            <w:r>
              <w:rPr>
                <w:lang w:val="en-DE"/>
              </w:rPr>
              <w:t>116</w:t>
            </w:r>
          </w:p>
        </w:tc>
        <w:tc>
          <w:tcPr>
            <w:tcW w:w="2094" w:type="dxa"/>
          </w:tcPr>
          <w:p w14:paraId="5484AC7D" w14:textId="77777777" w:rsidR="00A01A83" w:rsidRDefault="00A01A83" w:rsidP="00D15F4E">
            <w:pPr>
              <w:rPr>
                <w:lang w:val="en-DE"/>
              </w:rPr>
            </w:pPr>
            <w:r>
              <w:rPr>
                <w:lang w:val="en-DE"/>
              </w:rPr>
              <w:t>98</w:t>
            </w:r>
          </w:p>
        </w:tc>
        <w:tc>
          <w:tcPr>
            <w:tcW w:w="2130" w:type="dxa"/>
          </w:tcPr>
          <w:p w14:paraId="00DA1201" w14:textId="77777777" w:rsidR="00A01A83" w:rsidRDefault="00A01A83" w:rsidP="00D15F4E">
            <w:pPr>
              <w:rPr>
                <w:lang w:val="en-DE"/>
              </w:rPr>
            </w:pPr>
            <w:r>
              <w:rPr>
                <w:lang w:val="en-DE"/>
              </w:rPr>
              <w:t>123.5</w:t>
            </w:r>
          </w:p>
        </w:tc>
      </w:tr>
      <w:tr w:rsidR="00A01A83" w14:paraId="017FB377" w14:textId="77777777" w:rsidTr="00D15F4E">
        <w:tc>
          <w:tcPr>
            <w:tcW w:w="1973" w:type="dxa"/>
          </w:tcPr>
          <w:p w14:paraId="6D487B07" w14:textId="77777777" w:rsidR="00A01A83" w:rsidRDefault="00A01A83" w:rsidP="00D15F4E">
            <w:pPr>
              <w:rPr>
                <w:lang w:val="en-DE"/>
              </w:rPr>
            </w:pPr>
            <w:r>
              <w:rPr>
                <w:lang w:val="en-DE"/>
              </w:rPr>
              <w:t>123</w:t>
            </w:r>
          </w:p>
        </w:tc>
        <w:tc>
          <w:tcPr>
            <w:tcW w:w="2094" w:type="dxa"/>
          </w:tcPr>
          <w:p w14:paraId="10A4BF58" w14:textId="77777777" w:rsidR="00A01A83" w:rsidRDefault="00A01A83" w:rsidP="00D15F4E">
            <w:pPr>
              <w:rPr>
                <w:lang w:val="en-DE"/>
              </w:rPr>
            </w:pPr>
            <w:r>
              <w:rPr>
                <w:lang w:val="en-DE"/>
              </w:rPr>
              <w:t>105</w:t>
            </w:r>
          </w:p>
        </w:tc>
        <w:tc>
          <w:tcPr>
            <w:tcW w:w="2130" w:type="dxa"/>
          </w:tcPr>
          <w:p w14:paraId="1B4D59EE" w14:textId="77777777" w:rsidR="00A01A83" w:rsidRDefault="00A01A83" w:rsidP="00D15F4E">
            <w:pPr>
              <w:rPr>
                <w:lang w:val="en-DE"/>
              </w:rPr>
            </w:pPr>
            <w:r>
              <w:rPr>
                <w:lang w:val="en-DE"/>
              </w:rPr>
              <w:t>130.5</w:t>
            </w:r>
          </w:p>
        </w:tc>
      </w:tr>
      <w:tr w:rsidR="00A01A83" w14:paraId="40B3147B" w14:textId="77777777" w:rsidTr="00D15F4E">
        <w:tc>
          <w:tcPr>
            <w:tcW w:w="1973" w:type="dxa"/>
          </w:tcPr>
          <w:p w14:paraId="1B1491F5" w14:textId="77777777" w:rsidR="00A01A83" w:rsidRDefault="00A01A83" w:rsidP="00D15F4E">
            <w:pPr>
              <w:rPr>
                <w:lang w:val="en-DE"/>
              </w:rPr>
            </w:pPr>
            <w:r>
              <w:rPr>
                <w:lang w:val="en-DE"/>
              </w:rPr>
              <w:t>130</w:t>
            </w:r>
          </w:p>
        </w:tc>
        <w:tc>
          <w:tcPr>
            <w:tcW w:w="2094" w:type="dxa"/>
          </w:tcPr>
          <w:p w14:paraId="7F30208B" w14:textId="77777777" w:rsidR="00A01A83" w:rsidRDefault="00A01A83" w:rsidP="00D15F4E">
            <w:pPr>
              <w:rPr>
                <w:lang w:val="en-DE"/>
              </w:rPr>
            </w:pPr>
            <w:r>
              <w:rPr>
                <w:lang w:val="en-DE"/>
              </w:rPr>
              <w:t>112</w:t>
            </w:r>
          </w:p>
        </w:tc>
        <w:tc>
          <w:tcPr>
            <w:tcW w:w="2130" w:type="dxa"/>
          </w:tcPr>
          <w:p w14:paraId="745D7735" w14:textId="77777777" w:rsidR="00A01A83" w:rsidRDefault="00A01A83" w:rsidP="00D15F4E">
            <w:pPr>
              <w:rPr>
                <w:lang w:val="en-DE"/>
              </w:rPr>
            </w:pPr>
            <w:r>
              <w:rPr>
                <w:lang w:val="en-DE"/>
              </w:rPr>
              <w:t>137.5</w:t>
            </w:r>
          </w:p>
        </w:tc>
      </w:tr>
      <w:tr w:rsidR="00A01A83" w14:paraId="04DDC758" w14:textId="77777777" w:rsidTr="00D15F4E">
        <w:tc>
          <w:tcPr>
            <w:tcW w:w="1973" w:type="dxa"/>
          </w:tcPr>
          <w:p w14:paraId="31257FA3" w14:textId="77777777" w:rsidR="00A01A83" w:rsidRDefault="00A01A83" w:rsidP="00D15F4E">
            <w:pPr>
              <w:rPr>
                <w:lang w:val="en-DE"/>
              </w:rPr>
            </w:pPr>
            <w:r>
              <w:rPr>
                <w:lang w:val="en-DE"/>
              </w:rPr>
              <w:t>137</w:t>
            </w:r>
          </w:p>
        </w:tc>
        <w:tc>
          <w:tcPr>
            <w:tcW w:w="2094" w:type="dxa"/>
          </w:tcPr>
          <w:p w14:paraId="069E5899" w14:textId="77777777" w:rsidR="00A01A83" w:rsidRDefault="00A01A83" w:rsidP="00D15F4E">
            <w:pPr>
              <w:rPr>
                <w:lang w:val="en-DE"/>
              </w:rPr>
            </w:pPr>
            <w:r>
              <w:rPr>
                <w:lang w:val="en-DE"/>
              </w:rPr>
              <w:t>119</w:t>
            </w:r>
          </w:p>
        </w:tc>
        <w:tc>
          <w:tcPr>
            <w:tcW w:w="2130" w:type="dxa"/>
          </w:tcPr>
          <w:p w14:paraId="03B9AAE5" w14:textId="77777777" w:rsidR="00A01A83" w:rsidRDefault="00A01A83" w:rsidP="00D15F4E">
            <w:pPr>
              <w:rPr>
                <w:lang w:val="en-DE"/>
              </w:rPr>
            </w:pPr>
            <w:r>
              <w:rPr>
                <w:lang w:val="en-DE"/>
              </w:rPr>
              <w:t>144.5</w:t>
            </w:r>
          </w:p>
        </w:tc>
      </w:tr>
      <w:tr w:rsidR="00A01A83" w14:paraId="42D9DFA0" w14:textId="77777777" w:rsidTr="00D15F4E">
        <w:tc>
          <w:tcPr>
            <w:tcW w:w="1973" w:type="dxa"/>
          </w:tcPr>
          <w:p w14:paraId="4B353EA1" w14:textId="77777777" w:rsidR="00A01A83" w:rsidRDefault="00A01A83" w:rsidP="00D15F4E">
            <w:pPr>
              <w:rPr>
                <w:lang w:val="en-DE"/>
              </w:rPr>
            </w:pPr>
            <w:r>
              <w:rPr>
                <w:lang w:val="en-DE"/>
              </w:rPr>
              <w:t>144</w:t>
            </w:r>
          </w:p>
        </w:tc>
        <w:tc>
          <w:tcPr>
            <w:tcW w:w="2094" w:type="dxa"/>
          </w:tcPr>
          <w:p w14:paraId="54B08127" w14:textId="77777777" w:rsidR="00A01A83" w:rsidRDefault="00A01A83" w:rsidP="00D15F4E">
            <w:pPr>
              <w:rPr>
                <w:lang w:val="en-DE"/>
              </w:rPr>
            </w:pPr>
            <w:r>
              <w:rPr>
                <w:lang w:val="en-DE"/>
              </w:rPr>
              <w:t>126</w:t>
            </w:r>
          </w:p>
        </w:tc>
        <w:tc>
          <w:tcPr>
            <w:tcW w:w="2130" w:type="dxa"/>
          </w:tcPr>
          <w:p w14:paraId="125786C5" w14:textId="77777777" w:rsidR="00A01A83" w:rsidRDefault="00A01A83" w:rsidP="00D15F4E">
            <w:pPr>
              <w:rPr>
                <w:lang w:val="en-DE"/>
              </w:rPr>
            </w:pPr>
            <w:r>
              <w:rPr>
                <w:lang w:val="en-DE"/>
              </w:rPr>
              <w:t>151.5</w:t>
            </w:r>
          </w:p>
        </w:tc>
      </w:tr>
      <w:tr w:rsidR="00A01A83" w14:paraId="3EDC1226" w14:textId="77777777" w:rsidTr="00D15F4E">
        <w:tc>
          <w:tcPr>
            <w:tcW w:w="1973" w:type="dxa"/>
          </w:tcPr>
          <w:p w14:paraId="3B64CF79" w14:textId="77777777" w:rsidR="00A01A83" w:rsidRDefault="00A01A83" w:rsidP="00D15F4E">
            <w:pPr>
              <w:rPr>
                <w:lang w:val="en-DE"/>
              </w:rPr>
            </w:pPr>
            <w:r>
              <w:rPr>
                <w:lang w:val="en-DE"/>
              </w:rPr>
              <w:t>151</w:t>
            </w:r>
          </w:p>
        </w:tc>
        <w:tc>
          <w:tcPr>
            <w:tcW w:w="2094" w:type="dxa"/>
          </w:tcPr>
          <w:p w14:paraId="25782056" w14:textId="77777777" w:rsidR="00A01A83" w:rsidRDefault="00A01A83" w:rsidP="00D15F4E">
            <w:pPr>
              <w:rPr>
                <w:lang w:val="en-DE"/>
              </w:rPr>
            </w:pPr>
            <w:r>
              <w:rPr>
                <w:lang w:val="en-DE"/>
              </w:rPr>
              <w:t>133</w:t>
            </w:r>
          </w:p>
        </w:tc>
        <w:tc>
          <w:tcPr>
            <w:tcW w:w="2130" w:type="dxa"/>
          </w:tcPr>
          <w:p w14:paraId="0C7D52BF" w14:textId="77777777" w:rsidR="00A01A83" w:rsidRDefault="00A01A83" w:rsidP="00D15F4E">
            <w:pPr>
              <w:rPr>
                <w:lang w:val="en-DE"/>
              </w:rPr>
            </w:pPr>
            <w:r>
              <w:rPr>
                <w:lang w:val="en-DE"/>
              </w:rPr>
              <w:t>158.5</w:t>
            </w:r>
          </w:p>
        </w:tc>
      </w:tr>
    </w:tbl>
    <w:p w14:paraId="58BFF0E8" w14:textId="77777777" w:rsidR="00A01A83" w:rsidRDefault="00A01A83" w:rsidP="00A01A83">
      <w:pPr>
        <w:rPr>
          <w:lang w:val="en-DE"/>
        </w:rPr>
      </w:pPr>
    </w:p>
    <w:p w14:paraId="72843907" w14:textId="77777777" w:rsidR="00A01A83" w:rsidRPr="006462A1" w:rsidRDefault="00A01A83" w:rsidP="00A01A83">
      <w:pPr>
        <w:rPr>
          <w:u w:val="single"/>
          <w:lang w:val="en-DE"/>
        </w:rPr>
      </w:pPr>
      <w:r w:rsidRPr="006462A1">
        <w:rPr>
          <w:u w:val="single"/>
          <w:lang w:val="en-DE"/>
        </w:rPr>
        <w:t>Male:</w:t>
      </w:r>
    </w:p>
    <w:tbl>
      <w:tblPr>
        <w:tblStyle w:val="TableGrid"/>
        <w:tblW w:w="0" w:type="auto"/>
        <w:tblLook w:val="04A0" w:firstRow="1" w:lastRow="0" w:firstColumn="1" w:lastColumn="0" w:noHBand="0" w:noVBand="1"/>
      </w:tblPr>
      <w:tblGrid>
        <w:gridCol w:w="1973"/>
        <w:gridCol w:w="2094"/>
      </w:tblGrid>
      <w:tr w:rsidR="00A01A83" w14:paraId="7E6E79D9" w14:textId="77777777" w:rsidTr="00D15F4E">
        <w:tc>
          <w:tcPr>
            <w:tcW w:w="1973" w:type="dxa"/>
          </w:tcPr>
          <w:p w14:paraId="558CA6EC" w14:textId="77777777" w:rsidR="00A01A83" w:rsidRDefault="00A01A83" w:rsidP="00D15F4E">
            <w:pPr>
              <w:rPr>
                <w:lang w:val="en-DE"/>
              </w:rPr>
            </w:pPr>
            <w:r>
              <w:rPr>
                <w:lang w:val="en-DE"/>
              </w:rPr>
              <w:t>Chest Size (cm)</w:t>
            </w:r>
          </w:p>
        </w:tc>
        <w:tc>
          <w:tcPr>
            <w:tcW w:w="2094" w:type="dxa"/>
          </w:tcPr>
          <w:p w14:paraId="0FEC7C6F" w14:textId="77777777" w:rsidR="00A01A83" w:rsidRDefault="00A01A83" w:rsidP="00D15F4E">
            <w:pPr>
              <w:rPr>
                <w:lang w:val="en-DE"/>
              </w:rPr>
            </w:pPr>
            <w:r>
              <w:rPr>
                <w:lang w:val="en-DE"/>
              </w:rPr>
              <w:t>Neck Size(cm)</w:t>
            </w:r>
          </w:p>
        </w:tc>
      </w:tr>
      <w:tr w:rsidR="00A01A83" w14:paraId="6567BDA3" w14:textId="77777777" w:rsidTr="00D15F4E">
        <w:tc>
          <w:tcPr>
            <w:tcW w:w="1973" w:type="dxa"/>
          </w:tcPr>
          <w:p w14:paraId="6F457DA1" w14:textId="77777777" w:rsidR="00A01A83" w:rsidRDefault="00A01A83" w:rsidP="00D15F4E">
            <w:pPr>
              <w:rPr>
                <w:lang w:val="en-DE"/>
              </w:rPr>
            </w:pPr>
            <w:r>
              <w:rPr>
                <w:lang w:val="en-DE"/>
              </w:rPr>
              <w:t>76-81</w:t>
            </w:r>
          </w:p>
        </w:tc>
        <w:tc>
          <w:tcPr>
            <w:tcW w:w="2094" w:type="dxa"/>
          </w:tcPr>
          <w:p w14:paraId="57F176CF" w14:textId="77777777" w:rsidR="00A01A83" w:rsidRDefault="00A01A83" w:rsidP="00D15F4E">
            <w:pPr>
              <w:rPr>
                <w:lang w:val="en-DE"/>
              </w:rPr>
            </w:pPr>
            <w:r>
              <w:rPr>
                <w:lang w:val="en-DE"/>
              </w:rPr>
              <w:t>36</w:t>
            </w:r>
          </w:p>
        </w:tc>
      </w:tr>
      <w:tr w:rsidR="00A01A83" w14:paraId="3E843E6B" w14:textId="77777777" w:rsidTr="00D15F4E">
        <w:tc>
          <w:tcPr>
            <w:tcW w:w="1973" w:type="dxa"/>
          </w:tcPr>
          <w:p w14:paraId="57E2F945" w14:textId="77777777" w:rsidR="00A01A83" w:rsidRDefault="00A01A83" w:rsidP="00D15F4E">
            <w:pPr>
              <w:rPr>
                <w:lang w:val="en-DE"/>
              </w:rPr>
            </w:pPr>
            <w:r>
              <w:rPr>
                <w:lang w:val="en-DE"/>
              </w:rPr>
              <w:t>81-86</w:t>
            </w:r>
          </w:p>
        </w:tc>
        <w:tc>
          <w:tcPr>
            <w:tcW w:w="2094" w:type="dxa"/>
          </w:tcPr>
          <w:p w14:paraId="3981AADA" w14:textId="77777777" w:rsidR="00A01A83" w:rsidRDefault="00A01A83" w:rsidP="00D15F4E">
            <w:pPr>
              <w:rPr>
                <w:lang w:val="en-DE"/>
              </w:rPr>
            </w:pPr>
            <w:r>
              <w:rPr>
                <w:lang w:val="en-DE"/>
              </w:rPr>
              <w:t>37.5</w:t>
            </w:r>
          </w:p>
        </w:tc>
      </w:tr>
      <w:tr w:rsidR="00A01A83" w14:paraId="63649F9B" w14:textId="77777777" w:rsidTr="00D15F4E">
        <w:tc>
          <w:tcPr>
            <w:tcW w:w="1973" w:type="dxa"/>
          </w:tcPr>
          <w:p w14:paraId="725B64D0" w14:textId="77777777" w:rsidR="00A01A83" w:rsidRDefault="00A01A83" w:rsidP="00D15F4E">
            <w:pPr>
              <w:rPr>
                <w:lang w:val="en-DE"/>
              </w:rPr>
            </w:pPr>
            <w:r>
              <w:rPr>
                <w:lang w:val="en-DE"/>
              </w:rPr>
              <w:t>86-91</w:t>
            </w:r>
          </w:p>
        </w:tc>
        <w:tc>
          <w:tcPr>
            <w:tcW w:w="2094" w:type="dxa"/>
          </w:tcPr>
          <w:p w14:paraId="37376684" w14:textId="77777777" w:rsidR="00A01A83" w:rsidRDefault="00A01A83" w:rsidP="00D15F4E">
            <w:pPr>
              <w:rPr>
                <w:lang w:val="en-DE"/>
              </w:rPr>
            </w:pPr>
            <w:r>
              <w:rPr>
                <w:lang w:val="en-DE"/>
              </w:rPr>
              <w:t>38.5</w:t>
            </w:r>
          </w:p>
        </w:tc>
      </w:tr>
      <w:tr w:rsidR="00A01A83" w14:paraId="106896C5" w14:textId="77777777" w:rsidTr="00D15F4E">
        <w:tc>
          <w:tcPr>
            <w:tcW w:w="1973" w:type="dxa"/>
          </w:tcPr>
          <w:p w14:paraId="264BEC5B" w14:textId="77777777" w:rsidR="00A01A83" w:rsidRDefault="00A01A83" w:rsidP="00D15F4E">
            <w:pPr>
              <w:rPr>
                <w:lang w:val="en-DE"/>
              </w:rPr>
            </w:pPr>
            <w:r>
              <w:rPr>
                <w:lang w:val="en-DE"/>
              </w:rPr>
              <w:t>91-96</w:t>
            </w:r>
          </w:p>
        </w:tc>
        <w:tc>
          <w:tcPr>
            <w:tcW w:w="2094" w:type="dxa"/>
          </w:tcPr>
          <w:p w14:paraId="49B719E1" w14:textId="77777777" w:rsidR="00A01A83" w:rsidRDefault="00A01A83" w:rsidP="00D15F4E">
            <w:pPr>
              <w:rPr>
                <w:lang w:val="en-DE"/>
              </w:rPr>
            </w:pPr>
            <w:r>
              <w:rPr>
                <w:lang w:val="en-DE"/>
              </w:rPr>
              <w:t>39.5</w:t>
            </w:r>
          </w:p>
        </w:tc>
      </w:tr>
      <w:tr w:rsidR="00A01A83" w14:paraId="6E7201B4" w14:textId="77777777" w:rsidTr="00D15F4E">
        <w:tc>
          <w:tcPr>
            <w:tcW w:w="1973" w:type="dxa"/>
          </w:tcPr>
          <w:p w14:paraId="176CC8BA" w14:textId="77777777" w:rsidR="00A01A83" w:rsidRDefault="00A01A83" w:rsidP="00D15F4E">
            <w:pPr>
              <w:rPr>
                <w:lang w:val="en-DE"/>
              </w:rPr>
            </w:pPr>
            <w:r>
              <w:rPr>
                <w:lang w:val="en-DE"/>
              </w:rPr>
              <w:t>96-101</w:t>
            </w:r>
          </w:p>
        </w:tc>
        <w:tc>
          <w:tcPr>
            <w:tcW w:w="2094" w:type="dxa"/>
          </w:tcPr>
          <w:p w14:paraId="435D5426" w14:textId="77777777" w:rsidR="00A01A83" w:rsidRDefault="00A01A83" w:rsidP="00D15F4E">
            <w:pPr>
              <w:rPr>
                <w:lang w:val="en-DE"/>
              </w:rPr>
            </w:pPr>
            <w:r>
              <w:rPr>
                <w:lang w:val="en-DE"/>
              </w:rPr>
              <w:t>41.5</w:t>
            </w:r>
          </w:p>
        </w:tc>
      </w:tr>
      <w:tr w:rsidR="00A01A83" w14:paraId="562D2C1B" w14:textId="77777777" w:rsidTr="00D15F4E">
        <w:tc>
          <w:tcPr>
            <w:tcW w:w="1973" w:type="dxa"/>
          </w:tcPr>
          <w:p w14:paraId="26B856AB" w14:textId="77777777" w:rsidR="00A01A83" w:rsidRDefault="00A01A83" w:rsidP="00D15F4E">
            <w:pPr>
              <w:rPr>
                <w:lang w:val="en-DE"/>
              </w:rPr>
            </w:pPr>
            <w:r>
              <w:rPr>
                <w:lang w:val="en-DE"/>
              </w:rPr>
              <w:t>101-106</w:t>
            </w:r>
          </w:p>
        </w:tc>
        <w:tc>
          <w:tcPr>
            <w:tcW w:w="2094" w:type="dxa"/>
          </w:tcPr>
          <w:p w14:paraId="08E1B6C4" w14:textId="77777777" w:rsidR="00A01A83" w:rsidRDefault="00A01A83" w:rsidP="00D15F4E">
            <w:pPr>
              <w:rPr>
                <w:lang w:val="en-DE"/>
              </w:rPr>
            </w:pPr>
            <w:r>
              <w:rPr>
                <w:lang w:val="en-DE"/>
              </w:rPr>
              <w:t>43.5</w:t>
            </w:r>
          </w:p>
        </w:tc>
      </w:tr>
      <w:tr w:rsidR="00A01A83" w14:paraId="515202A1" w14:textId="77777777" w:rsidTr="00D15F4E">
        <w:tc>
          <w:tcPr>
            <w:tcW w:w="1973" w:type="dxa"/>
          </w:tcPr>
          <w:p w14:paraId="1E01FCC6" w14:textId="77777777" w:rsidR="00A01A83" w:rsidRDefault="00A01A83" w:rsidP="00D15F4E">
            <w:pPr>
              <w:rPr>
                <w:lang w:val="en-DE"/>
              </w:rPr>
            </w:pPr>
            <w:r>
              <w:rPr>
                <w:lang w:val="en-DE"/>
              </w:rPr>
              <w:t>106-111</w:t>
            </w:r>
          </w:p>
        </w:tc>
        <w:tc>
          <w:tcPr>
            <w:tcW w:w="2094" w:type="dxa"/>
          </w:tcPr>
          <w:p w14:paraId="4D4B0029" w14:textId="77777777" w:rsidR="00A01A83" w:rsidRDefault="00A01A83" w:rsidP="00D15F4E">
            <w:pPr>
              <w:rPr>
                <w:lang w:val="en-DE"/>
              </w:rPr>
            </w:pPr>
            <w:r>
              <w:rPr>
                <w:lang w:val="en-DE"/>
              </w:rPr>
              <w:t>45.5</w:t>
            </w:r>
          </w:p>
        </w:tc>
      </w:tr>
      <w:tr w:rsidR="00A01A83" w14:paraId="6C3E5FD0" w14:textId="77777777" w:rsidTr="00D15F4E">
        <w:tc>
          <w:tcPr>
            <w:tcW w:w="1973" w:type="dxa"/>
          </w:tcPr>
          <w:p w14:paraId="523BBD3E" w14:textId="77777777" w:rsidR="00A01A83" w:rsidRDefault="00A01A83" w:rsidP="00D15F4E">
            <w:pPr>
              <w:rPr>
                <w:lang w:val="en-DE"/>
              </w:rPr>
            </w:pPr>
            <w:r>
              <w:rPr>
                <w:lang w:val="en-DE"/>
              </w:rPr>
              <w:t>111-116</w:t>
            </w:r>
          </w:p>
        </w:tc>
        <w:tc>
          <w:tcPr>
            <w:tcW w:w="2094" w:type="dxa"/>
          </w:tcPr>
          <w:p w14:paraId="58D7DCCC" w14:textId="77777777" w:rsidR="00A01A83" w:rsidRDefault="00A01A83" w:rsidP="00D15F4E">
            <w:pPr>
              <w:rPr>
                <w:lang w:val="en-DE"/>
              </w:rPr>
            </w:pPr>
            <w:r>
              <w:rPr>
                <w:lang w:val="en-DE"/>
              </w:rPr>
              <w:t>47.5</w:t>
            </w:r>
          </w:p>
        </w:tc>
      </w:tr>
    </w:tbl>
    <w:p w14:paraId="75F8D1E3" w14:textId="297CF8DE" w:rsidR="00A01A83" w:rsidRDefault="00A01A83" w:rsidP="00A01A83">
      <w:pPr>
        <w:rPr>
          <w:lang w:val="en-DE"/>
        </w:rPr>
      </w:pPr>
    </w:p>
    <w:p w14:paraId="3A642362" w14:textId="3E794958" w:rsidR="00CC0881" w:rsidRDefault="00CC0881" w:rsidP="00A01A83">
      <w:pPr>
        <w:rPr>
          <w:lang w:val="en-DE"/>
        </w:rPr>
      </w:pPr>
    </w:p>
    <w:p w14:paraId="4DFF92DA" w14:textId="148A705D" w:rsidR="00CC0881" w:rsidRDefault="00CC0881" w:rsidP="00A01A83">
      <w:pPr>
        <w:rPr>
          <w:lang w:val="en-DE"/>
        </w:rPr>
      </w:pPr>
    </w:p>
    <w:p w14:paraId="1E0551BA" w14:textId="716ED5CC" w:rsidR="00CC0881" w:rsidRDefault="00CC0881" w:rsidP="00A01A83">
      <w:pPr>
        <w:rPr>
          <w:lang w:val="en-DE"/>
        </w:rPr>
      </w:pPr>
    </w:p>
    <w:p w14:paraId="440CF8EE" w14:textId="22B8CD12" w:rsidR="00CC0881" w:rsidRDefault="00CC0881" w:rsidP="00A01A83">
      <w:pPr>
        <w:rPr>
          <w:lang w:val="en-DE"/>
        </w:rPr>
      </w:pPr>
    </w:p>
    <w:p w14:paraId="269FE9CE" w14:textId="3398FC51" w:rsidR="00CC0881" w:rsidRDefault="00CC0881" w:rsidP="00A01A83">
      <w:pPr>
        <w:rPr>
          <w:lang w:val="en-DE"/>
        </w:rPr>
      </w:pPr>
    </w:p>
    <w:p w14:paraId="0F147F14" w14:textId="1CB29652" w:rsidR="00CC0881" w:rsidRDefault="00CC0881" w:rsidP="00A01A83">
      <w:pPr>
        <w:rPr>
          <w:lang w:val="en-DE"/>
        </w:rPr>
      </w:pPr>
    </w:p>
    <w:p w14:paraId="0A3D871B" w14:textId="1BAA282B" w:rsidR="00CC0881" w:rsidRDefault="00CC0881" w:rsidP="00A01A83">
      <w:pPr>
        <w:rPr>
          <w:lang w:val="en-DE"/>
        </w:rPr>
      </w:pPr>
    </w:p>
    <w:p w14:paraId="69D3CA64" w14:textId="61151910" w:rsidR="00CC0881" w:rsidRDefault="00CC0881" w:rsidP="00A01A83">
      <w:pPr>
        <w:rPr>
          <w:lang w:val="en-DE"/>
        </w:rPr>
      </w:pPr>
    </w:p>
    <w:p w14:paraId="016F63A4" w14:textId="718894D9" w:rsidR="00CC0881" w:rsidRDefault="00CC0881" w:rsidP="00A01A83">
      <w:pPr>
        <w:rPr>
          <w:lang w:val="en-DE"/>
        </w:rPr>
      </w:pPr>
    </w:p>
    <w:p w14:paraId="1FC34E5B" w14:textId="287A749D" w:rsidR="00CC0881" w:rsidRDefault="00CC0881" w:rsidP="00A01A83">
      <w:pPr>
        <w:rPr>
          <w:lang w:val="en-DE"/>
        </w:rPr>
      </w:pPr>
    </w:p>
    <w:p w14:paraId="7CD877D5" w14:textId="6DBFEFF7" w:rsidR="00CC0881" w:rsidRDefault="00CC0881" w:rsidP="00A01A83">
      <w:pPr>
        <w:rPr>
          <w:lang w:val="en-DE"/>
        </w:rPr>
      </w:pPr>
    </w:p>
    <w:p w14:paraId="7765C9D1" w14:textId="20B194C9" w:rsidR="00CC0881" w:rsidRDefault="00CC0881" w:rsidP="00A01A83">
      <w:pPr>
        <w:rPr>
          <w:lang w:val="en-DE"/>
        </w:rPr>
      </w:pPr>
    </w:p>
    <w:p w14:paraId="57A59824" w14:textId="0308FD00" w:rsidR="00CC0881" w:rsidRDefault="00CC0881" w:rsidP="00A01A83">
      <w:pPr>
        <w:rPr>
          <w:lang w:val="en-DE"/>
        </w:rPr>
      </w:pPr>
    </w:p>
    <w:p w14:paraId="0ADEA313" w14:textId="7858C228" w:rsidR="00CC0881" w:rsidRDefault="00CC0881" w:rsidP="00A01A83">
      <w:pPr>
        <w:rPr>
          <w:lang w:val="en-DE"/>
        </w:rPr>
      </w:pPr>
    </w:p>
    <w:p w14:paraId="001D69E7" w14:textId="3A7DBB6D" w:rsidR="00CC0881" w:rsidRDefault="00CC0881" w:rsidP="00A01A83">
      <w:pPr>
        <w:rPr>
          <w:lang w:val="en-DE"/>
        </w:rPr>
      </w:pPr>
    </w:p>
    <w:p w14:paraId="048C239C" w14:textId="273E747C" w:rsidR="00CC0881" w:rsidRDefault="00CC0881" w:rsidP="00A01A83">
      <w:pPr>
        <w:rPr>
          <w:lang w:val="en-DE"/>
        </w:rPr>
      </w:pPr>
    </w:p>
    <w:p w14:paraId="22078D45" w14:textId="68D77F42" w:rsidR="00CC0881" w:rsidRDefault="00CC0881" w:rsidP="00A01A83">
      <w:pPr>
        <w:rPr>
          <w:lang w:val="en-DE"/>
        </w:rPr>
      </w:pPr>
    </w:p>
    <w:p w14:paraId="2E39F499" w14:textId="433B4D03" w:rsidR="00CC0881" w:rsidRDefault="00CC0881" w:rsidP="00A01A83">
      <w:pPr>
        <w:rPr>
          <w:lang w:val="en-DE"/>
        </w:rPr>
      </w:pPr>
    </w:p>
    <w:p w14:paraId="55065510" w14:textId="15467926" w:rsidR="00CC0881" w:rsidRDefault="00CC0881" w:rsidP="00A01A83">
      <w:pPr>
        <w:rPr>
          <w:lang w:val="en-DE"/>
        </w:rPr>
      </w:pPr>
    </w:p>
    <w:p w14:paraId="4BA260F3" w14:textId="7EE13193" w:rsidR="00CC0881" w:rsidRDefault="00CC0881" w:rsidP="00A01A83">
      <w:pPr>
        <w:rPr>
          <w:lang w:val="en-DE"/>
        </w:rPr>
      </w:pPr>
    </w:p>
    <w:p w14:paraId="2037DD3A" w14:textId="7A5FCEA9" w:rsidR="00CC0881" w:rsidRDefault="00CC0881" w:rsidP="00A01A83">
      <w:pPr>
        <w:rPr>
          <w:lang w:val="en-DE"/>
        </w:rPr>
      </w:pPr>
    </w:p>
    <w:p w14:paraId="48882FAA" w14:textId="107EF0AE" w:rsidR="00CC0881" w:rsidRDefault="00CC0881" w:rsidP="00A01A83">
      <w:pPr>
        <w:rPr>
          <w:lang w:val="en-DE"/>
        </w:rPr>
      </w:pPr>
    </w:p>
    <w:p w14:paraId="583A596C" w14:textId="77777777" w:rsidR="00CC0881" w:rsidRPr="00A01A83" w:rsidRDefault="00CC0881" w:rsidP="00A01A83">
      <w:pPr>
        <w:rPr>
          <w:lang w:val="en-DE"/>
        </w:rPr>
      </w:pPr>
    </w:p>
    <w:p w14:paraId="0356BA64" w14:textId="4DA862A5" w:rsidR="00D34151" w:rsidRDefault="00A11B8A" w:rsidP="00873CCE">
      <w:pPr>
        <w:pStyle w:val="Heading2"/>
        <w:rPr>
          <w:lang w:val="en-GB"/>
        </w:rPr>
      </w:pPr>
      <w:bookmarkStart w:id="30" w:name="_Toc222978600"/>
      <w:bookmarkStart w:id="31" w:name="_Toc34045699"/>
      <w:bookmarkStart w:id="32" w:name="_Toc70071605"/>
      <w:r w:rsidRPr="003C4F45">
        <w:rPr>
          <w:lang w:val="en-GB"/>
        </w:rPr>
        <w:lastRenderedPageBreak/>
        <w:t>User Interface Design</w:t>
      </w:r>
      <w:bookmarkEnd w:id="30"/>
      <w:bookmarkEnd w:id="31"/>
      <w:bookmarkEnd w:id="32"/>
      <w:r w:rsidRPr="003C4F45">
        <w:rPr>
          <w:lang w:val="en-GB"/>
        </w:rPr>
        <w:t xml:space="preserve"> </w:t>
      </w:r>
    </w:p>
    <w:p w14:paraId="4FDD3679" w14:textId="2A6987CE" w:rsidR="00400F50" w:rsidRDefault="00400F50" w:rsidP="00400F50">
      <w:pPr>
        <w:pStyle w:val="Heading3"/>
        <w:rPr>
          <w:lang w:val="en-DE"/>
        </w:rPr>
      </w:pPr>
      <w:bookmarkStart w:id="33" w:name="_Toc70071606"/>
      <w:r>
        <w:rPr>
          <w:lang w:val="en-DE"/>
        </w:rPr>
        <w:t>Environment</w:t>
      </w:r>
      <w:bookmarkEnd w:id="33"/>
    </w:p>
    <w:p w14:paraId="2D8BC447" w14:textId="099DC6C8" w:rsidR="00400F50" w:rsidRPr="00400F50" w:rsidRDefault="00400F50" w:rsidP="00400F50">
      <w:pPr>
        <w:rPr>
          <w:lang w:val="en-DE"/>
        </w:rPr>
      </w:pPr>
      <w:r>
        <w:rPr>
          <w:lang w:val="en-DE"/>
        </w:rPr>
        <w:t xml:space="preserve">I decided on using </w:t>
      </w:r>
      <w:r w:rsidR="00281436">
        <w:rPr>
          <w:lang w:val="en-DE"/>
        </w:rPr>
        <w:t xml:space="preserve">some of the graphics from the ASOS website regarding sizing. I thought it would be informative to the users to show them how to accurately measure themselves so they could make the best of the application. </w:t>
      </w:r>
    </w:p>
    <w:p w14:paraId="6DA70855" w14:textId="61B8D6C2" w:rsidR="00D34151" w:rsidRDefault="009A2B66" w:rsidP="00D34151">
      <w:pPr>
        <w:pStyle w:val="Heading3"/>
        <w:rPr>
          <w:lang w:val="en-DE"/>
        </w:rPr>
      </w:pPr>
      <w:bookmarkStart w:id="34" w:name="_Toc70071607"/>
      <w:r>
        <w:rPr>
          <w:lang w:val="en-DE"/>
        </w:rPr>
        <w:t>Interactions</w:t>
      </w:r>
      <w:bookmarkEnd w:id="34"/>
    </w:p>
    <w:p w14:paraId="7FC4C6D9" w14:textId="77777777" w:rsidR="00873CCE" w:rsidRPr="002B28A4" w:rsidRDefault="00873CCE" w:rsidP="00873CCE">
      <w:pPr>
        <w:rPr>
          <w:lang w:val="en-DE"/>
        </w:rPr>
      </w:pPr>
      <w:r w:rsidRPr="002B28A4">
        <w:rPr>
          <w:lang w:val="en-DE"/>
        </w:rPr>
        <w:t xml:space="preserve">My aim is to utilise as many VR design aspects as possible, making sure all controls and UI are intuitive and clear to use. </w:t>
      </w:r>
    </w:p>
    <w:p w14:paraId="3B0D6DF1" w14:textId="77777777" w:rsidR="00873CCE" w:rsidRPr="002B28A4" w:rsidRDefault="00873CCE" w:rsidP="00873CCE">
      <w:pPr>
        <w:rPr>
          <w:lang w:val="en-DE"/>
        </w:rPr>
      </w:pPr>
    </w:p>
    <w:p w14:paraId="0D3F7AD0" w14:textId="77777777" w:rsidR="00873CCE" w:rsidRPr="002B28A4" w:rsidRDefault="00873CCE" w:rsidP="00873CCE">
      <w:pPr>
        <w:rPr>
          <w:lang w:val="en-DE"/>
        </w:rPr>
      </w:pPr>
      <w:r w:rsidRPr="002B28A4">
        <w:rPr>
          <w:lang w:val="en-DE"/>
        </w:rPr>
        <w:t xml:space="preserve">This includes certain interactions: </w:t>
      </w:r>
    </w:p>
    <w:p w14:paraId="5757433F" w14:textId="77777777" w:rsidR="00873CCE" w:rsidRPr="002B28A4" w:rsidRDefault="00873CCE" w:rsidP="00873CCE">
      <w:pPr>
        <w:pStyle w:val="ListParagraph"/>
        <w:numPr>
          <w:ilvl w:val="0"/>
          <w:numId w:val="29"/>
        </w:numPr>
        <w:rPr>
          <w:lang w:val="en-DE"/>
        </w:rPr>
      </w:pPr>
      <w:r w:rsidRPr="002B28A4">
        <w:rPr>
          <w:lang w:val="en-DE"/>
        </w:rPr>
        <w:t>Sliders</w:t>
      </w:r>
    </w:p>
    <w:p w14:paraId="49BB9EE1" w14:textId="77777777" w:rsidR="00873CCE" w:rsidRPr="002B28A4" w:rsidRDefault="00873CCE" w:rsidP="00873CCE">
      <w:pPr>
        <w:pStyle w:val="ListParagraph"/>
        <w:numPr>
          <w:ilvl w:val="0"/>
          <w:numId w:val="29"/>
        </w:numPr>
        <w:rPr>
          <w:lang w:val="en-DE"/>
        </w:rPr>
      </w:pPr>
      <w:r w:rsidRPr="002B28A4">
        <w:rPr>
          <w:lang w:val="en-DE"/>
        </w:rPr>
        <w:t>Physical push buttons</w:t>
      </w:r>
    </w:p>
    <w:p w14:paraId="3DCAF328" w14:textId="77777777" w:rsidR="00873CCE" w:rsidRPr="002B28A4" w:rsidRDefault="00873CCE" w:rsidP="00873CCE">
      <w:pPr>
        <w:pStyle w:val="ListParagraph"/>
        <w:numPr>
          <w:ilvl w:val="0"/>
          <w:numId w:val="29"/>
        </w:numPr>
        <w:rPr>
          <w:lang w:val="en-DE"/>
        </w:rPr>
      </w:pPr>
      <w:r w:rsidRPr="002B28A4">
        <w:rPr>
          <w:lang w:val="en-DE"/>
        </w:rPr>
        <w:t>Scroll Bars</w:t>
      </w:r>
    </w:p>
    <w:p w14:paraId="2DDF2212" w14:textId="77777777" w:rsidR="00873CCE" w:rsidRPr="002B28A4" w:rsidRDefault="00873CCE" w:rsidP="00873CCE">
      <w:pPr>
        <w:pStyle w:val="ListParagraph"/>
        <w:numPr>
          <w:ilvl w:val="0"/>
          <w:numId w:val="29"/>
        </w:numPr>
        <w:rPr>
          <w:lang w:val="en-DE"/>
        </w:rPr>
      </w:pPr>
      <w:r w:rsidRPr="002B28A4">
        <w:rPr>
          <w:lang w:val="en-DE"/>
        </w:rPr>
        <w:t>Click buttons</w:t>
      </w:r>
    </w:p>
    <w:p w14:paraId="0B13C8E4" w14:textId="642ACC87" w:rsidR="00873CCE" w:rsidRPr="00873CCE" w:rsidRDefault="00873CCE" w:rsidP="00873CCE">
      <w:pPr>
        <w:rPr>
          <w:lang w:val="en-DE"/>
        </w:rPr>
      </w:pPr>
      <w:r w:rsidRPr="002B28A4">
        <w:rPr>
          <w:lang w:val="en-DE"/>
        </w:rPr>
        <w:t>Teleportation</w:t>
      </w:r>
    </w:p>
    <w:p w14:paraId="4E0CFA55" w14:textId="3AC1CE40" w:rsidR="003958B8" w:rsidRPr="003958B8" w:rsidRDefault="003958B8" w:rsidP="003958B8">
      <w:pPr>
        <w:pStyle w:val="Heading4"/>
        <w:rPr>
          <w:lang w:val="en-DE"/>
        </w:rPr>
      </w:pPr>
      <w:r>
        <w:rPr>
          <w:lang w:val="en-DE"/>
        </w:rPr>
        <w:t>Teleportation</w:t>
      </w:r>
    </w:p>
    <w:p w14:paraId="0B7F0315" w14:textId="023B1467" w:rsidR="009A2B66" w:rsidRDefault="007306AC" w:rsidP="007306AC">
      <w:pPr>
        <w:rPr>
          <w:lang w:val="en-DE"/>
        </w:rPr>
      </w:pPr>
      <w:r w:rsidRPr="002B28A4">
        <w:rPr>
          <w:lang w:val="en-DE"/>
        </w:rPr>
        <w:t xml:space="preserve">I put teleportation in the most active spots, the visuals showing when the teleport button is pressed. </w:t>
      </w:r>
      <w:r w:rsidR="00C6238E" w:rsidRPr="002B28A4">
        <w:rPr>
          <w:lang w:val="en-DE"/>
        </w:rPr>
        <w:t xml:space="preserve">There is also a plane which is a teleport area – to give users more freedom when travelling around. </w:t>
      </w:r>
    </w:p>
    <w:p w14:paraId="2F8A7222" w14:textId="1B125895" w:rsidR="005750DF" w:rsidRDefault="005750DF" w:rsidP="007306AC">
      <w:pPr>
        <w:rPr>
          <w:lang w:val="en-DE"/>
        </w:rPr>
      </w:pPr>
    </w:p>
    <w:p w14:paraId="29DD13FD" w14:textId="1AD47B5E" w:rsidR="005750DF" w:rsidRDefault="005750DF" w:rsidP="007306AC">
      <w:pPr>
        <w:rPr>
          <w:lang w:val="en-DE"/>
        </w:rPr>
      </w:pPr>
      <w:r>
        <w:rPr>
          <w:lang w:val="en-DE"/>
        </w:rPr>
        <w:t xml:space="preserve">I chose this as the primary form of movement for </w:t>
      </w:r>
      <w:r w:rsidR="00E62B59">
        <w:rPr>
          <w:lang w:val="en-DE"/>
        </w:rPr>
        <w:t xml:space="preserve">several reasons. The first one being that that the application can be played in a small area or even standing position. The environment is compact to reflect this.  </w:t>
      </w:r>
    </w:p>
    <w:p w14:paraId="648D9014" w14:textId="387CD38D" w:rsidR="00E62B59" w:rsidRDefault="00E62B59" w:rsidP="007306AC">
      <w:pPr>
        <w:rPr>
          <w:lang w:val="en-DE"/>
        </w:rPr>
      </w:pPr>
    </w:p>
    <w:p w14:paraId="27CCA3F0" w14:textId="4029DF7B" w:rsidR="00E62B59" w:rsidRPr="005750DF" w:rsidRDefault="00E62B59" w:rsidP="007306AC">
      <w:pPr>
        <w:rPr>
          <w:lang w:val="en-DE"/>
        </w:rPr>
      </w:pPr>
      <w:r>
        <w:rPr>
          <w:lang w:val="en-DE"/>
        </w:rPr>
        <w:t xml:space="preserve">I also </w:t>
      </w:r>
      <w:r w:rsidR="00873CCE">
        <w:rPr>
          <w:lang w:val="en-DE"/>
        </w:rPr>
        <w:t>positioned</w:t>
      </w:r>
      <w:r>
        <w:rPr>
          <w:lang w:val="en-DE"/>
        </w:rPr>
        <w:t xml:space="preserve"> the small, active spots for ease of use for the user – they’re placed in front of </w:t>
      </w:r>
      <w:r w:rsidR="00873CCE">
        <w:rPr>
          <w:lang w:val="en-DE"/>
        </w:rPr>
        <w:t>all</w:t>
      </w:r>
      <w:r>
        <w:rPr>
          <w:lang w:val="en-DE"/>
        </w:rPr>
        <w:t xml:space="preserve"> the key components of the environment. It both gives the user a hint of what to do and removes some hassle of re-positioning themselves to be able to interact with the features.</w:t>
      </w:r>
    </w:p>
    <w:p w14:paraId="6814A603" w14:textId="4BDEC71D" w:rsidR="003958B8" w:rsidRPr="003958B8" w:rsidRDefault="003958B8" w:rsidP="003958B8">
      <w:pPr>
        <w:pStyle w:val="Heading4"/>
        <w:rPr>
          <w:lang w:val="en-DE"/>
        </w:rPr>
      </w:pPr>
      <w:r>
        <w:rPr>
          <w:lang w:val="en-DE"/>
        </w:rPr>
        <w:t>Buttons</w:t>
      </w:r>
    </w:p>
    <w:p w14:paraId="0F31633A" w14:textId="08BDD2AA" w:rsidR="00C059BA" w:rsidRDefault="009A2B66" w:rsidP="007306AC">
      <w:pPr>
        <w:rPr>
          <w:lang w:val="en-DE"/>
        </w:rPr>
      </w:pPr>
      <w:r>
        <w:rPr>
          <w:lang w:val="en-DE"/>
        </w:rPr>
        <w:t>I used a variety of buttons for the user interaction for a few reasons. The first reason is that the action needed for the button depends on the location. For example</w:t>
      </w:r>
      <w:r w:rsidR="00B549E1">
        <w:rPr>
          <w:lang w:val="en-DE"/>
        </w:rPr>
        <w:t xml:space="preserve">, a 3D button on a podium is instinctively going to be physically pushed. It also fits on the podium correctly and looks normal. </w:t>
      </w:r>
    </w:p>
    <w:p w14:paraId="48B660C6" w14:textId="77777777" w:rsidR="00C059BA" w:rsidRDefault="00C059BA" w:rsidP="007306AC">
      <w:pPr>
        <w:rPr>
          <w:lang w:val="en-DE"/>
        </w:rPr>
      </w:pPr>
    </w:p>
    <w:p w14:paraId="0C21CE45" w14:textId="14F773D8" w:rsidR="007120A9" w:rsidRDefault="00B549E1" w:rsidP="007306AC">
      <w:pPr>
        <w:rPr>
          <w:lang w:val="en-DE"/>
        </w:rPr>
      </w:pPr>
      <w:r>
        <w:rPr>
          <w:lang w:val="en-DE"/>
        </w:rPr>
        <w:t xml:space="preserve">A 2D button is more suited to being on the y axis, on a wall for example. With this, a user would instinctively reach and click it. 2D elements suit better in this context as they provide a level of flexibility in the UI design of the application. </w:t>
      </w:r>
    </w:p>
    <w:p w14:paraId="4B124C9A" w14:textId="77C2B5CE" w:rsidR="003958B8" w:rsidRPr="003958B8" w:rsidRDefault="003958B8" w:rsidP="003958B8">
      <w:pPr>
        <w:pStyle w:val="Heading4"/>
        <w:rPr>
          <w:lang w:val="en-DE"/>
        </w:rPr>
      </w:pPr>
      <w:r>
        <w:rPr>
          <w:lang w:val="en-DE"/>
        </w:rPr>
        <w:t>Sliders</w:t>
      </w:r>
    </w:p>
    <w:p w14:paraId="5509149B" w14:textId="4FDFD84B" w:rsidR="003958B8" w:rsidRDefault="007120A9" w:rsidP="007306AC">
      <w:pPr>
        <w:rPr>
          <w:lang w:val="en-DE"/>
        </w:rPr>
      </w:pPr>
      <w:r>
        <w:rPr>
          <w:lang w:val="en-DE"/>
        </w:rPr>
        <w:t xml:space="preserve">Sliders move </w:t>
      </w:r>
      <w:r w:rsidR="00F1197F">
        <w:rPr>
          <w:lang w:val="en-DE"/>
        </w:rPr>
        <w:t>within the range of the start and end point</w:t>
      </w:r>
      <w:r>
        <w:rPr>
          <w:lang w:val="en-DE"/>
        </w:rPr>
        <w:t xml:space="preserve">, </w:t>
      </w:r>
      <w:r w:rsidR="00F1197F">
        <w:rPr>
          <w:lang w:val="en-DE"/>
        </w:rPr>
        <w:t xml:space="preserve">which is a </w:t>
      </w:r>
      <w:r w:rsidR="00461C38">
        <w:rPr>
          <w:lang w:val="en-DE"/>
        </w:rPr>
        <w:t xml:space="preserve">pre-built </w:t>
      </w:r>
      <w:r w:rsidR="00196561">
        <w:rPr>
          <w:lang w:val="en-DE"/>
        </w:rPr>
        <w:t>prefab in</w:t>
      </w:r>
      <w:r w:rsidR="00461C38">
        <w:rPr>
          <w:lang w:val="en-DE"/>
        </w:rPr>
        <w:t xml:space="preserve"> </w:t>
      </w:r>
      <w:proofErr w:type="spellStart"/>
      <w:r w:rsidR="00196561">
        <w:rPr>
          <w:lang w:val="en-DE"/>
        </w:rPr>
        <w:t>S</w:t>
      </w:r>
      <w:r w:rsidR="00461C38">
        <w:rPr>
          <w:lang w:val="en-DE"/>
        </w:rPr>
        <w:t>teamVR</w:t>
      </w:r>
      <w:proofErr w:type="spellEnd"/>
      <w:r w:rsidR="00461C38">
        <w:rPr>
          <w:lang w:val="en-DE"/>
        </w:rPr>
        <w:t xml:space="preserve">. </w:t>
      </w:r>
    </w:p>
    <w:p w14:paraId="2D9233ED" w14:textId="36E1A8FB" w:rsidR="003958B8" w:rsidRDefault="003958B8" w:rsidP="003958B8">
      <w:pPr>
        <w:pStyle w:val="Heading4"/>
        <w:rPr>
          <w:lang w:val="en-DE"/>
        </w:rPr>
      </w:pPr>
      <w:r>
        <w:rPr>
          <w:lang w:val="en-DE"/>
        </w:rPr>
        <w:t>Scrollbars</w:t>
      </w:r>
    </w:p>
    <w:p w14:paraId="4D197957" w14:textId="77777777" w:rsidR="005750DF" w:rsidRDefault="003958B8" w:rsidP="003958B8">
      <w:pPr>
        <w:rPr>
          <w:lang w:val="en-DE"/>
        </w:rPr>
      </w:pPr>
      <w:r>
        <w:rPr>
          <w:lang w:val="en-DE"/>
        </w:rPr>
        <w:t xml:space="preserve">I decided to use a vertical scrollbar in the filtering UI display as it’s intuitive and removes the need for oversized placeholders for the buttons. </w:t>
      </w:r>
      <w:r w:rsidR="00A62935">
        <w:rPr>
          <w:lang w:val="en-DE"/>
        </w:rPr>
        <w:t>They can be interacted by dragging the scrollbar components or the panel itself.</w:t>
      </w:r>
    </w:p>
    <w:p w14:paraId="7A426AF1" w14:textId="77777777" w:rsidR="005750DF" w:rsidRDefault="005750DF" w:rsidP="003958B8">
      <w:pPr>
        <w:rPr>
          <w:lang w:val="en-DE"/>
        </w:rPr>
      </w:pPr>
    </w:p>
    <w:p w14:paraId="0A1C71EB" w14:textId="07551918" w:rsidR="003958B8" w:rsidRPr="003958B8" w:rsidRDefault="005750DF" w:rsidP="003958B8">
      <w:pPr>
        <w:rPr>
          <w:lang w:val="en-DE"/>
        </w:rPr>
      </w:pPr>
      <w:r>
        <w:rPr>
          <w:lang w:val="en-DE"/>
        </w:rPr>
        <w:lastRenderedPageBreak/>
        <w:t xml:space="preserve">Scrollbars are also a </w:t>
      </w:r>
      <w:proofErr w:type="gramStart"/>
      <w:r>
        <w:rPr>
          <w:lang w:val="en-DE"/>
        </w:rPr>
        <w:t>built in</w:t>
      </w:r>
      <w:proofErr w:type="gramEnd"/>
      <w:r>
        <w:rPr>
          <w:lang w:val="en-DE"/>
        </w:rPr>
        <w:t xml:space="preserve"> component of Unity’s UI system – making it a simple but effective tool. </w:t>
      </w:r>
      <w:r w:rsidR="00A62935">
        <w:rPr>
          <w:lang w:val="en-DE"/>
        </w:rPr>
        <w:t xml:space="preserve"> </w:t>
      </w:r>
    </w:p>
    <w:p w14:paraId="54C3C1AC" w14:textId="2BB4A317" w:rsidR="00D34151" w:rsidRDefault="00D34151" w:rsidP="00D34151">
      <w:pPr>
        <w:pStyle w:val="Heading3"/>
        <w:rPr>
          <w:lang w:val="en-DE"/>
        </w:rPr>
      </w:pPr>
      <w:bookmarkStart w:id="35" w:name="_Toc70071608"/>
      <w:r>
        <w:rPr>
          <w:lang w:val="en-DE"/>
        </w:rPr>
        <w:t>Clothes</w:t>
      </w:r>
      <w:bookmarkEnd w:id="35"/>
    </w:p>
    <w:p w14:paraId="4BE17781" w14:textId="2A7E1769" w:rsidR="00E602E2" w:rsidRDefault="00E602E2" w:rsidP="00E602E2">
      <w:pPr>
        <w:pStyle w:val="Heading4"/>
        <w:rPr>
          <w:lang w:val="en-DE"/>
        </w:rPr>
      </w:pPr>
      <w:r>
        <w:rPr>
          <w:lang w:val="en-DE"/>
        </w:rPr>
        <w:t>Details</w:t>
      </w:r>
    </w:p>
    <w:p w14:paraId="4254D57C" w14:textId="2257788F" w:rsidR="00E602E2" w:rsidRPr="00610AF7" w:rsidRDefault="00E602E2" w:rsidP="00E602E2">
      <w:pPr>
        <w:rPr>
          <w:lang w:val="en-DE"/>
        </w:rPr>
      </w:pPr>
      <w:r w:rsidRPr="002B28A4">
        <w:rPr>
          <w:lang w:val="en-DE"/>
        </w:rPr>
        <w:t xml:space="preserve">The UI </w:t>
      </w:r>
      <w:r w:rsidR="00610AF7">
        <w:rPr>
          <w:lang w:val="en-DE"/>
        </w:rPr>
        <w:t xml:space="preserve">that shows the clothing details triggers when the users hand hovers next to the clothing object. This shows the name, </w:t>
      </w:r>
      <w:proofErr w:type="gramStart"/>
      <w:r w:rsidR="00610AF7">
        <w:rPr>
          <w:lang w:val="en-DE"/>
        </w:rPr>
        <w:t>type</w:t>
      </w:r>
      <w:proofErr w:type="gramEnd"/>
      <w:r w:rsidR="00610AF7">
        <w:rPr>
          <w:lang w:val="en-DE"/>
        </w:rPr>
        <w:t xml:space="preserve"> and price. It triggers a UI panel to show which is styled like a clothing tag. </w:t>
      </w:r>
    </w:p>
    <w:p w14:paraId="4C94DBF5" w14:textId="77AA1DB1" w:rsidR="00E602E2" w:rsidRPr="00E602E2" w:rsidRDefault="00E602E2" w:rsidP="00E602E2">
      <w:pPr>
        <w:pStyle w:val="Heading4"/>
        <w:rPr>
          <w:lang w:val="en-DE"/>
        </w:rPr>
      </w:pPr>
      <w:r>
        <w:rPr>
          <w:lang w:val="en-DE"/>
        </w:rPr>
        <w:t>Fit Error</w:t>
      </w:r>
    </w:p>
    <w:p w14:paraId="09922779" w14:textId="42EDE10C" w:rsidR="00D34151" w:rsidRDefault="00E602E2" w:rsidP="00D34151">
      <w:pPr>
        <w:rPr>
          <w:lang w:val="en-DE"/>
        </w:rPr>
      </w:pPr>
      <w:r>
        <w:rPr>
          <w:lang w:val="en-DE"/>
        </w:rPr>
        <w:t>I designed a UI</w:t>
      </w:r>
      <w:r w:rsidR="00D34151" w:rsidRPr="002B28A4">
        <w:rPr>
          <w:lang w:val="en-DE"/>
        </w:rPr>
        <w:t xml:space="preserve"> which shows errors when the items of clothing don’t fit. </w:t>
      </w:r>
    </w:p>
    <w:p w14:paraId="7660F712" w14:textId="7129CB89" w:rsidR="00E602E2" w:rsidRDefault="00E602E2" w:rsidP="00D34151">
      <w:pPr>
        <w:rPr>
          <w:lang w:val="en-DE"/>
        </w:rPr>
      </w:pPr>
    </w:p>
    <w:p w14:paraId="6B723D61" w14:textId="1BF9B4E0" w:rsidR="00E602E2" w:rsidRDefault="00E602E2" w:rsidP="00D34151">
      <w:pPr>
        <w:rPr>
          <w:lang w:val="en-DE"/>
        </w:rPr>
      </w:pPr>
      <w:r>
        <w:rPr>
          <w:noProof/>
          <w:lang w:val="en-DE"/>
        </w:rPr>
        <w:drawing>
          <wp:inline distT="0" distB="0" distL="0" distR="0" wp14:anchorId="3BAF68D2" wp14:editId="530799E8">
            <wp:extent cx="3352413" cy="906767"/>
            <wp:effectExtent l="0" t="0" r="635" b="8255"/>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23"/>
                    <a:stretch>
                      <a:fillRect/>
                    </a:stretch>
                  </pic:blipFill>
                  <pic:spPr>
                    <a:xfrm>
                      <a:off x="0" y="0"/>
                      <a:ext cx="3375817" cy="913097"/>
                    </a:xfrm>
                    <a:prstGeom prst="rect">
                      <a:avLst/>
                    </a:prstGeom>
                  </pic:spPr>
                </pic:pic>
              </a:graphicData>
            </a:graphic>
          </wp:inline>
        </w:drawing>
      </w:r>
    </w:p>
    <w:p w14:paraId="559CBA3C" w14:textId="6E206C15" w:rsidR="00E602E2" w:rsidRDefault="00E602E2" w:rsidP="00D34151">
      <w:pPr>
        <w:rPr>
          <w:lang w:val="en-DE"/>
        </w:rPr>
      </w:pPr>
    </w:p>
    <w:p w14:paraId="6CDF5A56" w14:textId="38731CC8" w:rsidR="00E602E2" w:rsidRDefault="00E602E2" w:rsidP="00D34151">
      <w:pPr>
        <w:rPr>
          <w:lang w:val="en-DE"/>
        </w:rPr>
      </w:pPr>
      <w:r>
        <w:rPr>
          <w:lang w:val="en-DE"/>
        </w:rPr>
        <w:t xml:space="preserve">In the figure, this shows the two variations of the design. The first on shows a red highlight surrounding the object. </w:t>
      </w:r>
    </w:p>
    <w:p w14:paraId="3323FB20" w14:textId="2124A8D2" w:rsidR="00E602E2" w:rsidRDefault="00E602E2" w:rsidP="00D34151">
      <w:pPr>
        <w:rPr>
          <w:lang w:val="en-DE"/>
        </w:rPr>
      </w:pPr>
    </w:p>
    <w:p w14:paraId="166D538A" w14:textId="762C9AFE" w:rsidR="00E602E2" w:rsidRDefault="00E602E2" w:rsidP="00D34151">
      <w:pPr>
        <w:rPr>
          <w:lang w:val="en-DE"/>
        </w:rPr>
      </w:pPr>
      <w:r>
        <w:rPr>
          <w:lang w:val="en-DE"/>
        </w:rPr>
        <w:t xml:space="preserve">I decided against this for several reasons – the highlight could distort the colour of the object and it could also be a hindrance to the users who don’t care about the size issue. </w:t>
      </w:r>
    </w:p>
    <w:p w14:paraId="2843083F" w14:textId="438ABAE9" w:rsidR="00E602E2" w:rsidRDefault="00E602E2" w:rsidP="00D34151">
      <w:pPr>
        <w:rPr>
          <w:lang w:val="en-DE"/>
        </w:rPr>
      </w:pPr>
    </w:p>
    <w:p w14:paraId="3C3148B3" w14:textId="3E5B56D9" w:rsidR="00E602E2" w:rsidRPr="00E602E2" w:rsidRDefault="00453354" w:rsidP="00D34151">
      <w:pPr>
        <w:rPr>
          <w:lang w:val="en-DE"/>
        </w:rPr>
      </w:pPr>
      <w:r>
        <w:rPr>
          <w:lang w:val="en-DE"/>
        </w:rPr>
        <w:t>I</w:t>
      </w:r>
      <w:r w:rsidR="00E602E2">
        <w:rPr>
          <w:lang w:val="en-DE"/>
        </w:rPr>
        <w:t xml:space="preserve"> designed another UI which only triggers on hand hover. </w:t>
      </w:r>
      <w:r>
        <w:rPr>
          <w:lang w:val="en-DE"/>
        </w:rPr>
        <w:t xml:space="preserve">It gives the user a choice of whether they want to see the UI. </w:t>
      </w:r>
      <w:r w:rsidR="00154A84">
        <w:rPr>
          <w:lang w:val="en-DE"/>
        </w:rPr>
        <w:t xml:space="preserve">I incorporated with the clothing detail UI – see above. </w:t>
      </w:r>
    </w:p>
    <w:p w14:paraId="1B741176" w14:textId="7BE72965" w:rsidR="00044840" w:rsidRPr="002B28A4" w:rsidRDefault="00044840" w:rsidP="00D34151">
      <w:pPr>
        <w:rPr>
          <w:lang w:val="en-DE"/>
        </w:rPr>
      </w:pPr>
    </w:p>
    <w:p w14:paraId="26952C25" w14:textId="60220748" w:rsidR="00C91D3F" w:rsidRPr="00C91D3F" w:rsidRDefault="00044840" w:rsidP="00C91D3F">
      <w:pPr>
        <w:pStyle w:val="Heading3"/>
        <w:rPr>
          <w:lang w:val="en-DE"/>
        </w:rPr>
      </w:pPr>
      <w:bookmarkStart w:id="36" w:name="_Toc70071609"/>
      <w:r>
        <w:rPr>
          <w:lang w:val="en-DE"/>
        </w:rPr>
        <w:t>Clothes Spawning</w:t>
      </w:r>
      <w:bookmarkEnd w:id="36"/>
    </w:p>
    <w:p w14:paraId="30C66800" w14:textId="63B9F463" w:rsidR="00D15F4E" w:rsidRDefault="00121B0C" w:rsidP="00044840">
      <w:pPr>
        <w:rPr>
          <w:lang w:val="en-DE"/>
        </w:rPr>
      </w:pPr>
      <w:r>
        <w:rPr>
          <w:noProof/>
          <w:lang w:val="en-DE"/>
        </w:rPr>
        <w:drawing>
          <wp:anchor distT="0" distB="0" distL="114300" distR="114300" simplePos="0" relativeHeight="251662336" behindDoc="0" locked="0" layoutInCell="1" allowOverlap="1" wp14:anchorId="191BD4F0" wp14:editId="53E1AB53">
            <wp:simplePos x="0" y="0"/>
            <wp:positionH relativeFrom="margin">
              <wp:align>center</wp:align>
            </wp:positionH>
            <wp:positionV relativeFrom="paragraph">
              <wp:posOffset>6985</wp:posOffset>
            </wp:positionV>
            <wp:extent cx="1519806" cy="1848485"/>
            <wp:effectExtent l="0" t="0" r="4445" b="0"/>
            <wp:wrapNone/>
            <wp:docPr id="30" name="Picture 30" descr="A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oard with writing on it&#10;&#10;Description automatically generated with low confidence"/>
                    <pic:cNvPicPr/>
                  </pic:nvPicPr>
                  <pic:blipFill>
                    <a:blip r:embed="rId24"/>
                    <a:stretch>
                      <a:fillRect/>
                    </a:stretch>
                  </pic:blipFill>
                  <pic:spPr>
                    <a:xfrm>
                      <a:off x="0" y="0"/>
                      <a:ext cx="1519806" cy="1848485"/>
                    </a:xfrm>
                    <a:prstGeom prst="rect">
                      <a:avLst/>
                    </a:prstGeom>
                  </pic:spPr>
                </pic:pic>
              </a:graphicData>
            </a:graphic>
          </wp:anchor>
        </w:drawing>
      </w:r>
      <w:r w:rsidR="00044840">
        <w:rPr>
          <w:noProof/>
          <w:lang w:val="en-DE"/>
        </w:rPr>
        <w:drawing>
          <wp:inline distT="0" distB="0" distL="0" distR="0" wp14:anchorId="58A2F899" wp14:editId="3F07816B">
            <wp:extent cx="1496938" cy="1842135"/>
            <wp:effectExtent l="0" t="0" r="8255" b="5715"/>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25"/>
                    <a:stretch>
                      <a:fillRect/>
                    </a:stretch>
                  </pic:blipFill>
                  <pic:spPr>
                    <a:xfrm>
                      <a:off x="0" y="0"/>
                      <a:ext cx="1526215" cy="1878163"/>
                    </a:xfrm>
                    <a:prstGeom prst="rect">
                      <a:avLst/>
                    </a:prstGeom>
                  </pic:spPr>
                </pic:pic>
              </a:graphicData>
            </a:graphic>
          </wp:inline>
        </w:drawing>
      </w:r>
    </w:p>
    <w:p w14:paraId="6FE17418" w14:textId="77777777" w:rsidR="00D15F4E" w:rsidRDefault="00D15F4E" w:rsidP="00044840">
      <w:pPr>
        <w:rPr>
          <w:lang w:val="en-DE"/>
        </w:rPr>
      </w:pPr>
    </w:p>
    <w:p w14:paraId="120DF158" w14:textId="79BC826F" w:rsidR="00AF6C01" w:rsidRDefault="00D15F4E" w:rsidP="00044840">
      <w:pPr>
        <w:rPr>
          <w:lang w:val="en-DE"/>
        </w:rPr>
      </w:pPr>
      <w:r>
        <w:rPr>
          <w:lang w:val="en-DE"/>
        </w:rPr>
        <w:t xml:space="preserve">The figures above show my original design variations for the interface of the clothes spawning. I wanted </w:t>
      </w:r>
      <w:r w:rsidR="006D796C">
        <w:rPr>
          <w:lang w:val="en-DE"/>
        </w:rPr>
        <w:t>to incorporate</w:t>
      </w:r>
      <w:r>
        <w:rPr>
          <w:lang w:val="en-DE"/>
        </w:rPr>
        <w:t xml:space="preserve"> this Interface into a 3D object because that is one of the fundamentals of VR. It also makes the scene more complex and interesting to interact with. </w:t>
      </w:r>
    </w:p>
    <w:p w14:paraId="532E006C" w14:textId="32DCA35A" w:rsidR="006D796C" w:rsidRDefault="006D796C" w:rsidP="006D796C">
      <w:pPr>
        <w:pStyle w:val="Heading4"/>
        <w:rPr>
          <w:lang w:val="en-DE"/>
        </w:rPr>
      </w:pPr>
      <w:r>
        <w:rPr>
          <w:lang w:val="en-DE"/>
        </w:rPr>
        <w:t>Button Variations</w:t>
      </w:r>
    </w:p>
    <w:p w14:paraId="55738045" w14:textId="4FCF95FD" w:rsidR="006D796C" w:rsidRDefault="006D796C" w:rsidP="006D796C">
      <w:pPr>
        <w:rPr>
          <w:lang w:val="en-DE"/>
        </w:rPr>
      </w:pPr>
      <w:r>
        <w:rPr>
          <w:lang w:val="en-DE"/>
        </w:rPr>
        <w:t xml:space="preserve">For the sizing, there was a variety of routes to explore </w:t>
      </w:r>
      <w:r w:rsidR="007742ED">
        <w:rPr>
          <w:lang w:val="en-DE"/>
        </w:rPr>
        <w:t>to</w:t>
      </w:r>
      <w:r>
        <w:rPr>
          <w:lang w:val="en-DE"/>
        </w:rPr>
        <w:t xml:space="preserve"> display the options the best. </w:t>
      </w:r>
    </w:p>
    <w:p w14:paraId="4A216FB1" w14:textId="77777777" w:rsidR="006D796C" w:rsidRDefault="006D796C" w:rsidP="006D796C">
      <w:pPr>
        <w:rPr>
          <w:lang w:val="en-DE"/>
        </w:rPr>
      </w:pPr>
    </w:p>
    <w:p w14:paraId="111F724A" w14:textId="13A9A785" w:rsidR="006D796C" w:rsidRDefault="006D796C" w:rsidP="006D796C">
      <w:pPr>
        <w:rPr>
          <w:lang w:val="en-DE"/>
        </w:rPr>
      </w:pPr>
      <w:r>
        <w:rPr>
          <w:lang w:val="en-DE"/>
        </w:rPr>
        <w:t xml:space="preserve">I thought about using the slider concept to select the size of the clothing – that would cross reference the data I had previously collected. It would also re-use a component within the </w:t>
      </w:r>
      <w:r>
        <w:rPr>
          <w:lang w:val="en-DE"/>
        </w:rPr>
        <w:lastRenderedPageBreak/>
        <w:t xml:space="preserve">project, cutting down the development time. Though, the issue with this is that that there wouldn’t be enough space to accurately select the value the user wanted. </w:t>
      </w:r>
    </w:p>
    <w:p w14:paraId="6E8C569B" w14:textId="62BB5801" w:rsidR="006D796C" w:rsidRDefault="006D796C" w:rsidP="006D796C">
      <w:pPr>
        <w:rPr>
          <w:lang w:val="en-DE"/>
        </w:rPr>
      </w:pPr>
    </w:p>
    <w:p w14:paraId="482BFF0F" w14:textId="6D6D1A00" w:rsidR="006D796C" w:rsidRDefault="006D796C" w:rsidP="006D796C">
      <w:pPr>
        <w:rPr>
          <w:lang w:val="en-DE"/>
        </w:rPr>
      </w:pPr>
      <w:r>
        <w:rPr>
          <w:lang w:val="en-DE"/>
        </w:rPr>
        <w:t>The second idea was to use push buttons instead to represent each of the available sizes.</w:t>
      </w:r>
    </w:p>
    <w:p w14:paraId="0D8B6C5C" w14:textId="55438E40" w:rsidR="006D796C" w:rsidRDefault="006D796C" w:rsidP="006D796C">
      <w:pPr>
        <w:rPr>
          <w:lang w:val="en-DE"/>
        </w:rPr>
      </w:pPr>
    </w:p>
    <w:p w14:paraId="59C40B72" w14:textId="77777777" w:rsidR="006D796C" w:rsidRDefault="006D796C" w:rsidP="006D796C">
      <w:pPr>
        <w:rPr>
          <w:lang w:val="en-DE"/>
        </w:rPr>
      </w:pPr>
      <w:r>
        <w:rPr>
          <w:lang w:val="en-DE"/>
        </w:rPr>
        <w:t xml:space="preserve">The third idea was to keep the user interface simple and use 3 push buttons: </w:t>
      </w:r>
    </w:p>
    <w:p w14:paraId="1BB51C5F" w14:textId="69D9E9C0" w:rsidR="006D796C" w:rsidRDefault="006D796C" w:rsidP="006D796C">
      <w:pPr>
        <w:pStyle w:val="ListParagraph"/>
        <w:numPr>
          <w:ilvl w:val="0"/>
          <w:numId w:val="37"/>
        </w:numPr>
        <w:rPr>
          <w:lang w:val="en-DE"/>
        </w:rPr>
      </w:pPr>
      <w:r w:rsidRPr="006D796C">
        <w:rPr>
          <w:lang w:val="en-DE"/>
        </w:rPr>
        <w:t>Small</w:t>
      </w:r>
    </w:p>
    <w:p w14:paraId="67E94CD4" w14:textId="00BE4446" w:rsidR="006D796C" w:rsidRDefault="006D796C" w:rsidP="006D796C">
      <w:pPr>
        <w:pStyle w:val="ListParagraph"/>
        <w:numPr>
          <w:ilvl w:val="0"/>
          <w:numId w:val="37"/>
        </w:numPr>
        <w:rPr>
          <w:lang w:val="en-DE"/>
        </w:rPr>
      </w:pPr>
      <w:r>
        <w:rPr>
          <w:lang w:val="en-DE"/>
        </w:rPr>
        <w:t xml:space="preserve">Medium </w:t>
      </w:r>
    </w:p>
    <w:p w14:paraId="1E4DD59F" w14:textId="0D792C83" w:rsidR="006D796C" w:rsidRPr="006D796C" w:rsidRDefault="006D796C" w:rsidP="006D796C">
      <w:pPr>
        <w:pStyle w:val="ListParagraph"/>
        <w:numPr>
          <w:ilvl w:val="0"/>
          <w:numId w:val="37"/>
        </w:numPr>
        <w:rPr>
          <w:lang w:val="en-DE"/>
        </w:rPr>
      </w:pPr>
      <w:r>
        <w:rPr>
          <w:lang w:val="en-DE"/>
        </w:rPr>
        <w:t>Large</w:t>
      </w:r>
    </w:p>
    <w:p w14:paraId="67DBB58F" w14:textId="20243A4D" w:rsidR="00121B0C" w:rsidRPr="006D796C" w:rsidRDefault="006D796C" w:rsidP="006D796C">
      <w:pPr>
        <w:pStyle w:val="Heading4"/>
        <w:rPr>
          <w:lang w:val="en-DE"/>
        </w:rPr>
      </w:pPr>
      <w:r>
        <w:rPr>
          <w:lang w:val="en-DE"/>
        </w:rPr>
        <w:t>Design Variation - Wardrobe</w:t>
      </w:r>
    </w:p>
    <w:p w14:paraId="44CD6DAD" w14:textId="71A2FE19" w:rsidR="00D15F4E" w:rsidRDefault="00D15F4E" w:rsidP="00044840">
      <w:pPr>
        <w:rPr>
          <w:lang w:val="en-DE"/>
        </w:rPr>
      </w:pPr>
      <w:r>
        <w:rPr>
          <w:lang w:val="en-DE"/>
        </w:rPr>
        <w:t xml:space="preserve">Originally, I came up with a </w:t>
      </w:r>
      <w:r w:rsidR="006D796C">
        <w:rPr>
          <w:lang w:val="en-DE"/>
        </w:rPr>
        <w:t>wardrobe</w:t>
      </w:r>
      <w:r>
        <w:rPr>
          <w:lang w:val="en-DE"/>
        </w:rPr>
        <w:t xml:space="preserve"> concept which shows the filtered clothes and allows the user to grab and place the items of clothing on the model. However, I opted for a </w:t>
      </w:r>
      <w:r w:rsidR="00D715D7">
        <w:rPr>
          <w:lang w:val="en-DE"/>
        </w:rPr>
        <w:t>simpler</w:t>
      </w:r>
      <w:r>
        <w:rPr>
          <w:lang w:val="en-DE"/>
        </w:rPr>
        <w:t xml:space="preserve"> system for </w:t>
      </w:r>
      <w:r w:rsidR="00D715D7">
        <w:rPr>
          <w:lang w:val="en-DE"/>
        </w:rPr>
        <w:t>several</w:t>
      </w:r>
      <w:r>
        <w:rPr>
          <w:lang w:val="en-DE"/>
        </w:rPr>
        <w:t xml:space="preserve"> reasons. The first reason is that this concept would make the number of 3D models double, as it would need to show a “hung” form and the model wearing it. </w:t>
      </w:r>
    </w:p>
    <w:p w14:paraId="2B7EC3B7" w14:textId="77777777" w:rsidR="00D15F4E" w:rsidRDefault="00D15F4E" w:rsidP="00044840">
      <w:pPr>
        <w:rPr>
          <w:lang w:val="en-DE"/>
        </w:rPr>
      </w:pPr>
    </w:p>
    <w:p w14:paraId="7CFE9DCF" w14:textId="4884E723" w:rsidR="00D15F4E" w:rsidRDefault="00D15F4E" w:rsidP="00044840">
      <w:pPr>
        <w:rPr>
          <w:lang w:val="en-DE"/>
        </w:rPr>
      </w:pPr>
      <w:r>
        <w:rPr>
          <w:lang w:val="en-DE"/>
        </w:rPr>
        <w:t xml:space="preserve">It would also add more complexity and error checking on the development side as I would have a lot more test cases for if the user “lost” the clothing item for example. This has been </w:t>
      </w:r>
      <w:proofErr w:type="gramStart"/>
      <w:r>
        <w:rPr>
          <w:lang w:val="en-DE"/>
        </w:rPr>
        <w:t>an</w:t>
      </w:r>
      <w:proofErr w:type="gramEnd"/>
      <w:r>
        <w:rPr>
          <w:lang w:val="en-DE"/>
        </w:rPr>
        <w:t xml:space="preserve"> previous issue in a Unity project – in which it was an issue that I couldn’t fix. </w:t>
      </w:r>
    </w:p>
    <w:p w14:paraId="2DA406ED" w14:textId="77777777" w:rsidR="00D15F4E" w:rsidRDefault="00D15F4E" w:rsidP="00044840">
      <w:pPr>
        <w:rPr>
          <w:lang w:val="en-DE"/>
        </w:rPr>
      </w:pPr>
    </w:p>
    <w:p w14:paraId="3EB51655" w14:textId="267DC3F4" w:rsidR="00D15F4E" w:rsidRDefault="00D15F4E" w:rsidP="00044840">
      <w:pPr>
        <w:rPr>
          <w:lang w:val="en-DE"/>
        </w:rPr>
      </w:pPr>
      <w:r>
        <w:rPr>
          <w:lang w:val="en-DE"/>
        </w:rPr>
        <w:t xml:space="preserve">It would also be more inefficient on the architecture side as scaling the clothes could be tricky. I did not come up with a way to integrate the spawning system that I designed </w:t>
      </w:r>
      <w:r w:rsidR="006D796C">
        <w:rPr>
          <w:lang w:val="en-DE"/>
        </w:rPr>
        <w:t xml:space="preserve">– the scripts would be harder to link and therefore harder for other developers to understand. </w:t>
      </w:r>
    </w:p>
    <w:p w14:paraId="41D322E9" w14:textId="155C2E0E" w:rsidR="009D4D41" w:rsidRDefault="009D4D41" w:rsidP="00044840">
      <w:pPr>
        <w:rPr>
          <w:lang w:val="en-DE"/>
        </w:rPr>
      </w:pPr>
    </w:p>
    <w:p w14:paraId="0C5F9838" w14:textId="57EAFDA7" w:rsidR="009D4D41" w:rsidRDefault="009D4D41" w:rsidP="009D4D41">
      <w:pPr>
        <w:pStyle w:val="Heading4"/>
        <w:rPr>
          <w:lang w:val="en-DE"/>
        </w:rPr>
      </w:pPr>
      <w:r>
        <w:rPr>
          <w:lang w:val="en-DE"/>
        </w:rPr>
        <w:t>Clothing Reference Images:</w:t>
      </w:r>
    </w:p>
    <w:p w14:paraId="6D11DF29" w14:textId="77985DFA" w:rsidR="009D4D41" w:rsidRDefault="009D4D41" w:rsidP="009D4D41">
      <w:pPr>
        <w:rPr>
          <w:lang w:val="en-DE"/>
        </w:rPr>
      </w:pPr>
      <w:r>
        <w:rPr>
          <w:lang w:val="en-DE"/>
        </w:rPr>
        <w:t xml:space="preserve">In the original plan, I was going to use a script to download the images of the clothing items – supplied by the </w:t>
      </w:r>
      <w:r w:rsidR="00121A5D">
        <w:rPr>
          <w:lang w:val="en-DE"/>
        </w:rPr>
        <w:t>image URL. These were going to be placed just above the buttons.</w:t>
      </w:r>
    </w:p>
    <w:p w14:paraId="14B0E328" w14:textId="77777777" w:rsidR="00121A5D" w:rsidRPr="009D4D41" w:rsidRDefault="00121A5D" w:rsidP="009D4D41">
      <w:pPr>
        <w:rPr>
          <w:lang w:val="en-DE"/>
        </w:rPr>
      </w:pPr>
    </w:p>
    <w:p w14:paraId="2C78C02E" w14:textId="50DDD9F4" w:rsidR="00A67714" w:rsidRDefault="00121A5D" w:rsidP="00044840">
      <w:pPr>
        <w:rPr>
          <w:lang w:val="en-DE"/>
        </w:rPr>
      </w:pPr>
      <w:r>
        <w:rPr>
          <w:lang w:val="en-DE"/>
        </w:rPr>
        <w:t xml:space="preserve">Unfortunately, I couldn’t implement the UI in time – though the image links have been saved and a script to download the images has been created. </w:t>
      </w:r>
    </w:p>
    <w:p w14:paraId="69FF4805" w14:textId="77777777" w:rsidR="00E602E2" w:rsidRPr="00121A5D" w:rsidRDefault="00E602E2" w:rsidP="00044840">
      <w:pPr>
        <w:rPr>
          <w:lang w:val="en-DE"/>
        </w:rPr>
      </w:pPr>
    </w:p>
    <w:p w14:paraId="12A5B960" w14:textId="2A7FAA85" w:rsidR="00C91D3F" w:rsidRPr="00C91D3F" w:rsidRDefault="00C91D3F" w:rsidP="00C91D3F">
      <w:pPr>
        <w:pStyle w:val="Heading4"/>
        <w:rPr>
          <w:lang w:val="en-DE"/>
        </w:rPr>
      </w:pPr>
      <w:r w:rsidRPr="00C91D3F">
        <w:rPr>
          <w:lang w:val="en-DE"/>
        </w:rPr>
        <w:t>Next Lever UI:</w:t>
      </w:r>
    </w:p>
    <w:p w14:paraId="1089AC68" w14:textId="77777777" w:rsidR="00C91D3F" w:rsidRDefault="00C91D3F" w:rsidP="00044840">
      <w:pPr>
        <w:rPr>
          <w:lang w:val="en-DE"/>
        </w:rPr>
      </w:pPr>
    </w:p>
    <w:p w14:paraId="15603D6F" w14:textId="52491910" w:rsidR="00121B0C" w:rsidRDefault="00121B0C" w:rsidP="00044840">
      <w:pPr>
        <w:rPr>
          <w:lang w:val="en-DE"/>
        </w:rPr>
      </w:pPr>
      <w:r>
        <w:rPr>
          <w:noProof/>
          <w:lang w:val="en-DE"/>
        </w:rPr>
        <w:drawing>
          <wp:anchor distT="0" distB="0" distL="114300" distR="114300" simplePos="0" relativeHeight="251663360" behindDoc="0" locked="0" layoutInCell="1" allowOverlap="1" wp14:anchorId="4CD8C995" wp14:editId="2FF3E211">
            <wp:simplePos x="0" y="0"/>
            <wp:positionH relativeFrom="column">
              <wp:posOffset>-25400</wp:posOffset>
            </wp:positionH>
            <wp:positionV relativeFrom="paragraph">
              <wp:posOffset>638810</wp:posOffset>
            </wp:positionV>
            <wp:extent cx="2848610" cy="1028700"/>
            <wp:effectExtent l="0" t="0" r="8890" b="0"/>
            <wp:wrapSquare wrapText="bothSides"/>
            <wp:docPr id="29" name="Picture 29" descr="A picture containing text, whiteboard,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whiteboard, linedrawing&#10;&#10;Description automatically generated"/>
                    <pic:cNvPicPr/>
                  </pic:nvPicPr>
                  <pic:blipFill>
                    <a:blip r:embed="rId26"/>
                    <a:stretch>
                      <a:fillRect/>
                    </a:stretch>
                  </pic:blipFill>
                  <pic:spPr>
                    <a:xfrm>
                      <a:off x="0" y="0"/>
                      <a:ext cx="2848610" cy="1028700"/>
                    </a:xfrm>
                    <a:prstGeom prst="rect">
                      <a:avLst/>
                    </a:prstGeom>
                  </pic:spPr>
                </pic:pic>
              </a:graphicData>
            </a:graphic>
          </wp:anchor>
        </w:drawing>
      </w:r>
      <w:r w:rsidR="00A67714">
        <w:rPr>
          <w:noProof/>
          <w:lang w:val="en-DE"/>
        </w:rPr>
        <w:drawing>
          <wp:inline distT="0" distB="0" distL="0" distR="0" wp14:anchorId="0DF56D4B" wp14:editId="30FAA0E1">
            <wp:extent cx="2254250" cy="2283114"/>
            <wp:effectExtent l="0" t="0" r="0" b="3175"/>
            <wp:docPr id="38" name="Picture 38" descr="A brown box on a brick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brown box on a brick wall&#10;&#10;Description automatically generated with low confidence"/>
                    <pic:cNvPicPr/>
                  </pic:nvPicPr>
                  <pic:blipFill>
                    <a:blip r:embed="rId27"/>
                    <a:stretch>
                      <a:fillRect/>
                    </a:stretch>
                  </pic:blipFill>
                  <pic:spPr>
                    <a:xfrm>
                      <a:off x="0" y="0"/>
                      <a:ext cx="2280893" cy="2310098"/>
                    </a:xfrm>
                    <a:prstGeom prst="rect">
                      <a:avLst/>
                    </a:prstGeom>
                  </pic:spPr>
                </pic:pic>
              </a:graphicData>
            </a:graphic>
          </wp:inline>
        </w:drawing>
      </w:r>
    </w:p>
    <w:p w14:paraId="59535A92" w14:textId="77777777" w:rsidR="00D715D7" w:rsidRDefault="00D715D7" w:rsidP="00044840">
      <w:pPr>
        <w:rPr>
          <w:lang w:val="en-DE"/>
        </w:rPr>
      </w:pPr>
    </w:p>
    <w:p w14:paraId="51A860A1" w14:textId="73A866F3" w:rsidR="00D715D7" w:rsidRDefault="00D715D7" w:rsidP="00044840">
      <w:pPr>
        <w:rPr>
          <w:lang w:val="en-DE"/>
        </w:rPr>
      </w:pPr>
      <w:r>
        <w:rPr>
          <w:lang w:val="en-DE"/>
        </w:rPr>
        <w:t xml:space="preserve">The figures above show the starting design sketch and the final project. I originally wanted to implement two levers which pivoted around a point – they would move the filtered clothes selected forwards and backwards. </w:t>
      </w:r>
    </w:p>
    <w:p w14:paraId="1E827B1B" w14:textId="666A5B09" w:rsidR="00D715D7" w:rsidRDefault="00D715D7" w:rsidP="00044840">
      <w:pPr>
        <w:rPr>
          <w:lang w:val="en-DE"/>
        </w:rPr>
      </w:pPr>
    </w:p>
    <w:p w14:paraId="50BDCE05" w14:textId="6EAC70E9" w:rsidR="009D4D41" w:rsidRPr="00AF6C01" w:rsidRDefault="00D715D7" w:rsidP="00D34151">
      <w:pPr>
        <w:rPr>
          <w:lang w:val="en-DE"/>
        </w:rPr>
      </w:pPr>
      <w:r>
        <w:rPr>
          <w:lang w:val="en-DE"/>
        </w:rPr>
        <w:t xml:space="preserve">Due to time constraints, I was able to implement the logic in the code but not the levers in the scene. In it’s place I used a click button labelled “Next”. </w:t>
      </w:r>
    </w:p>
    <w:p w14:paraId="62AEF007" w14:textId="67DF9E05" w:rsidR="000E50EB" w:rsidRDefault="00D34151" w:rsidP="000E50EB">
      <w:pPr>
        <w:pStyle w:val="Heading3"/>
        <w:rPr>
          <w:lang w:val="en-DE"/>
        </w:rPr>
      </w:pPr>
      <w:bookmarkStart w:id="37" w:name="_Toc70071610"/>
      <w:r>
        <w:rPr>
          <w:lang w:val="en-DE"/>
        </w:rPr>
        <w:t>Model Adjustment Levers</w:t>
      </w:r>
      <w:bookmarkEnd w:id="37"/>
    </w:p>
    <w:p w14:paraId="67039316" w14:textId="40C91EF2" w:rsidR="00371F11" w:rsidRDefault="00BA5372" w:rsidP="00BA5372">
      <w:pPr>
        <w:rPr>
          <w:noProof/>
          <w:lang w:val="en-DE"/>
        </w:rPr>
      </w:pPr>
      <w:r>
        <w:rPr>
          <w:noProof/>
          <w:lang w:val="en-DE"/>
        </w:rPr>
        <w:drawing>
          <wp:inline distT="0" distB="0" distL="0" distR="0" wp14:anchorId="6DB35837" wp14:editId="041BC38E">
            <wp:extent cx="2594727" cy="1391774"/>
            <wp:effectExtent l="0" t="0" r="0" b="0"/>
            <wp:docPr id="2" name="Picture 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whiteboard&#10;&#10;Description automatically generated"/>
                    <pic:cNvPicPr/>
                  </pic:nvPicPr>
                  <pic:blipFill>
                    <a:blip r:embed="rId28"/>
                    <a:stretch>
                      <a:fillRect/>
                    </a:stretch>
                  </pic:blipFill>
                  <pic:spPr>
                    <a:xfrm>
                      <a:off x="0" y="0"/>
                      <a:ext cx="2601616" cy="1395469"/>
                    </a:xfrm>
                    <a:prstGeom prst="rect">
                      <a:avLst/>
                    </a:prstGeom>
                  </pic:spPr>
                </pic:pic>
              </a:graphicData>
            </a:graphic>
          </wp:inline>
        </w:drawing>
      </w:r>
      <w:r w:rsidR="00044840">
        <w:rPr>
          <w:noProof/>
          <w:lang w:val="en-DE"/>
        </w:rPr>
        <w:t xml:space="preserve">  </w:t>
      </w:r>
      <w:r w:rsidR="00044840">
        <w:rPr>
          <w:noProof/>
          <w:lang w:val="en-DE"/>
        </w:rPr>
        <w:drawing>
          <wp:inline distT="0" distB="0" distL="0" distR="0" wp14:anchorId="7BE2D421" wp14:editId="652BCDA9">
            <wp:extent cx="1263211" cy="1389380"/>
            <wp:effectExtent l="0" t="0" r="0" b="127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9"/>
                    <a:stretch>
                      <a:fillRect/>
                    </a:stretch>
                  </pic:blipFill>
                  <pic:spPr>
                    <a:xfrm>
                      <a:off x="0" y="0"/>
                      <a:ext cx="1296260" cy="1425730"/>
                    </a:xfrm>
                    <a:prstGeom prst="rect">
                      <a:avLst/>
                    </a:prstGeom>
                  </pic:spPr>
                </pic:pic>
              </a:graphicData>
            </a:graphic>
          </wp:inline>
        </w:drawing>
      </w:r>
    </w:p>
    <w:p w14:paraId="7CF68A1A" w14:textId="40A5BE90" w:rsidR="00371F11" w:rsidRDefault="00371F11" w:rsidP="00BA5372">
      <w:pPr>
        <w:rPr>
          <w:noProof/>
          <w:lang w:val="en-DE"/>
        </w:rPr>
      </w:pPr>
    </w:p>
    <w:p w14:paraId="123C4A8A" w14:textId="77777777" w:rsidR="00BA5372" w:rsidRPr="002B28A4" w:rsidRDefault="00BA5372" w:rsidP="00BA5372">
      <w:pPr>
        <w:rPr>
          <w:b/>
          <w:bCs/>
          <w:lang w:val="en-DE"/>
        </w:rPr>
      </w:pPr>
    </w:p>
    <w:p w14:paraId="0051F96F" w14:textId="08B2748F" w:rsidR="00142979" w:rsidRPr="00D715D7" w:rsidRDefault="00142979" w:rsidP="00142979">
      <w:pPr>
        <w:rPr>
          <w:lang w:val="en-DE"/>
        </w:rPr>
      </w:pPr>
      <w:r w:rsidRPr="002B28A4">
        <w:rPr>
          <w:lang w:val="en-DE"/>
        </w:rPr>
        <w:t xml:space="preserve">The </w:t>
      </w:r>
      <w:r w:rsidR="00BA5372" w:rsidRPr="002B28A4">
        <w:rPr>
          <w:lang w:val="en-DE"/>
        </w:rPr>
        <w:t>UI</w:t>
      </w:r>
      <w:r w:rsidRPr="002B28A4">
        <w:rPr>
          <w:lang w:val="en-DE"/>
        </w:rPr>
        <w:t xml:space="preserve"> on the model slider panel has multiple images attached via planes – which show the body part that would be affected. </w:t>
      </w:r>
      <w:r w:rsidR="00044840" w:rsidRPr="002B28A4">
        <w:rPr>
          <w:lang w:val="en-DE"/>
        </w:rPr>
        <w:t xml:space="preserve">The sketches show the original design. </w:t>
      </w:r>
      <w:r w:rsidR="00D715D7">
        <w:rPr>
          <w:lang w:val="en-DE"/>
        </w:rPr>
        <w:t xml:space="preserve"> I decided on putting them at the top of the </w:t>
      </w:r>
      <w:proofErr w:type="gramStart"/>
      <w:r w:rsidR="00D715D7">
        <w:rPr>
          <w:lang w:val="en-DE"/>
        </w:rPr>
        <w:t>levers</w:t>
      </w:r>
      <w:proofErr w:type="gramEnd"/>
      <w:r w:rsidR="00D715D7">
        <w:rPr>
          <w:lang w:val="en-DE"/>
        </w:rPr>
        <w:t xml:space="preserve"> so they were always in sight, leaving less confusion to the user to which bod part they were modifying. </w:t>
      </w:r>
    </w:p>
    <w:p w14:paraId="2148102A" w14:textId="5E9F9D96" w:rsidR="0014094A" w:rsidRPr="002B28A4" w:rsidRDefault="0014094A" w:rsidP="00142979">
      <w:pPr>
        <w:rPr>
          <w:lang w:val="en-DE"/>
        </w:rPr>
      </w:pPr>
    </w:p>
    <w:p w14:paraId="5FA0ED1E" w14:textId="6C736F65" w:rsidR="00D715D7" w:rsidRPr="00D715D7" w:rsidRDefault="0014094A" w:rsidP="0014094A">
      <w:pPr>
        <w:rPr>
          <w:lang w:val="en-DE"/>
        </w:rPr>
      </w:pPr>
      <w:r w:rsidRPr="002B28A4">
        <w:rPr>
          <w:lang w:val="en-DE"/>
        </w:rPr>
        <w:t>I decided against adding</w:t>
      </w:r>
      <w:r w:rsidR="00922C73">
        <w:rPr>
          <w:lang w:val="en-DE"/>
        </w:rPr>
        <w:t xml:space="preserve"> additional </w:t>
      </w:r>
      <w:r w:rsidRPr="002B28A4">
        <w:rPr>
          <w:lang w:val="en-DE"/>
        </w:rPr>
        <w:t xml:space="preserve">highlights on the physical 3D model for multiple reasons. </w:t>
      </w:r>
      <w:r w:rsidR="00922C73">
        <w:rPr>
          <w:lang w:val="en-DE"/>
        </w:rPr>
        <w:t>One reason is that t</w:t>
      </w:r>
      <w:r w:rsidRPr="002B28A4">
        <w:rPr>
          <w:lang w:val="en-DE"/>
        </w:rPr>
        <w:t>he player should have a minimum number of concentration points, because that increases the complexity of the task</w:t>
      </w:r>
      <w:r w:rsidR="00D05A19">
        <w:rPr>
          <w:lang w:val="en-DE"/>
        </w:rPr>
        <w:t>.</w:t>
      </w:r>
      <w:r w:rsidRPr="002B28A4">
        <w:rPr>
          <w:lang w:val="en-DE"/>
        </w:rPr>
        <w:t xml:space="preserve"> </w:t>
      </w:r>
      <w:r w:rsidR="00D05A19">
        <w:rPr>
          <w:lang w:val="en-DE"/>
        </w:rPr>
        <w:t xml:space="preserve">It </w:t>
      </w:r>
      <w:r w:rsidRPr="002B28A4">
        <w:rPr>
          <w:lang w:val="en-DE"/>
        </w:rPr>
        <w:t>mak</w:t>
      </w:r>
      <w:r w:rsidR="00D05A19">
        <w:rPr>
          <w:lang w:val="en-DE"/>
        </w:rPr>
        <w:t>es</w:t>
      </w:r>
      <w:r w:rsidRPr="002B28A4">
        <w:rPr>
          <w:lang w:val="en-DE"/>
        </w:rPr>
        <w:t xml:space="preserve"> it more complicated for first time users. </w:t>
      </w:r>
    </w:p>
    <w:p w14:paraId="549940C8" w14:textId="77777777" w:rsidR="00142979" w:rsidRPr="00142979" w:rsidRDefault="00142979" w:rsidP="00142979">
      <w:pPr>
        <w:rPr>
          <w:lang w:val="en-DE"/>
        </w:rPr>
      </w:pPr>
    </w:p>
    <w:p w14:paraId="2EA27B8C" w14:textId="55628736" w:rsidR="00565E82" w:rsidRPr="00196561" w:rsidRDefault="000E50EB" w:rsidP="00044840">
      <w:pPr>
        <w:pStyle w:val="Heading3"/>
        <w:rPr>
          <w:lang w:val="en-DE"/>
        </w:rPr>
      </w:pPr>
      <w:bookmarkStart w:id="38" w:name="_Toc70071611"/>
      <w:r>
        <w:rPr>
          <w:lang w:val="en-DE"/>
        </w:rPr>
        <w:t>Information Filtering</w:t>
      </w:r>
      <w:bookmarkEnd w:id="38"/>
    </w:p>
    <w:p w14:paraId="4AFE4040" w14:textId="05A74F7B" w:rsidR="00565E82" w:rsidRPr="00565E82" w:rsidRDefault="00565E82" w:rsidP="00044840">
      <w:pPr>
        <w:rPr>
          <w:b/>
          <w:bCs/>
          <w:lang w:val="en-DE"/>
        </w:rPr>
      </w:pPr>
      <w:r>
        <w:rPr>
          <w:b/>
          <w:bCs/>
          <w:noProof/>
          <w:lang w:val="en-DE"/>
        </w:rPr>
        <w:drawing>
          <wp:inline distT="0" distB="0" distL="0" distR="0" wp14:anchorId="4C134A87" wp14:editId="46086525">
            <wp:extent cx="2333582" cy="2731135"/>
            <wp:effectExtent l="0" t="8573" r="1588" b="1587"/>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0"/>
                    <a:stretch>
                      <a:fillRect/>
                    </a:stretch>
                  </pic:blipFill>
                  <pic:spPr>
                    <a:xfrm rot="16200000">
                      <a:off x="0" y="0"/>
                      <a:ext cx="2340049" cy="2738703"/>
                    </a:xfrm>
                    <a:prstGeom prst="rect">
                      <a:avLst/>
                    </a:prstGeom>
                  </pic:spPr>
                </pic:pic>
              </a:graphicData>
            </a:graphic>
          </wp:inline>
        </w:drawing>
      </w:r>
      <w:r>
        <w:rPr>
          <w:noProof/>
          <w:lang w:val="en-DE"/>
        </w:rPr>
        <w:t xml:space="preserve">    </w:t>
      </w:r>
      <w:r>
        <w:rPr>
          <w:b/>
          <w:bCs/>
          <w:noProof/>
          <w:lang w:val="en-DE"/>
        </w:rPr>
        <w:drawing>
          <wp:inline distT="0" distB="0" distL="0" distR="0" wp14:anchorId="1CEEC770" wp14:editId="2EF13BE2">
            <wp:extent cx="2355629" cy="2525348"/>
            <wp:effectExtent l="0" t="0" r="6985" b="889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31"/>
                    <a:stretch>
                      <a:fillRect/>
                    </a:stretch>
                  </pic:blipFill>
                  <pic:spPr>
                    <a:xfrm>
                      <a:off x="0" y="0"/>
                      <a:ext cx="2382088" cy="2553714"/>
                    </a:xfrm>
                    <a:prstGeom prst="rect">
                      <a:avLst/>
                    </a:prstGeom>
                  </pic:spPr>
                </pic:pic>
              </a:graphicData>
            </a:graphic>
          </wp:inline>
        </w:drawing>
      </w:r>
    </w:p>
    <w:p w14:paraId="6E923578" w14:textId="77777777" w:rsidR="009A2B66" w:rsidRPr="009A2B66" w:rsidRDefault="009A2B66" w:rsidP="00044840">
      <w:pPr>
        <w:rPr>
          <w:lang w:val="en-DE"/>
        </w:rPr>
      </w:pPr>
    </w:p>
    <w:p w14:paraId="749B85EA" w14:textId="013564F3" w:rsidR="00A11B8A" w:rsidRDefault="000E50EB" w:rsidP="0037614C">
      <w:pPr>
        <w:rPr>
          <w:lang w:val="en-DE"/>
        </w:rPr>
      </w:pPr>
      <w:r w:rsidRPr="002B28A4">
        <w:rPr>
          <w:lang w:val="en-DE"/>
        </w:rPr>
        <w:t xml:space="preserve">To filter information, I have created a scrolling panel on the wall next to the clothing items. This can open another scrolling panel which shows a more detailed list of options. </w:t>
      </w:r>
    </w:p>
    <w:p w14:paraId="786E5CC5" w14:textId="41893B5B" w:rsidR="00565E82" w:rsidRDefault="00565E82" w:rsidP="0037614C">
      <w:pPr>
        <w:rPr>
          <w:lang w:val="en-DE"/>
        </w:rPr>
      </w:pPr>
    </w:p>
    <w:p w14:paraId="48B6F3EA" w14:textId="545F1FD2" w:rsidR="00565E82" w:rsidRDefault="00565E82" w:rsidP="0037614C">
      <w:pPr>
        <w:rPr>
          <w:lang w:val="en-DE"/>
        </w:rPr>
      </w:pPr>
      <w:r>
        <w:rPr>
          <w:lang w:val="en-DE"/>
        </w:rPr>
        <w:t xml:space="preserve">The </w:t>
      </w:r>
      <w:r w:rsidR="00114DBB">
        <w:rPr>
          <w:lang w:val="en-DE"/>
        </w:rPr>
        <w:t xml:space="preserve">chosen </w:t>
      </w:r>
      <w:r>
        <w:rPr>
          <w:lang w:val="en-DE"/>
        </w:rPr>
        <w:t>option goes green when</w:t>
      </w:r>
      <w:r w:rsidR="00114DBB">
        <w:rPr>
          <w:lang w:val="en-DE"/>
        </w:rPr>
        <w:t xml:space="preserve"> it </w:t>
      </w:r>
      <w:r>
        <w:rPr>
          <w:lang w:val="en-DE"/>
        </w:rPr>
        <w:t xml:space="preserve">has been selected and added to the filter list. </w:t>
      </w:r>
      <w:r w:rsidR="00064751">
        <w:rPr>
          <w:lang w:val="en-DE"/>
        </w:rPr>
        <w:t xml:space="preserve"> The opt</w:t>
      </w:r>
      <w:r w:rsidR="00114DBB">
        <w:rPr>
          <w:lang w:val="en-DE"/>
        </w:rPr>
        <w:t>ion</w:t>
      </w:r>
      <w:r w:rsidR="00064751">
        <w:rPr>
          <w:lang w:val="en-DE"/>
        </w:rPr>
        <w:t xml:space="preserve"> also </w:t>
      </w:r>
      <w:r w:rsidR="00114DBB">
        <w:rPr>
          <w:lang w:val="en-DE"/>
        </w:rPr>
        <w:t xml:space="preserve">turns </w:t>
      </w:r>
      <w:r w:rsidR="00064751">
        <w:rPr>
          <w:lang w:val="en-DE"/>
        </w:rPr>
        <w:t xml:space="preserve">red when the option has been removed. I chose these colours because green is associated with validation and red is associated with errors. </w:t>
      </w:r>
    </w:p>
    <w:p w14:paraId="54E58198" w14:textId="207035FE" w:rsidR="00114DBB" w:rsidRDefault="00114DBB" w:rsidP="0037614C">
      <w:pPr>
        <w:rPr>
          <w:lang w:val="en-DE"/>
        </w:rPr>
      </w:pPr>
    </w:p>
    <w:p w14:paraId="2DC5DC04" w14:textId="0EC8DE4B" w:rsidR="00706431" w:rsidRPr="00AF6C01" w:rsidRDefault="00114DBB" w:rsidP="0037614C">
      <w:pPr>
        <w:rPr>
          <w:lang w:val="en-DE"/>
        </w:rPr>
      </w:pPr>
      <w:r>
        <w:rPr>
          <w:lang w:val="en-DE"/>
        </w:rPr>
        <w:lastRenderedPageBreak/>
        <w:t xml:space="preserve">I designed this as so because I wanted to keep it simple – the user must process their filtering choices at this stage. </w:t>
      </w:r>
    </w:p>
    <w:p w14:paraId="53770EF1" w14:textId="3EDC4568" w:rsidR="007E23B1" w:rsidRDefault="00711DBE" w:rsidP="004E2670">
      <w:pPr>
        <w:pStyle w:val="Heading1"/>
        <w:rPr>
          <w:lang w:val="en-GB"/>
        </w:rPr>
      </w:pPr>
      <w:bookmarkStart w:id="39" w:name="_Toc222978602"/>
      <w:bookmarkStart w:id="40" w:name="_Toc34045701"/>
      <w:bookmarkStart w:id="41" w:name="_Toc70071612"/>
      <w:r w:rsidRPr="003C4F45">
        <w:rPr>
          <w:lang w:val="en-GB"/>
        </w:rPr>
        <w:t>Implementation</w:t>
      </w:r>
      <w:bookmarkStart w:id="42" w:name="_Toc192777712"/>
      <w:bookmarkEnd w:id="18"/>
      <w:bookmarkEnd w:id="39"/>
      <w:bookmarkEnd w:id="40"/>
      <w:bookmarkEnd w:id="41"/>
    </w:p>
    <w:p w14:paraId="235F8245" w14:textId="0AA1C6EA" w:rsidR="009D223F" w:rsidRDefault="009D223F" w:rsidP="009D223F">
      <w:pPr>
        <w:pStyle w:val="Heading3"/>
        <w:rPr>
          <w:lang w:val="en-DE"/>
        </w:rPr>
      </w:pPr>
      <w:bookmarkStart w:id="43" w:name="_Toc70071613"/>
      <w:r>
        <w:rPr>
          <w:lang w:val="en-DE"/>
        </w:rPr>
        <w:t>Environment</w:t>
      </w:r>
      <w:bookmarkEnd w:id="43"/>
    </w:p>
    <w:p w14:paraId="7B58B5A1" w14:textId="037DB65D" w:rsidR="009D223F" w:rsidRDefault="009D223F" w:rsidP="009D223F">
      <w:pPr>
        <w:rPr>
          <w:lang w:val="en-DE"/>
        </w:rPr>
      </w:pPr>
      <w:r>
        <w:rPr>
          <w:noProof/>
          <w:lang w:val="en-DE"/>
        </w:rPr>
        <w:drawing>
          <wp:inline distT="0" distB="0" distL="0" distR="0" wp14:anchorId="786C10E9" wp14:editId="211566D4">
            <wp:extent cx="4217456" cy="2934943"/>
            <wp:effectExtent l="0" t="0" r="0" b="0"/>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32"/>
                    <a:stretch>
                      <a:fillRect/>
                    </a:stretch>
                  </pic:blipFill>
                  <pic:spPr>
                    <a:xfrm>
                      <a:off x="0" y="0"/>
                      <a:ext cx="4221676" cy="2937880"/>
                    </a:xfrm>
                    <a:prstGeom prst="rect">
                      <a:avLst/>
                    </a:prstGeom>
                  </pic:spPr>
                </pic:pic>
              </a:graphicData>
            </a:graphic>
          </wp:inline>
        </w:drawing>
      </w:r>
    </w:p>
    <w:p w14:paraId="08C9C250" w14:textId="343E6814" w:rsidR="009D223F" w:rsidRDefault="009D223F" w:rsidP="009D223F">
      <w:pPr>
        <w:rPr>
          <w:lang w:val="en-DE"/>
        </w:rPr>
      </w:pPr>
    </w:p>
    <w:p w14:paraId="592B866E" w14:textId="6DAFD0C1" w:rsidR="009D223F" w:rsidRDefault="009D223F" w:rsidP="009D223F">
      <w:pPr>
        <w:rPr>
          <w:lang w:val="en-DE"/>
        </w:rPr>
      </w:pPr>
      <w:r>
        <w:rPr>
          <w:lang w:val="en-DE"/>
        </w:rPr>
        <w:t xml:space="preserve">Above is one of the initial sketches of the scene and how I wanted the application look. I also did another sketch whilst figuring out the features: see figure. </w:t>
      </w:r>
    </w:p>
    <w:p w14:paraId="0CE86C0F" w14:textId="5C21C53E" w:rsidR="00D4674E" w:rsidRDefault="00D4674E" w:rsidP="009D223F">
      <w:pPr>
        <w:rPr>
          <w:lang w:val="en-DE"/>
        </w:rPr>
      </w:pPr>
    </w:p>
    <w:p w14:paraId="746F9B90" w14:textId="19D74AF9" w:rsidR="00D4674E" w:rsidRDefault="00400F50" w:rsidP="009D223F">
      <w:pPr>
        <w:rPr>
          <w:lang w:val="en-DE"/>
        </w:rPr>
      </w:pPr>
      <w:r>
        <w:rPr>
          <w:lang w:val="en-DE"/>
        </w:rPr>
        <w:t>To</w:t>
      </w:r>
      <w:r w:rsidR="00D4674E">
        <w:rPr>
          <w:lang w:val="en-DE"/>
        </w:rPr>
        <w:t xml:space="preserve"> not make the scene feel cramped or claustrophobic, I added a window in the back – which </w:t>
      </w:r>
      <w:r>
        <w:rPr>
          <w:lang w:val="en-DE"/>
        </w:rPr>
        <w:t>opens</w:t>
      </w:r>
      <w:r w:rsidR="00D4674E">
        <w:rPr>
          <w:lang w:val="en-DE"/>
        </w:rPr>
        <w:t xml:space="preserve"> the scene whilst not overwhelming the user with empty space. It also is a good tool to show off the skybox I selected from this website. </w:t>
      </w:r>
    </w:p>
    <w:p w14:paraId="6D54BC51" w14:textId="77777777" w:rsidR="00D4674E" w:rsidRDefault="00D4674E" w:rsidP="009D223F">
      <w:pPr>
        <w:rPr>
          <w:lang w:val="en-DE"/>
        </w:rPr>
      </w:pPr>
    </w:p>
    <w:p w14:paraId="4BE89503" w14:textId="472E7D3F" w:rsidR="008252EB" w:rsidRDefault="00D4674E" w:rsidP="009D223F">
      <w:pPr>
        <w:rPr>
          <w:lang w:val="en-DE"/>
        </w:rPr>
      </w:pPr>
      <w:r>
        <w:rPr>
          <w:lang w:val="en-DE"/>
        </w:rPr>
        <w:t>The scene also does not have a roof, this is done on purpose.</w:t>
      </w:r>
      <w:r w:rsidR="008252EB">
        <w:rPr>
          <w:lang w:val="en-DE"/>
        </w:rPr>
        <w:t xml:space="preserve"> I got the inspiration from the </w:t>
      </w:r>
      <w:proofErr w:type="spellStart"/>
      <w:r w:rsidR="008252EB">
        <w:rPr>
          <w:lang w:val="en-DE"/>
        </w:rPr>
        <w:t>SteamVR</w:t>
      </w:r>
      <w:proofErr w:type="spellEnd"/>
      <w:r w:rsidR="008252EB">
        <w:rPr>
          <w:lang w:val="en-DE"/>
        </w:rPr>
        <w:t xml:space="preserve"> Home. My favourite part about sitting in </w:t>
      </w:r>
      <w:proofErr w:type="spellStart"/>
      <w:r w:rsidR="008252EB">
        <w:rPr>
          <w:lang w:val="en-DE"/>
        </w:rPr>
        <w:t>SteamVR</w:t>
      </w:r>
      <w:proofErr w:type="spellEnd"/>
      <w:r w:rsidR="008252EB">
        <w:rPr>
          <w:lang w:val="en-DE"/>
        </w:rPr>
        <w:t xml:space="preserve"> Home is admiring the quality of the environment and how it can take you out of reality with its </w:t>
      </w:r>
      <w:r w:rsidR="000C5736">
        <w:rPr>
          <w:lang w:val="en-DE"/>
        </w:rPr>
        <w:t>realism and beauty</w:t>
      </w:r>
      <w:r w:rsidR="008252EB">
        <w:rPr>
          <w:lang w:val="en-DE"/>
        </w:rPr>
        <w:t>. With that in mind, I wanted to bring that feeling to my application.</w:t>
      </w:r>
    </w:p>
    <w:p w14:paraId="5DBB7F56" w14:textId="77777777" w:rsidR="008252EB" w:rsidRDefault="008252EB" w:rsidP="009D223F">
      <w:pPr>
        <w:rPr>
          <w:lang w:val="en-DE"/>
        </w:rPr>
      </w:pPr>
    </w:p>
    <w:p w14:paraId="1698C4A7" w14:textId="5B9DD17A" w:rsidR="00D4674E" w:rsidRPr="009D223F" w:rsidRDefault="008252EB" w:rsidP="009D223F">
      <w:pPr>
        <w:rPr>
          <w:lang w:val="en-DE"/>
        </w:rPr>
      </w:pPr>
      <w:r>
        <w:rPr>
          <w:lang w:val="en-DE"/>
        </w:rPr>
        <w:t xml:space="preserve">I chose a darker skybox as I wanted to highlight the different lighting types in the scene itself – creating a </w:t>
      </w:r>
      <w:r w:rsidR="000C5736">
        <w:rPr>
          <w:lang w:val="en-DE"/>
        </w:rPr>
        <w:t>more of a relaxed</w:t>
      </w:r>
      <w:r>
        <w:rPr>
          <w:lang w:val="en-DE"/>
        </w:rPr>
        <w:t xml:space="preserve"> atmosphere.    </w:t>
      </w:r>
    </w:p>
    <w:p w14:paraId="6221B835" w14:textId="51E6D307" w:rsidR="007E23B1" w:rsidRDefault="00196E83" w:rsidP="007E23B1">
      <w:pPr>
        <w:pStyle w:val="Heading3"/>
        <w:rPr>
          <w:lang w:val="en-DE"/>
        </w:rPr>
      </w:pPr>
      <w:bookmarkStart w:id="44" w:name="_Toc70071614"/>
      <w:r>
        <w:rPr>
          <w:lang w:val="en-DE"/>
        </w:rPr>
        <w:t>3D Model</w:t>
      </w:r>
      <w:r w:rsidR="00EE2A94">
        <w:rPr>
          <w:lang w:val="en-DE"/>
        </w:rPr>
        <w:t>s</w:t>
      </w:r>
      <w:bookmarkEnd w:id="44"/>
    </w:p>
    <w:p w14:paraId="2F748597" w14:textId="77777777" w:rsidR="00C93F55" w:rsidRDefault="007E2653" w:rsidP="00C93F55">
      <w:pPr>
        <w:ind w:left="720" w:hanging="720"/>
        <w:rPr>
          <w:lang w:val="en-DE"/>
        </w:rPr>
      </w:pPr>
      <w:r w:rsidRPr="00D4173F">
        <w:rPr>
          <w:lang w:val="en-DE"/>
        </w:rPr>
        <w:t>I got the base model</w:t>
      </w:r>
      <w:r w:rsidR="00196E83" w:rsidRPr="00D4173F">
        <w:rPr>
          <w:lang w:val="en-DE"/>
        </w:rPr>
        <w:t>s</w:t>
      </w:r>
      <w:r w:rsidRPr="00D4173F">
        <w:rPr>
          <w:lang w:val="en-DE"/>
        </w:rPr>
        <w:t xml:space="preserve"> of the male and female from a website called </w:t>
      </w:r>
      <w:proofErr w:type="spellStart"/>
      <w:r w:rsidR="00C93F55">
        <w:rPr>
          <w:lang w:val="en-DE"/>
        </w:rPr>
        <w:t>TurboSquid</w:t>
      </w:r>
      <w:proofErr w:type="spellEnd"/>
      <w:r w:rsidRPr="00D4173F">
        <w:rPr>
          <w:lang w:val="en-DE"/>
        </w:rPr>
        <w:t>.</w:t>
      </w:r>
      <w:r w:rsidR="00C93F55">
        <w:rPr>
          <w:lang w:val="en-DE"/>
        </w:rPr>
        <w:t xml:space="preserve"> I did this </w:t>
      </w:r>
    </w:p>
    <w:p w14:paraId="7DA6CC5F" w14:textId="7808AF66" w:rsidR="007E2653" w:rsidRDefault="00C93F55" w:rsidP="00C93F55">
      <w:pPr>
        <w:ind w:left="720" w:hanging="720"/>
        <w:rPr>
          <w:lang w:val="en-DE"/>
        </w:rPr>
      </w:pPr>
      <w:r>
        <w:rPr>
          <w:lang w:val="en-DE"/>
        </w:rPr>
        <w:t xml:space="preserve">because I needed detailed </w:t>
      </w:r>
      <w:r w:rsidR="007120A9">
        <w:rPr>
          <w:lang w:val="en-DE"/>
        </w:rPr>
        <w:t>models,</w:t>
      </w:r>
      <w:r>
        <w:rPr>
          <w:lang w:val="en-DE"/>
        </w:rPr>
        <w:t xml:space="preserve"> and this was the quickest way to prototype. </w:t>
      </w:r>
    </w:p>
    <w:p w14:paraId="003DD3CB" w14:textId="77777777" w:rsidR="00DA6635" w:rsidRDefault="00DA6635" w:rsidP="00C93F55">
      <w:pPr>
        <w:ind w:left="720" w:hanging="720"/>
        <w:rPr>
          <w:lang w:val="en-DE"/>
        </w:rPr>
      </w:pPr>
    </w:p>
    <w:p w14:paraId="5CF8BC26" w14:textId="67ED473B" w:rsidR="00720DEB" w:rsidRDefault="00DA6635" w:rsidP="00DA6635">
      <w:pPr>
        <w:rPr>
          <w:lang w:val="en-DE"/>
        </w:rPr>
      </w:pPr>
      <w:r w:rsidRPr="00DA6635">
        <w:rPr>
          <w:lang w:val="en-DE"/>
        </w:rPr>
        <w:t xml:space="preserve">Originally, I wanted to implement both a UI and a feature where you cycle through a selection of posed so the user could see other angles of the clothes. </w:t>
      </w:r>
      <w:r>
        <w:rPr>
          <w:lang w:val="en-DE"/>
        </w:rPr>
        <w:t xml:space="preserve">Unfortunately, I had issues posing the model and having Unity generate the matching mesh collider. </w:t>
      </w:r>
    </w:p>
    <w:p w14:paraId="14D29C0C" w14:textId="356698D2" w:rsidR="00DA6635" w:rsidRDefault="00DA6635" w:rsidP="00DA6635">
      <w:pPr>
        <w:rPr>
          <w:lang w:val="en-DE"/>
        </w:rPr>
      </w:pPr>
    </w:p>
    <w:p w14:paraId="3C0186FB" w14:textId="601F3DFC" w:rsidR="00DA6635" w:rsidRDefault="00DA6635" w:rsidP="00DA6635">
      <w:pPr>
        <w:rPr>
          <w:lang w:val="en-DE"/>
        </w:rPr>
      </w:pPr>
      <w:r>
        <w:rPr>
          <w:lang w:val="en-DE"/>
        </w:rPr>
        <w:t xml:space="preserve">See the below image for example. </w:t>
      </w:r>
    </w:p>
    <w:p w14:paraId="7D884832" w14:textId="529E1FE3" w:rsidR="00DA6635" w:rsidRDefault="00DA6635" w:rsidP="00DA6635">
      <w:pPr>
        <w:rPr>
          <w:lang w:val="en-DE"/>
        </w:rPr>
      </w:pPr>
    </w:p>
    <w:p w14:paraId="173A29C6" w14:textId="40D5AF1F" w:rsidR="00DA6635" w:rsidRDefault="00DA6635" w:rsidP="00DA6635">
      <w:pPr>
        <w:rPr>
          <w:lang w:val="en-DE"/>
        </w:rPr>
      </w:pPr>
      <w:r>
        <w:rPr>
          <w:lang w:val="en-DE"/>
        </w:rPr>
        <w:lastRenderedPageBreak/>
        <w:t xml:space="preserve">This also mean that the clothes couldn’t react to the clothes as the mesh was inaccurate. </w:t>
      </w:r>
    </w:p>
    <w:p w14:paraId="60AC13AC" w14:textId="724ADE85" w:rsidR="00CC0881" w:rsidRDefault="00CC0881" w:rsidP="00DA6635">
      <w:pPr>
        <w:rPr>
          <w:lang w:val="en-DE"/>
        </w:rPr>
      </w:pPr>
    </w:p>
    <w:p w14:paraId="43E397E5" w14:textId="77777777" w:rsidR="00CC0881" w:rsidRPr="00DA6635" w:rsidRDefault="00CC0881" w:rsidP="00DA6635">
      <w:pPr>
        <w:rPr>
          <w:lang w:val="en-DE"/>
        </w:rPr>
      </w:pPr>
    </w:p>
    <w:p w14:paraId="0E2A769A" w14:textId="215A8AB1" w:rsidR="007E23B1" w:rsidRDefault="00547021" w:rsidP="00547021">
      <w:pPr>
        <w:pStyle w:val="Heading3"/>
        <w:rPr>
          <w:lang w:val="en-DE"/>
        </w:rPr>
      </w:pPr>
      <w:bookmarkStart w:id="45" w:name="_Toc70071615"/>
      <w:r>
        <w:rPr>
          <w:lang w:val="en-DE"/>
        </w:rPr>
        <w:t xml:space="preserve">Model </w:t>
      </w:r>
      <w:r w:rsidR="007E23B1" w:rsidRPr="007E2653">
        <w:rPr>
          <w:lang w:val="en-DE"/>
        </w:rPr>
        <w:t>Rigging</w:t>
      </w:r>
      <w:bookmarkEnd w:id="45"/>
    </w:p>
    <w:p w14:paraId="376996B8" w14:textId="77777777" w:rsidR="00196E83" w:rsidRPr="00196E83" w:rsidRDefault="00196E83" w:rsidP="00196E83">
      <w:pPr>
        <w:rPr>
          <w:lang w:val="en-DE"/>
        </w:rPr>
      </w:pPr>
    </w:p>
    <w:p w14:paraId="67943888" w14:textId="3D8B7211" w:rsidR="00196E83" w:rsidRDefault="00196E83" w:rsidP="00196E83">
      <w:pPr>
        <w:rPr>
          <w:lang w:val="en-DE"/>
        </w:rPr>
      </w:pPr>
      <w:r>
        <w:rPr>
          <w:noProof/>
          <w:lang w:val="en-DE"/>
        </w:rPr>
        <w:drawing>
          <wp:inline distT="0" distB="0" distL="0" distR="0" wp14:anchorId="603388FF" wp14:editId="5CD46C17">
            <wp:extent cx="1552659" cy="3833495"/>
            <wp:effectExtent l="0" t="0" r="9525" b="0"/>
            <wp:docPr id="7" name="Picture 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10;&#10;Description automatically generated"/>
                    <pic:cNvPicPr/>
                  </pic:nvPicPr>
                  <pic:blipFill>
                    <a:blip r:embed="rId33"/>
                    <a:stretch>
                      <a:fillRect/>
                    </a:stretch>
                  </pic:blipFill>
                  <pic:spPr>
                    <a:xfrm>
                      <a:off x="0" y="0"/>
                      <a:ext cx="1556946" cy="3844080"/>
                    </a:xfrm>
                    <a:prstGeom prst="rect">
                      <a:avLst/>
                    </a:prstGeom>
                  </pic:spPr>
                </pic:pic>
              </a:graphicData>
            </a:graphic>
          </wp:inline>
        </w:drawing>
      </w:r>
      <w:r w:rsidR="00835611">
        <w:rPr>
          <w:noProof/>
          <w:lang w:val="en-DE"/>
        </w:rPr>
        <w:t xml:space="preserve"> </w:t>
      </w:r>
      <w:r w:rsidR="00835611">
        <w:rPr>
          <w:noProof/>
          <w:lang w:val="en-DE"/>
        </w:rPr>
        <w:tab/>
      </w:r>
      <w:r w:rsidR="00835611">
        <w:rPr>
          <w:noProof/>
          <w:lang w:val="en-DE"/>
        </w:rPr>
        <w:tab/>
      </w:r>
      <w:r w:rsidR="00835611">
        <w:rPr>
          <w:noProof/>
          <w:lang w:val="en-DE"/>
        </w:rPr>
        <w:tab/>
      </w:r>
      <w:r w:rsidR="00835611">
        <w:rPr>
          <w:noProof/>
          <w:lang w:val="en-DE"/>
        </w:rPr>
        <w:drawing>
          <wp:inline distT="0" distB="0" distL="0" distR="0" wp14:anchorId="32E2BC77" wp14:editId="4298D666">
            <wp:extent cx="1914955" cy="3852522"/>
            <wp:effectExtent l="0" t="0" r="9525" b="0"/>
            <wp:docPr id="27" name="Picture 27" descr="A picture containing surfing, person,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urfing, person, posing&#10;&#10;Description automatically generated"/>
                    <pic:cNvPicPr/>
                  </pic:nvPicPr>
                  <pic:blipFill>
                    <a:blip r:embed="rId34"/>
                    <a:stretch>
                      <a:fillRect/>
                    </a:stretch>
                  </pic:blipFill>
                  <pic:spPr>
                    <a:xfrm flipH="1">
                      <a:off x="0" y="0"/>
                      <a:ext cx="1946342" cy="3915667"/>
                    </a:xfrm>
                    <a:prstGeom prst="rect">
                      <a:avLst/>
                    </a:prstGeom>
                  </pic:spPr>
                </pic:pic>
              </a:graphicData>
            </a:graphic>
          </wp:inline>
        </w:drawing>
      </w:r>
    </w:p>
    <w:p w14:paraId="3F158180" w14:textId="533042F2" w:rsidR="00196E83" w:rsidRDefault="00196E83" w:rsidP="00196E83">
      <w:pPr>
        <w:rPr>
          <w:lang w:val="en-DE"/>
        </w:rPr>
      </w:pPr>
    </w:p>
    <w:p w14:paraId="7D85204B" w14:textId="2816165F" w:rsidR="00196E83" w:rsidRDefault="00196E83" w:rsidP="00196E83">
      <w:pPr>
        <w:rPr>
          <w:lang w:val="en-DE"/>
        </w:rPr>
      </w:pPr>
      <w:r w:rsidRPr="002B28A4">
        <w:rPr>
          <w:lang w:val="en-DE"/>
        </w:rPr>
        <w:t xml:space="preserve">The model has two types of armature – one is to pose the model, the other is to change the model’s dimensions. </w:t>
      </w:r>
    </w:p>
    <w:p w14:paraId="7264EFB5" w14:textId="0086C330" w:rsidR="00720DEB" w:rsidRDefault="00720DEB" w:rsidP="00196E83">
      <w:pPr>
        <w:rPr>
          <w:lang w:val="en-DE"/>
        </w:rPr>
      </w:pPr>
    </w:p>
    <w:p w14:paraId="5ADB4377" w14:textId="60F8E822" w:rsidR="005B311A" w:rsidRDefault="005B311A" w:rsidP="00196E83">
      <w:pPr>
        <w:rPr>
          <w:lang w:val="en-DE"/>
        </w:rPr>
      </w:pPr>
      <w:r>
        <w:rPr>
          <w:lang w:val="en-DE"/>
        </w:rPr>
        <w:t xml:space="preserve">One set of bones has been placed in the key areas which are the neck, bust, waist and hips. I chose these places because they are the main areas of the body that sizing charts refer to. </w:t>
      </w:r>
    </w:p>
    <w:p w14:paraId="47EE5A1C" w14:textId="442DADB7" w:rsidR="001A53A9" w:rsidRDefault="001A53A9" w:rsidP="00196E83">
      <w:pPr>
        <w:rPr>
          <w:lang w:val="en-DE"/>
        </w:rPr>
      </w:pPr>
    </w:p>
    <w:p w14:paraId="7D69456A" w14:textId="3F489450" w:rsidR="00196E83" w:rsidRPr="00DA6635" w:rsidRDefault="001A53A9" w:rsidP="00196E83">
      <w:pPr>
        <w:rPr>
          <w:lang w:val="en-DE"/>
        </w:rPr>
      </w:pPr>
      <w:r>
        <w:rPr>
          <w:lang w:val="en-DE"/>
        </w:rPr>
        <w:t xml:space="preserve">The other set have systematically been put on the human body, with joints in logical places. This is so the model can be posed within Unity and Blender. </w:t>
      </w:r>
    </w:p>
    <w:p w14:paraId="6B8E186D" w14:textId="460A1F41" w:rsidR="007E23B1" w:rsidRPr="00720DEB" w:rsidRDefault="007E23B1" w:rsidP="00B81F98">
      <w:pPr>
        <w:pStyle w:val="Heading3"/>
        <w:rPr>
          <w:lang w:val="en-DE"/>
        </w:rPr>
      </w:pPr>
      <w:bookmarkStart w:id="46" w:name="_Toc70071616"/>
      <w:r>
        <w:rPr>
          <w:lang w:val="en-DE"/>
        </w:rPr>
        <w:t>Model Transformations:</w:t>
      </w:r>
      <w:bookmarkEnd w:id="46"/>
    </w:p>
    <w:p w14:paraId="622AB4C6" w14:textId="779354A8" w:rsidR="007E23B1" w:rsidRPr="002B28A4" w:rsidRDefault="007E23B1" w:rsidP="007E23B1">
      <w:pPr>
        <w:rPr>
          <w:lang w:val="en-DE"/>
        </w:rPr>
      </w:pPr>
      <w:r w:rsidRPr="002B28A4">
        <w:rPr>
          <w:lang w:val="en-DE"/>
        </w:rPr>
        <w:t xml:space="preserve">Transformations of armature were done on a case-by-case basis as there were many small issues that I had to fix. One of those was scaling all the different body parts. They worked in different ways as some body parts – the shoulders for example, had to be moved along the X axis rather than scaling the bone up. This is because it had child components – which made up the arm. Unity scales all components which are children – resulting in unwanted model distortion. </w:t>
      </w:r>
    </w:p>
    <w:p w14:paraId="6A23B5E0" w14:textId="77777777" w:rsidR="007E23B1" w:rsidRPr="00612342" w:rsidRDefault="007E23B1" w:rsidP="007E23B1">
      <w:pPr>
        <w:rPr>
          <w:b/>
          <w:bCs/>
          <w:lang w:val="en-DE"/>
        </w:rPr>
      </w:pPr>
    </w:p>
    <w:p w14:paraId="1B65EB1F" w14:textId="16314791" w:rsidR="007E23B1" w:rsidRDefault="007E23B1" w:rsidP="007E23B1">
      <w:pPr>
        <w:rPr>
          <w:b/>
          <w:bCs/>
          <w:lang w:val="en-DE"/>
        </w:rPr>
      </w:pPr>
      <w:r>
        <w:rPr>
          <w:b/>
          <w:bCs/>
          <w:noProof/>
          <w:lang w:val="en-GB"/>
        </w:rPr>
        <w:lastRenderedPageBreak/>
        <w:drawing>
          <wp:inline distT="0" distB="0" distL="0" distR="0" wp14:anchorId="2289581A" wp14:editId="5A069031">
            <wp:extent cx="1936750" cy="2447759"/>
            <wp:effectExtent l="0" t="0" r="6350" b="0"/>
            <wp:docPr id="1" name="Picture 1" descr="A picture contain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white&#10;&#10;Description automatically generated"/>
                    <pic:cNvPicPr/>
                  </pic:nvPicPr>
                  <pic:blipFill>
                    <a:blip r:embed="rId35"/>
                    <a:stretch>
                      <a:fillRect/>
                    </a:stretch>
                  </pic:blipFill>
                  <pic:spPr>
                    <a:xfrm>
                      <a:off x="0" y="0"/>
                      <a:ext cx="1982517" cy="2505602"/>
                    </a:xfrm>
                    <a:prstGeom prst="rect">
                      <a:avLst/>
                    </a:prstGeom>
                  </pic:spPr>
                </pic:pic>
              </a:graphicData>
            </a:graphic>
          </wp:inline>
        </w:drawing>
      </w:r>
      <w:r w:rsidR="00C61283">
        <w:rPr>
          <w:b/>
          <w:bCs/>
          <w:noProof/>
          <w:lang w:val="en-DE"/>
        </w:rPr>
        <w:t xml:space="preserve"> </w:t>
      </w:r>
      <w:r w:rsidR="00C61283">
        <w:rPr>
          <w:b/>
          <w:bCs/>
          <w:noProof/>
          <w:lang w:val="en-DE"/>
        </w:rPr>
        <w:tab/>
      </w:r>
    </w:p>
    <w:p w14:paraId="2FF9B9E9" w14:textId="54CE00B1" w:rsidR="007E23B1" w:rsidRDefault="007E23B1" w:rsidP="007E23B1">
      <w:pPr>
        <w:rPr>
          <w:b/>
          <w:bCs/>
          <w:lang w:val="en-DE"/>
        </w:rPr>
      </w:pPr>
    </w:p>
    <w:p w14:paraId="7DFD6E5F" w14:textId="77777777" w:rsidR="00C61283" w:rsidRDefault="00C61283" w:rsidP="007E23B1">
      <w:pPr>
        <w:rPr>
          <w:b/>
          <w:bCs/>
          <w:lang w:val="en-DE"/>
        </w:rPr>
      </w:pPr>
    </w:p>
    <w:p w14:paraId="26D31158" w14:textId="77777777" w:rsidR="00D45F6C" w:rsidRDefault="00C61283" w:rsidP="007E23B1">
      <w:pPr>
        <w:rPr>
          <w:lang w:val="en-DE"/>
        </w:rPr>
      </w:pPr>
      <w:r w:rsidRPr="00C61283">
        <w:rPr>
          <w:lang w:val="en-DE"/>
        </w:rPr>
        <w:t xml:space="preserve">I found an issue when moving the shoulders within Unity. </w:t>
      </w:r>
      <w:r w:rsidR="00D45F6C">
        <w:rPr>
          <w:lang w:val="en-DE"/>
        </w:rPr>
        <w:t xml:space="preserve">I had to learn and use the different spaces when changing the transform of the model objects. </w:t>
      </w:r>
    </w:p>
    <w:p w14:paraId="54225728" w14:textId="77777777" w:rsidR="00D45F6C" w:rsidRDefault="00D45F6C" w:rsidP="007E23B1">
      <w:pPr>
        <w:rPr>
          <w:lang w:val="en-DE"/>
        </w:rPr>
      </w:pPr>
    </w:p>
    <w:p w14:paraId="156FD809" w14:textId="32E192B0" w:rsidR="00D45F6C" w:rsidRPr="00D45F6C" w:rsidRDefault="005E620F" w:rsidP="007E23B1">
      <w:pPr>
        <w:rPr>
          <w:lang w:val="en-DE"/>
        </w:rPr>
      </w:pPr>
      <w:r>
        <w:rPr>
          <w:lang w:val="en-DE"/>
        </w:rPr>
        <w:t xml:space="preserve">Local </w:t>
      </w:r>
      <w:r w:rsidR="007E23B1" w:rsidRPr="00C61283">
        <w:rPr>
          <w:lang w:val="en-DE"/>
        </w:rPr>
        <w:t>space</w:t>
      </w:r>
      <w:r>
        <w:rPr>
          <w:lang w:val="en-DE"/>
        </w:rPr>
        <w:t xml:space="preserve"> transforms the model relative to </w:t>
      </w:r>
      <w:r w:rsidR="00D45F6C">
        <w:rPr>
          <w:lang w:val="en-DE"/>
        </w:rPr>
        <w:t>its</w:t>
      </w:r>
      <w:r>
        <w:rPr>
          <w:lang w:val="en-DE"/>
        </w:rPr>
        <w:t xml:space="preserve"> parent.</w:t>
      </w:r>
      <w:r w:rsidR="00D45F6C">
        <w:rPr>
          <w:lang w:val="en-DE"/>
        </w:rPr>
        <w:t xml:space="preserve"> In the first figure – this illustrates how a parent with </w:t>
      </w:r>
      <w:r w:rsidR="000504B1">
        <w:rPr>
          <w:lang w:val="en-DE"/>
        </w:rPr>
        <w:t>a</w:t>
      </w:r>
      <w:r w:rsidR="00D45F6C">
        <w:rPr>
          <w:lang w:val="en-DE"/>
        </w:rPr>
        <w:t xml:space="preserve"> big difference of transformation can affect the model. </w:t>
      </w:r>
      <w:r>
        <w:rPr>
          <w:lang w:val="en-DE"/>
        </w:rPr>
        <w:t xml:space="preserve">Global space uses the model’s transformation, </w:t>
      </w:r>
      <w:r w:rsidR="00D45F6C">
        <w:rPr>
          <w:lang w:val="en-DE"/>
        </w:rPr>
        <w:t xml:space="preserve">transforming to the </w:t>
      </w:r>
      <w:r>
        <w:rPr>
          <w:lang w:val="en-DE"/>
        </w:rPr>
        <w:t>parent</w:t>
      </w:r>
      <w:r w:rsidR="00D45F6C">
        <w:rPr>
          <w:lang w:val="en-DE"/>
        </w:rPr>
        <w:t xml:space="preserve"> component </w:t>
      </w:r>
      <w:r>
        <w:rPr>
          <w:lang w:val="en-DE"/>
        </w:rPr>
        <w:t xml:space="preserve">to the scenes root. </w:t>
      </w:r>
      <w:r w:rsidR="007E23B1" w:rsidRPr="00C61283">
        <w:rPr>
          <w:lang w:val="en-DE"/>
        </w:rPr>
        <w:t xml:space="preserve"> </w:t>
      </w:r>
      <w:r w:rsidR="00D45F6C">
        <w:rPr>
          <w:lang w:val="en-DE"/>
        </w:rPr>
        <w:t>This is shown in the second figure.</w:t>
      </w:r>
      <w:r w:rsidR="000504B1">
        <w:rPr>
          <w:lang w:val="en-DE"/>
        </w:rPr>
        <w:t xml:space="preserve"> </w:t>
      </w:r>
      <w:r w:rsidR="00D45F6C">
        <w:rPr>
          <w:lang w:val="en-DE"/>
        </w:rPr>
        <w:t xml:space="preserve">I fixed this by making sure the parent’s root had no scale and rotation set. </w:t>
      </w:r>
    </w:p>
    <w:p w14:paraId="674B8AA6" w14:textId="77777777" w:rsidR="00C61283" w:rsidRDefault="00C61283" w:rsidP="007E23B1">
      <w:pPr>
        <w:rPr>
          <w:b/>
          <w:bCs/>
          <w:lang w:val="en-DE"/>
        </w:rPr>
      </w:pPr>
    </w:p>
    <w:p w14:paraId="3181E1D5" w14:textId="2CE35306" w:rsidR="007E23B1" w:rsidRDefault="00C61283" w:rsidP="007E23B1">
      <w:pPr>
        <w:rPr>
          <w:noProof/>
          <w:lang w:val="en-DE"/>
        </w:rPr>
      </w:pPr>
      <w:r>
        <w:rPr>
          <w:b/>
          <w:bCs/>
          <w:noProof/>
          <w:lang w:val="en-DE"/>
        </w:rPr>
        <w:drawing>
          <wp:inline distT="0" distB="0" distL="0" distR="0" wp14:anchorId="476AC15F" wp14:editId="65892244">
            <wp:extent cx="1791970" cy="2450437"/>
            <wp:effectExtent l="0" t="0" r="0" b="762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36"/>
                    <a:stretch>
                      <a:fillRect/>
                    </a:stretch>
                  </pic:blipFill>
                  <pic:spPr>
                    <a:xfrm flipH="1">
                      <a:off x="0" y="0"/>
                      <a:ext cx="1835600" cy="2510099"/>
                    </a:xfrm>
                    <a:prstGeom prst="rect">
                      <a:avLst/>
                    </a:prstGeom>
                  </pic:spPr>
                </pic:pic>
              </a:graphicData>
            </a:graphic>
          </wp:inline>
        </w:drawing>
      </w:r>
      <w:r>
        <w:rPr>
          <w:noProof/>
          <w:lang w:val="en-DE"/>
        </w:rPr>
        <w:t xml:space="preserve">  </w:t>
      </w:r>
      <w:r>
        <w:rPr>
          <w:noProof/>
          <w:lang w:val="en-DE"/>
        </w:rPr>
        <w:tab/>
      </w:r>
      <w:r>
        <w:rPr>
          <w:noProof/>
          <w:lang w:val="en-DE"/>
        </w:rPr>
        <w:tab/>
      </w:r>
      <w:r>
        <w:rPr>
          <w:noProof/>
          <w:lang w:val="en-DE"/>
        </w:rPr>
        <w:drawing>
          <wp:inline distT="0" distB="0" distL="0" distR="0" wp14:anchorId="4AC87A76" wp14:editId="4974634F">
            <wp:extent cx="2489268" cy="2463476"/>
            <wp:effectExtent l="0" t="0" r="635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37"/>
                    <a:stretch>
                      <a:fillRect/>
                    </a:stretch>
                  </pic:blipFill>
                  <pic:spPr>
                    <a:xfrm>
                      <a:off x="0" y="0"/>
                      <a:ext cx="2608228" cy="2581204"/>
                    </a:xfrm>
                    <a:prstGeom prst="rect">
                      <a:avLst/>
                    </a:prstGeom>
                  </pic:spPr>
                </pic:pic>
              </a:graphicData>
            </a:graphic>
          </wp:inline>
        </w:drawing>
      </w:r>
    </w:p>
    <w:p w14:paraId="27F4CBD2" w14:textId="3B3A6B43" w:rsidR="00C059BA" w:rsidRDefault="00C059BA" w:rsidP="007E23B1">
      <w:pPr>
        <w:rPr>
          <w:noProof/>
          <w:lang w:val="en-DE"/>
        </w:rPr>
      </w:pPr>
    </w:p>
    <w:p w14:paraId="49F3C789" w14:textId="77777777" w:rsidR="00B81F98" w:rsidRDefault="00B81F98" w:rsidP="007E23B1">
      <w:pPr>
        <w:rPr>
          <w:noProof/>
          <w:lang w:val="en-DE"/>
        </w:rPr>
      </w:pPr>
    </w:p>
    <w:p w14:paraId="20CC41FF" w14:textId="42C82AB6" w:rsidR="000A7098" w:rsidRDefault="000A7098" w:rsidP="000A7098">
      <w:pPr>
        <w:pStyle w:val="Heading3"/>
        <w:rPr>
          <w:noProof/>
          <w:lang w:val="en-DE"/>
        </w:rPr>
      </w:pPr>
      <w:bookmarkStart w:id="47" w:name="_Toc70071617"/>
      <w:r>
        <w:rPr>
          <w:noProof/>
          <w:lang w:val="en-DE"/>
        </w:rPr>
        <w:t xml:space="preserve">Model </w:t>
      </w:r>
      <w:r w:rsidR="00B81F98">
        <w:rPr>
          <w:noProof/>
          <w:lang w:val="en-DE"/>
        </w:rPr>
        <w:t>Scaling and Levers</w:t>
      </w:r>
      <w:bookmarkEnd w:id="47"/>
    </w:p>
    <w:p w14:paraId="5FBE22F9" w14:textId="77777777" w:rsidR="00B81F98" w:rsidRPr="00B81F98" w:rsidRDefault="00B81F98" w:rsidP="00B81F98">
      <w:pPr>
        <w:rPr>
          <w:lang w:val="en-DE"/>
        </w:rPr>
      </w:pPr>
    </w:p>
    <w:p w14:paraId="7EB33527" w14:textId="2B4F21CB" w:rsidR="000A7098" w:rsidRDefault="000A7098" w:rsidP="000A7098">
      <w:pPr>
        <w:rPr>
          <w:lang w:val="en-DE"/>
        </w:rPr>
      </w:pPr>
      <w:r>
        <w:rPr>
          <w:lang w:val="en-DE"/>
        </w:rPr>
        <w:t xml:space="preserve">There </w:t>
      </w:r>
      <w:r w:rsidR="00EF6C9F">
        <w:rPr>
          <w:lang w:val="en-DE"/>
        </w:rPr>
        <w:t>were</w:t>
      </w:r>
      <w:r>
        <w:rPr>
          <w:lang w:val="en-DE"/>
        </w:rPr>
        <w:t xml:space="preserve"> </w:t>
      </w:r>
      <w:r w:rsidR="00FD5710">
        <w:rPr>
          <w:lang w:val="en-DE"/>
        </w:rPr>
        <w:t>several</w:t>
      </w:r>
      <w:r>
        <w:rPr>
          <w:lang w:val="en-DE"/>
        </w:rPr>
        <w:t xml:space="preserve"> ways I tried to implement this, first by using a system made up of collider boxes, on which I was going to manually set the levers. </w:t>
      </w:r>
      <w:r w:rsidR="00FF29E6">
        <w:rPr>
          <w:lang w:val="en-DE"/>
        </w:rPr>
        <w:t xml:space="preserve"> I soon realised how complicated this could be when I analysed the dataset. I got the data from the ASOS website </w:t>
      </w:r>
      <w:r w:rsidR="009B4543">
        <w:rPr>
          <w:lang w:val="en-DE"/>
        </w:rPr>
        <w:t xml:space="preserve">via the sizing charts. I chose to use two of the tables for the project – Curve and Petite. </w:t>
      </w:r>
      <w:r w:rsidR="00FD5710">
        <w:rPr>
          <w:lang w:val="en-DE"/>
        </w:rPr>
        <w:t xml:space="preserve">This data proved to be too inconsistent </w:t>
      </w:r>
      <w:r w:rsidR="00F05DD2">
        <w:rPr>
          <w:lang w:val="en-DE"/>
        </w:rPr>
        <w:t xml:space="preserve">with the ranges for me to manually set intervals. </w:t>
      </w:r>
      <w:r w:rsidR="00986964">
        <w:rPr>
          <w:lang w:val="en-DE"/>
        </w:rPr>
        <w:t xml:space="preserve">See details for more information on the data. </w:t>
      </w:r>
    </w:p>
    <w:p w14:paraId="070ECA30" w14:textId="3F724C7B" w:rsidR="009B4543" w:rsidRDefault="00A01A83" w:rsidP="000A7098">
      <w:pPr>
        <w:rPr>
          <w:lang w:val="en-DE"/>
        </w:rPr>
      </w:pPr>
      <w:r>
        <w:rPr>
          <w:noProof/>
          <w:lang w:val="en-DE"/>
        </w:rPr>
        <w:lastRenderedPageBreak/>
        <w:drawing>
          <wp:anchor distT="0" distB="0" distL="114300" distR="114300" simplePos="0" relativeHeight="251665408" behindDoc="1" locked="0" layoutInCell="1" allowOverlap="1" wp14:anchorId="52EBEBDC" wp14:editId="0FDFD3E3">
            <wp:simplePos x="0" y="0"/>
            <wp:positionH relativeFrom="margin">
              <wp:posOffset>2645410</wp:posOffset>
            </wp:positionH>
            <wp:positionV relativeFrom="paragraph">
              <wp:posOffset>236220</wp:posOffset>
            </wp:positionV>
            <wp:extent cx="2230755" cy="1807845"/>
            <wp:effectExtent l="0" t="0" r="0" b="1905"/>
            <wp:wrapThrough wrapText="bothSides">
              <wp:wrapPolygon edited="0">
                <wp:start x="0" y="0"/>
                <wp:lineTo x="0" y="21395"/>
                <wp:lineTo x="21397" y="21395"/>
                <wp:lineTo x="21397" y="0"/>
                <wp:lineTo x="0" y="0"/>
              </wp:wrapPolygon>
            </wp:wrapThrough>
            <wp:docPr id="39" name="Picture 39"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ign&#10;&#10;Description automatically generated"/>
                    <pic:cNvPicPr/>
                  </pic:nvPicPr>
                  <pic:blipFill>
                    <a:blip r:embed="rId38"/>
                    <a:stretch>
                      <a:fillRect/>
                    </a:stretch>
                  </pic:blipFill>
                  <pic:spPr>
                    <a:xfrm>
                      <a:off x="0" y="0"/>
                      <a:ext cx="2230755" cy="1807845"/>
                    </a:xfrm>
                    <a:prstGeom prst="rect">
                      <a:avLst/>
                    </a:prstGeom>
                  </pic:spPr>
                </pic:pic>
              </a:graphicData>
            </a:graphic>
            <wp14:sizeRelH relativeFrom="margin">
              <wp14:pctWidth>0</wp14:pctWidth>
            </wp14:sizeRelH>
            <wp14:sizeRelV relativeFrom="margin">
              <wp14:pctHeight>0</wp14:pctHeight>
            </wp14:sizeRelV>
          </wp:anchor>
        </w:drawing>
      </w:r>
      <w:r>
        <w:rPr>
          <w:noProof/>
          <w:lang w:val="en-DE"/>
        </w:rPr>
        <w:drawing>
          <wp:anchor distT="0" distB="0" distL="114300" distR="114300" simplePos="0" relativeHeight="251664384" behindDoc="1" locked="0" layoutInCell="1" allowOverlap="1" wp14:anchorId="26668B66" wp14:editId="08F43C31">
            <wp:simplePos x="0" y="0"/>
            <wp:positionH relativeFrom="margin">
              <wp:posOffset>146050</wp:posOffset>
            </wp:positionH>
            <wp:positionV relativeFrom="paragraph">
              <wp:posOffset>247015</wp:posOffset>
            </wp:positionV>
            <wp:extent cx="1974850" cy="1798320"/>
            <wp:effectExtent l="0" t="0" r="6350" b="0"/>
            <wp:wrapTopAndBottom/>
            <wp:docPr id="34" name="Picture 3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ece of paper with writing on it&#10;&#10;Description automatically generated"/>
                    <pic:cNvPicPr/>
                  </pic:nvPicPr>
                  <pic:blipFill rotWithShape="1">
                    <a:blip r:embed="rId39"/>
                    <a:srcRect l="8675" t="24668" r="5301" b="16599"/>
                    <a:stretch/>
                  </pic:blipFill>
                  <pic:spPr bwMode="auto">
                    <a:xfrm>
                      <a:off x="0" y="0"/>
                      <a:ext cx="1974850" cy="1798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E314EB" w14:textId="04CD1343" w:rsidR="00FF29E6" w:rsidRDefault="00FF29E6" w:rsidP="000A7098">
      <w:pPr>
        <w:rPr>
          <w:lang w:val="en-DE"/>
        </w:rPr>
      </w:pPr>
    </w:p>
    <w:p w14:paraId="29B863C8" w14:textId="1DB51E35" w:rsidR="00A01A83" w:rsidRDefault="00FF29E6" w:rsidP="00A01A83">
      <w:pPr>
        <w:rPr>
          <w:lang w:val="en-DE"/>
        </w:rPr>
      </w:pPr>
      <w:r>
        <w:rPr>
          <w:lang w:val="en-DE"/>
        </w:rPr>
        <w:t>The second way I thought to implement this is</w:t>
      </w:r>
      <w:r w:rsidR="007A1AF2">
        <w:rPr>
          <w:lang w:val="en-DE"/>
        </w:rPr>
        <w:t xml:space="preserve"> to use maths </w:t>
      </w:r>
      <w:r w:rsidR="00134CD1">
        <w:rPr>
          <w:lang w:val="en-DE"/>
        </w:rPr>
        <w:t xml:space="preserve">to calculate the range of the values and match them to the range of the lever positions. This means that the program calculates it on </w:t>
      </w:r>
      <w:r w:rsidR="00EF6C9F">
        <w:rPr>
          <w:lang w:val="en-DE"/>
        </w:rPr>
        <w:t>start,</w:t>
      </w:r>
      <w:r w:rsidR="00134CD1">
        <w:rPr>
          <w:lang w:val="en-DE"/>
        </w:rPr>
        <w:t xml:space="preserve"> and it is always accurate. It also makes it a very flexible component as all it needs is the minimum and maximum integer value,</w:t>
      </w:r>
      <w:r w:rsidR="00EF6C9F">
        <w:rPr>
          <w:lang w:val="en-DE"/>
        </w:rPr>
        <w:t xml:space="preserve"> and the</w:t>
      </w:r>
      <w:r w:rsidR="00134CD1">
        <w:rPr>
          <w:lang w:val="en-DE"/>
        </w:rPr>
        <w:t xml:space="preserve"> physical handle</w:t>
      </w:r>
      <w:r>
        <w:rPr>
          <w:lang w:val="en-DE"/>
        </w:rPr>
        <w:t xml:space="preserve"> </w:t>
      </w:r>
      <w:r w:rsidR="00EF6C9F">
        <w:rPr>
          <w:lang w:val="en-DE"/>
        </w:rPr>
        <w:t xml:space="preserve">component. </w:t>
      </w:r>
    </w:p>
    <w:p w14:paraId="48548F3A" w14:textId="7637773A" w:rsidR="00986964" w:rsidRDefault="00986964" w:rsidP="00A01A83">
      <w:pPr>
        <w:rPr>
          <w:lang w:val="en-DE"/>
        </w:rPr>
      </w:pPr>
    </w:p>
    <w:p w14:paraId="48E5D173" w14:textId="2BFBD8CE" w:rsidR="00986964" w:rsidRPr="00A01A83" w:rsidRDefault="00986964" w:rsidP="00A01A83">
      <w:pPr>
        <w:rPr>
          <w:lang w:val="en-DE"/>
        </w:rPr>
      </w:pPr>
      <w:r>
        <w:rPr>
          <w:lang w:val="en-DE"/>
        </w:rPr>
        <w:t xml:space="preserve">This ended up being the best solution and has been implemented in the final product. </w:t>
      </w:r>
    </w:p>
    <w:p w14:paraId="4A0E42BC" w14:textId="61A58053" w:rsidR="00C059BA" w:rsidRPr="00547021" w:rsidRDefault="007E23B1" w:rsidP="00C059BA">
      <w:pPr>
        <w:pStyle w:val="Heading3"/>
        <w:rPr>
          <w:lang w:val="en-DE"/>
        </w:rPr>
      </w:pPr>
      <w:bookmarkStart w:id="48" w:name="_Toc70071618"/>
      <w:r w:rsidRPr="00C059BA">
        <w:rPr>
          <w:lang w:val="en-DE"/>
        </w:rPr>
        <w:t>Clothes</w:t>
      </w:r>
      <w:r w:rsidR="00547021">
        <w:rPr>
          <w:lang w:val="en-DE"/>
        </w:rPr>
        <w:t xml:space="preserve"> Physics</w:t>
      </w:r>
      <w:bookmarkEnd w:id="48"/>
    </w:p>
    <w:p w14:paraId="2DE835EC" w14:textId="12AA23F1" w:rsidR="007E23B1" w:rsidRPr="002B28A4" w:rsidRDefault="007E23B1" w:rsidP="007E23B1">
      <w:pPr>
        <w:rPr>
          <w:lang w:val="en-DE"/>
        </w:rPr>
      </w:pPr>
      <w:r w:rsidRPr="002B28A4">
        <w:rPr>
          <w:lang w:val="en-DE"/>
        </w:rPr>
        <w:t xml:space="preserve">I used a new package (EZ soft bones) to implement the cloth instead of using the inbuilt cloth component within Unity. I decided to use a new package for a few reasons. </w:t>
      </w:r>
    </w:p>
    <w:p w14:paraId="406966E4" w14:textId="3C18D037" w:rsidR="007E23B1" w:rsidRPr="002B28A4" w:rsidRDefault="007E23B1" w:rsidP="007E23B1">
      <w:pPr>
        <w:ind w:left="360"/>
        <w:rPr>
          <w:lang w:val="en-DE"/>
        </w:rPr>
      </w:pPr>
    </w:p>
    <w:p w14:paraId="269D0F99" w14:textId="77777777" w:rsidR="007E23B1" w:rsidRPr="002B28A4" w:rsidRDefault="007E23B1" w:rsidP="007E23B1">
      <w:pPr>
        <w:rPr>
          <w:lang w:val="en-DE"/>
        </w:rPr>
      </w:pPr>
      <w:r w:rsidRPr="002B28A4">
        <w:rPr>
          <w:lang w:val="en-DE"/>
        </w:rPr>
        <w:t xml:space="preserve">The internal package uses a system of weighting points, in which you can edit how the cloth reacts in certain physics situations. It also needs to be pinned to an object – to keep it anchored. The issue with this is that I needed the clothing objects to be dynamic in scaling and to recognise the model collider mesh component as a rigid body collider. This component is limited as it only accepts capsule and circular colliders. I am also not pinning meshes to the models as it needs to display many clothes and it is difficult/computationally expensive to do on runtime. </w:t>
      </w:r>
    </w:p>
    <w:p w14:paraId="726C2118" w14:textId="77777777" w:rsidR="007E23B1" w:rsidRPr="002B28A4" w:rsidRDefault="007E23B1" w:rsidP="007E23B1">
      <w:pPr>
        <w:ind w:left="360"/>
        <w:rPr>
          <w:lang w:val="en-DE"/>
        </w:rPr>
      </w:pPr>
    </w:p>
    <w:p w14:paraId="2C2FBF7D" w14:textId="77777777" w:rsidR="00494755" w:rsidRDefault="007E23B1" w:rsidP="007E23B1">
      <w:pPr>
        <w:rPr>
          <w:lang w:val="en-DE"/>
        </w:rPr>
      </w:pPr>
      <w:r w:rsidRPr="002B28A4">
        <w:rPr>
          <w:lang w:val="en-DE"/>
        </w:rPr>
        <w:t xml:space="preserve">The new package accepts a mesh body and simulates physics by using armature. This fits in better with the project architecture as I can dynamically scale the bones in the armature without distorting the mesh too much. The only downside is that there was limited documentation, this meant it took longer than anticipated to implement. </w:t>
      </w:r>
    </w:p>
    <w:p w14:paraId="38BB8E9F" w14:textId="77777777" w:rsidR="00494755" w:rsidRDefault="00494755" w:rsidP="007E23B1">
      <w:pPr>
        <w:rPr>
          <w:lang w:val="en-DE"/>
        </w:rPr>
      </w:pPr>
    </w:p>
    <w:p w14:paraId="393E7E9E" w14:textId="6277CB2C" w:rsidR="007E23B1" w:rsidRDefault="00494755" w:rsidP="007E23B1">
      <w:pPr>
        <w:rPr>
          <w:lang w:val="en-DE"/>
        </w:rPr>
      </w:pPr>
      <w:r>
        <w:rPr>
          <w:lang w:val="en-DE"/>
        </w:rPr>
        <w:t>I came across issues during development whilst trying to figure out how the components worked – it took a lot of fine tuning. For example, I gave the clothing the bone parameters of the model, instead of itself. I thought this would set the mesh collider instead of activating the cloth physics.</w:t>
      </w:r>
    </w:p>
    <w:p w14:paraId="5F98A482" w14:textId="7A810C62" w:rsidR="00494755" w:rsidRDefault="00494755" w:rsidP="007E23B1">
      <w:pPr>
        <w:rPr>
          <w:lang w:val="en-DE"/>
        </w:rPr>
      </w:pPr>
    </w:p>
    <w:p w14:paraId="43C4FF24" w14:textId="77777777" w:rsidR="00494755" w:rsidRDefault="00494755" w:rsidP="007E23B1">
      <w:pPr>
        <w:rPr>
          <w:lang w:val="en-DE"/>
        </w:rPr>
      </w:pPr>
    </w:p>
    <w:p w14:paraId="41B627F0" w14:textId="6142E533" w:rsidR="004E3B67" w:rsidRDefault="00494755" w:rsidP="00C059BA">
      <w:pPr>
        <w:rPr>
          <w:lang w:val="en-DE"/>
        </w:rPr>
      </w:pPr>
      <w:r>
        <w:rPr>
          <w:noProof/>
          <w:lang w:val="en-DE"/>
        </w:rPr>
        <w:lastRenderedPageBreak/>
        <w:drawing>
          <wp:inline distT="0" distB="0" distL="0" distR="0" wp14:anchorId="0DAB9DEA" wp14:editId="7B85C6A1">
            <wp:extent cx="2805990" cy="2690707"/>
            <wp:effectExtent l="0" t="0" r="0" b="0"/>
            <wp:docPr id="12" name="Picture 12" descr="Two people danc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wo people dancing&#10;&#10;Description automatically generated with low confidence"/>
                    <pic:cNvPicPr/>
                  </pic:nvPicPr>
                  <pic:blipFill>
                    <a:blip r:embed="rId40"/>
                    <a:stretch>
                      <a:fillRect/>
                    </a:stretch>
                  </pic:blipFill>
                  <pic:spPr>
                    <a:xfrm>
                      <a:off x="0" y="0"/>
                      <a:ext cx="2840022" cy="2723341"/>
                    </a:xfrm>
                    <a:prstGeom prst="rect">
                      <a:avLst/>
                    </a:prstGeom>
                  </pic:spPr>
                </pic:pic>
              </a:graphicData>
            </a:graphic>
          </wp:inline>
        </w:drawing>
      </w:r>
    </w:p>
    <w:p w14:paraId="18B02B2D" w14:textId="27E081F8" w:rsidR="00DD0CBD" w:rsidRDefault="00DD0CBD" w:rsidP="007779BC">
      <w:pPr>
        <w:pStyle w:val="Heading4"/>
        <w:rPr>
          <w:lang w:val="en-DE"/>
        </w:rPr>
      </w:pPr>
      <w:r>
        <w:rPr>
          <w:lang w:val="en-DE"/>
        </w:rPr>
        <w:t>Modelling</w:t>
      </w:r>
    </w:p>
    <w:p w14:paraId="79B33A10" w14:textId="19524FC4" w:rsidR="008678C1" w:rsidRPr="004E3B67" w:rsidRDefault="008678C1" w:rsidP="008678C1">
      <w:pPr>
        <w:rPr>
          <w:lang w:val="en-DE"/>
        </w:rPr>
      </w:pPr>
      <w:r w:rsidRPr="002B28A4">
        <w:rPr>
          <w:lang w:val="en-DE"/>
        </w:rPr>
        <w:t xml:space="preserve">The software I used to create the clothes was Blender 2.91.0 – the process was time consuming but returned good results. I started by selecting the faces of the mesh off the first model and then using the sculpt tool for the fine details. </w:t>
      </w:r>
      <w:r w:rsidR="004E3B67">
        <w:rPr>
          <w:lang w:val="en-DE"/>
        </w:rPr>
        <w:t>Figures _</w:t>
      </w:r>
      <w:proofErr w:type="spellStart"/>
      <w:r w:rsidR="004E3B67">
        <w:rPr>
          <w:lang w:val="en-DE"/>
        </w:rPr>
        <w:t>insert_here</w:t>
      </w:r>
      <w:proofErr w:type="spellEnd"/>
      <w:r w:rsidR="004E3B67">
        <w:rPr>
          <w:lang w:val="en-DE"/>
        </w:rPr>
        <w:t xml:space="preserve">_ show this. </w:t>
      </w:r>
    </w:p>
    <w:p w14:paraId="0DA655A1" w14:textId="77777777" w:rsidR="008678C1" w:rsidRDefault="008678C1" w:rsidP="00DD0CBD">
      <w:pPr>
        <w:rPr>
          <w:noProof/>
          <w:lang w:val="en-DE"/>
        </w:rPr>
      </w:pPr>
    </w:p>
    <w:p w14:paraId="63765831" w14:textId="70556FD5" w:rsidR="00DD0CBD" w:rsidRPr="002B28A4" w:rsidRDefault="00DD0CBD" w:rsidP="00DD0CBD">
      <w:pPr>
        <w:rPr>
          <w:lang w:val="en-DE"/>
        </w:rPr>
      </w:pPr>
      <w:r>
        <w:rPr>
          <w:noProof/>
          <w:lang w:val="en-DE"/>
        </w:rPr>
        <w:drawing>
          <wp:inline distT="0" distB="0" distL="0" distR="0" wp14:anchorId="39BF2532" wp14:editId="7502B49F">
            <wp:extent cx="2514600" cy="2025313"/>
            <wp:effectExtent l="0" t="0" r="0" b="0"/>
            <wp:docPr id="16" name="Picture 16" descr="A picture containing person, person, child, la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person, person, child, lady&#10;&#10;Description automatically generated"/>
                    <pic:cNvPicPr/>
                  </pic:nvPicPr>
                  <pic:blipFill>
                    <a:blip r:embed="rId41"/>
                    <a:stretch>
                      <a:fillRect/>
                    </a:stretch>
                  </pic:blipFill>
                  <pic:spPr>
                    <a:xfrm>
                      <a:off x="0" y="0"/>
                      <a:ext cx="2545015" cy="2049810"/>
                    </a:xfrm>
                    <a:prstGeom prst="rect">
                      <a:avLst/>
                    </a:prstGeom>
                  </pic:spPr>
                </pic:pic>
              </a:graphicData>
            </a:graphic>
          </wp:inline>
        </w:drawing>
      </w:r>
      <w:r>
        <w:rPr>
          <w:noProof/>
          <w:lang w:val="en-DE"/>
        </w:rPr>
        <w:t xml:space="preserve"> </w:t>
      </w:r>
      <w:r>
        <w:rPr>
          <w:noProof/>
          <w:lang w:val="en-DE"/>
        </w:rPr>
        <w:tab/>
      </w:r>
      <w:r>
        <w:rPr>
          <w:noProof/>
          <w:lang w:val="en-DE"/>
        </w:rPr>
        <w:tab/>
      </w:r>
      <w:r>
        <w:rPr>
          <w:noProof/>
          <w:lang w:val="en-DE"/>
        </w:rPr>
        <w:drawing>
          <wp:inline distT="0" distB="0" distL="0" distR="0" wp14:anchorId="03D82037" wp14:editId="1558998D">
            <wp:extent cx="1853777" cy="20025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2"/>
                    <a:stretch>
                      <a:fillRect/>
                    </a:stretch>
                  </pic:blipFill>
                  <pic:spPr>
                    <a:xfrm>
                      <a:off x="0" y="0"/>
                      <a:ext cx="1892089" cy="2043912"/>
                    </a:xfrm>
                    <a:prstGeom prst="rect">
                      <a:avLst/>
                    </a:prstGeom>
                  </pic:spPr>
                </pic:pic>
              </a:graphicData>
            </a:graphic>
          </wp:inline>
        </w:drawing>
      </w:r>
    </w:p>
    <w:p w14:paraId="4E222D03" w14:textId="77777777" w:rsidR="00DD0CBD" w:rsidRDefault="00DD0CBD" w:rsidP="00DD0CBD">
      <w:pPr>
        <w:rPr>
          <w:lang w:val="en-DE"/>
        </w:rPr>
      </w:pPr>
    </w:p>
    <w:p w14:paraId="0DEC3C6B" w14:textId="70684707" w:rsidR="00DD0CBD" w:rsidRDefault="00DD0CBD" w:rsidP="00DD0CBD">
      <w:pPr>
        <w:rPr>
          <w:lang w:val="en-DE"/>
        </w:rPr>
      </w:pPr>
      <w:r>
        <w:rPr>
          <w:lang w:val="en-DE"/>
        </w:rPr>
        <w:t xml:space="preserve">I had to make sure that each clothing model had the correct </w:t>
      </w:r>
      <w:proofErr w:type="spellStart"/>
      <w:r>
        <w:rPr>
          <w:lang w:val="en-DE"/>
        </w:rPr>
        <w:t>normals</w:t>
      </w:r>
      <w:proofErr w:type="spellEnd"/>
      <w:r>
        <w:rPr>
          <w:lang w:val="en-DE"/>
        </w:rPr>
        <w:t xml:space="preserve"> as the sculpt tool edited them during the process.  I also had to add a set of faces in the inside of the model as Unity would only show the outside due to Culling. This had to be done before the sculpt process started because otherwise the model gets distorted and broken. </w:t>
      </w:r>
    </w:p>
    <w:p w14:paraId="0F21EFB9" w14:textId="77777777" w:rsidR="00DD0CBD" w:rsidRDefault="00DD0CBD" w:rsidP="00DD0CBD">
      <w:pPr>
        <w:rPr>
          <w:lang w:val="en-DE"/>
        </w:rPr>
      </w:pPr>
    </w:p>
    <w:p w14:paraId="23F644EE" w14:textId="48EA0407" w:rsidR="00DD0CBD" w:rsidRDefault="00DD0CBD" w:rsidP="00DD0CBD">
      <w:pPr>
        <w:rPr>
          <w:lang w:val="en-DE"/>
        </w:rPr>
      </w:pPr>
      <w:r>
        <w:rPr>
          <w:noProof/>
          <w:lang w:val="en-DE"/>
        </w:rPr>
        <w:drawing>
          <wp:inline distT="0" distB="0" distL="0" distR="0" wp14:anchorId="03077936" wp14:editId="50C1CEEE">
            <wp:extent cx="1834057" cy="20231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3"/>
                    <a:stretch>
                      <a:fillRect/>
                    </a:stretch>
                  </pic:blipFill>
                  <pic:spPr>
                    <a:xfrm>
                      <a:off x="0" y="0"/>
                      <a:ext cx="1870692" cy="2063521"/>
                    </a:xfrm>
                    <a:prstGeom prst="rect">
                      <a:avLst/>
                    </a:prstGeom>
                  </pic:spPr>
                </pic:pic>
              </a:graphicData>
            </a:graphic>
          </wp:inline>
        </w:drawing>
      </w:r>
    </w:p>
    <w:p w14:paraId="54A94A6C" w14:textId="360552C2" w:rsidR="00DD0CBD" w:rsidRDefault="00DD0CBD" w:rsidP="00DD0CBD">
      <w:pPr>
        <w:rPr>
          <w:lang w:val="en-DE"/>
        </w:rPr>
      </w:pPr>
    </w:p>
    <w:p w14:paraId="55177C39" w14:textId="77777777" w:rsidR="005B311A" w:rsidRDefault="00DD0CBD" w:rsidP="00DD0CBD">
      <w:pPr>
        <w:rPr>
          <w:lang w:val="en-DE"/>
        </w:rPr>
      </w:pPr>
      <w:r>
        <w:rPr>
          <w:lang w:val="en-DE"/>
        </w:rPr>
        <w:t>I had to make sure to plan and add in the correct armature – following the correct naming conventions for each type. For example, the figure below shows the bones created for the dynamic sizing – I decided on using “</w:t>
      </w:r>
      <w:proofErr w:type="spellStart"/>
      <w:r>
        <w:rPr>
          <w:lang w:val="en-DE"/>
        </w:rPr>
        <w:t>Waist_sizing</w:t>
      </w:r>
      <w:proofErr w:type="spellEnd"/>
      <w:r>
        <w:rPr>
          <w:lang w:val="en-DE"/>
        </w:rPr>
        <w:t xml:space="preserve">”. </w:t>
      </w:r>
      <w:r w:rsidR="006B0961">
        <w:rPr>
          <w:lang w:val="en-DE"/>
        </w:rPr>
        <w:t xml:space="preserve">The naming of the bone armature which controls the physics is </w:t>
      </w:r>
      <w:r w:rsidR="000150A4">
        <w:rPr>
          <w:lang w:val="en-DE"/>
        </w:rPr>
        <w:t>“</w:t>
      </w:r>
      <w:proofErr w:type="spellStart"/>
      <w:r w:rsidR="000150A4">
        <w:rPr>
          <w:lang w:val="en-DE"/>
        </w:rPr>
        <w:t>Leg_Physics</w:t>
      </w:r>
      <w:proofErr w:type="spellEnd"/>
      <w:r w:rsidR="000150A4">
        <w:rPr>
          <w:lang w:val="en-DE"/>
        </w:rPr>
        <w:t>”</w:t>
      </w:r>
      <w:r w:rsidR="00096670">
        <w:rPr>
          <w:lang w:val="en-DE"/>
        </w:rPr>
        <w:t>.</w:t>
      </w:r>
      <w:r w:rsidR="005B311A">
        <w:rPr>
          <w:lang w:val="en-DE"/>
        </w:rPr>
        <w:t xml:space="preserve"> </w:t>
      </w:r>
    </w:p>
    <w:p w14:paraId="47AE3761" w14:textId="77777777" w:rsidR="005B311A" w:rsidRDefault="005B311A" w:rsidP="00DD0CBD">
      <w:pPr>
        <w:rPr>
          <w:lang w:val="en-DE"/>
        </w:rPr>
      </w:pPr>
    </w:p>
    <w:p w14:paraId="41C2901C" w14:textId="1C56D391" w:rsidR="006B0961" w:rsidRPr="005B311A" w:rsidRDefault="005B311A" w:rsidP="00DD0CBD">
      <w:pPr>
        <w:rPr>
          <w:lang w:val="en-DE"/>
        </w:rPr>
      </w:pPr>
      <w:r>
        <w:rPr>
          <w:lang w:val="en-DE"/>
        </w:rPr>
        <w:t xml:space="preserve">This is in place, so the developer is aware which set of </w:t>
      </w:r>
      <w:proofErr w:type="gramStart"/>
      <w:r w:rsidR="00EC65C1">
        <w:rPr>
          <w:lang w:val="en-DE"/>
        </w:rPr>
        <w:t>armature</w:t>
      </w:r>
      <w:proofErr w:type="gramEnd"/>
      <w:r>
        <w:rPr>
          <w:lang w:val="en-DE"/>
        </w:rPr>
        <w:t xml:space="preserve"> has been created for the physics engine and which is being used for the dynamic scaling. </w:t>
      </w:r>
    </w:p>
    <w:p w14:paraId="2E24A180" w14:textId="77777777" w:rsidR="00DD0CBD" w:rsidRDefault="00DD0CBD" w:rsidP="00C059BA">
      <w:pPr>
        <w:rPr>
          <w:lang w:val="en-DE"/>
        </w:rPr>
      </w:pPr>
    </w:p>
    <w:p w14:paraId="05C3F974" w14:textId="3000D1F8" w:rsidR="00244D3C" w:rsidRDefault="00501FFC" w:rsidP="00C059BA">
      <w:pPr>
        <w:rPr>
          <w:lang w:val="en-DE"/>
        </w:rPr>
      </w:pPr>
      <w:r>
        <w:rPr>
          <w:noProof/>
          <w:lang w:val="en-DE"/>
        </w:rPr>
        <w:drawing>
          <wp:inline distT="0" distB="0" distL="0" distR="0" wp14:anchorId="0F9A7054" wp14:editId="3C278412">
            <wp:extent cx="3206750" cy="1733964"/>
            <wp:effectExtent l="0" t="0" r="0" b="0"/>
            <wp:docPr id="26" name="Picture 2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ndoor&#10;&#10;Description automatically generated"/>
                    <pic:cNvPicPr/>
                  </pic:nvPicPr>
                  <pic:blipFill>
                    <a:blip r:embed="rId44"/>
                    <a:stretch>
                      <a:fillRect/>
                    </a:stretch>
                  </pic:blipFill>
                  <pic:spPr>
                    <a:xfrm>
                      <a:off x="0" y="0"/>
                      <a:ext cx="3270650" cy="1768516"/>
                    </a:xfrm>
                    <a:prstGeom prst="rect">
                      <a:avLst/>
                    </a:prstGeom>
                  </pic:spPr>
                </pic:pic>
              </a:graphicData>
            </a:graphic>
          </wp:inline>
        </w:drawing>
      </w:r>
    </w:p>
    <w:p w14:paraId="748732CF" w14:textId="77777777" w:rsidR="00720DEB" w:rsidRPr="00720DEB" w:rsidRDefault="00720DEB" w:rsidP="00720DEB">
      <w:pPr>
        <w:rPr>
          <w:lang w:val="en-DE"/>
        </w:rPr>
      </w:pPr>
    </w:p>
    <w:p w14:paraId="370A09AB" w14:textId="370013EF" w:rsidR="00C059BA" w:rsidRDefault="00C059BA" w:rsidP="00720DEB">
      <w:pPr>
        <w:pStyle w:val="Heading3"/>
        <w:rPr>
          <w:lang w:val="en-DE"/>
        </w:rPr>
      </w:pPr>
      <w:bookmarkStart w:id="49" w:name="_Toc70071619"/>
      <w:r>
        <w:rPr>
          <w:lang w:val="en-DE"/>
        </w:rPr>
        <w:t>Clothes Texturing</w:t>
      </w:r>
      <w:bookmarkEnd w:id="49"/>
    </w:p>
    <w:p w14:paraId="7DB27C0A" w14:textId="6432D7F0" w:rsidR="00C059BA" w:rsidRPr="00C059BA" w:rsidRDefault="00565E82" w:rsidP="00C059BA">
      <w:pPr>
        <w:rPr>
          <w:lang w:val="en-DE"/>
        </w:rPr>
      </w:pPr>
      <w:r>
        <w:rPr>
          <w:noProof/>
          <w:lang w:val="en-DE"/>
        </w:rPr>
        <w:drawing>
          <wp:inline distT="0" distB="0" distL="0" distR="0" wp14:anchorId="0D930B6D" wp14:editId="57DE5105">
            <wp:extent cx="5270500" cy="3068955"/>
            <wp:effectExtent l="0" t="0" r="6350"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45"/>
                    <a:stretch>
                      <a:fillRect/>
                    </a:stretch>
                  </pic:blipFill>
                  <pic:spPr>
                    <a:xfrm>
                      <a:off x="0" y="0"/>
                      <a:ext cx="5270500" cy="3068955"/>
                    </a:xfrm>
                    <a:prstGeom prst="rect">
                      <a:avLst/>
                    </a:prstGeom>
                  </pic:spPr>
                </pic:pic>
              </a:graphicData>
            </a:graphic>
          </wp:inline>
        </w:drawing>
      </w:r>
    </w:p>
    <w:p w14:paraId="03588540" w14:textId="5F78C838" w:rsidR="00C059BA" w:rsidRDefault="00C059BA" w:rsidP="00C059BA">
      <w:pPr>
        <w:rPr>
          <w:lang w:val="en-DE"/>
        </w:rPr>
      </w:pPr>
    </w:p>
    <w:p w14:paraId="5619D918" w14:textId="44B4AAF0" w:rsidR="00DD0CBD" w:rsidRDefault="00DD0CBD" w:rsidP="00C059BA">
      <w:pPr>
        <w:rPr>
          <w:lang w:val="en-DE"/>
        </w:rPr>
      </w:pPr>
    </w:p>
    <w:p w14:paraId="620E88C2" w14:textId="11D1BEC5" w:rsidR="00DD0CBD" w:rsidRPr="00DD0CBD" w:rsidRDefault="00DD0CBD" w:rsidP="00C059BA">
      <w:pPr>
        <w:rPr>
          <w:lang w:val="en-DE"/>
        </w:rPr>
      </w:pPr>
      <w:r>
        <w:rPr>
          <w:lang w:val="en-DE"/>
        </w:rPr>
        <w:t xml:space="preserve">To texture the clothes – </w:t>
      </w:r>
      <w:r w:rsidR="002568B5">
        <w:rPr>
          <w:lang w:val="en-DE"/>
        </w:rPr>
        <w:t xml:space="preserve">I </w:t>
      </w:r>
      <w:r>
        <w:rPr>
          <w:lang w:val="en-DE"/>
        </w:rPr>
        <w:t>decided hand paint the UV</w:t>
      </w:r>
      <w:r w:rsidR="00835611">
        <w:rPr>
          <w:lang w:val="en-DE"/>
        </w:rPr>
        <w:t xml:space="preserve"> maps. The figure above shows the two side by side before the UV map was exported to GIMP. </w:t>
      </w:r>
    </w:p>
    <w:p w14:paraId="505E4934" w14:textId="671BBBE2" w:rsidR="00CA0A96" w:rsidRPr="00835611" w:rsidRDefault="00CA0A96" w:rsidP="00612342">
      <w:pPr>
        <w:rPr>
          <w:b/>
          <w:bCs/>
          <w:lang w:val="en-DE"/>
        </w:rPr>
      </w:pPr>
    </w:p>
    <w:p w14:paraId="1F9230CD" w14:textId="772586E7" w:rsidR="004A0054" w:rsidRDefault="002568B5" w:rsidP="0037614C">
      <w:pPr>
        <w:rPr>
          <w:noProof/>
          <w:lang w:val="en-DE"/>
        </w:rPr>
      </w:pPr>
      <w:r w:rsidRPr="002568B5">
        <w:rPr>
          <w:noProof/>
          <w:lang w:val="en-DE"/>
        </w:rPr>
        <w:t xml:space="preserve">I used the </w:t>
      </w:r>
      <w:r>
        <w:rPr>
          <w:noProof/>
          <w:lang w:val="en-DE"/>
        </w:rPr>
        <w:t xml:space="preserve">website: </w:t>
      </w:r>
      <w:hyperlink r:id="rId46" w:history="1">
        <w:r w:rsidRPr="0035649A">
          <w:rPr>
            <w:rStyle w:val="Hyperlink"/>
            <w:noProof/>
            <w:lang w:val="en-DE"/>
          </w:rPr>
          <w:t>https://texturehaven.com/textures/</w:t>
        </w:r>
      </w:hyperlink>
      <w:r>
        <w:rPr>
          <w:noProof/>
          <w:lang w:val="en-DE"/>
        </w:rPr>
        <w:t xml:space="preserve"> </w:t>
      </w:r>
      <w:r w:rsidR="00074609">
        <w:rPr>
          <w:noProof/>
          <w:lang w:val="en-DE"/>
        </w:rPr>
        <w:t>for the base imges and normal maps – fitting them</w:t>
      </w:r>
      <w:r w:rsidR="007779BC">
        <w:rPr>
          <w:noProof/>
          <w:lang w:val="en-DE"/>
        </w:rPr>
        <w:t xml:space="preserve">. </w:t>
      </w:r>
      <w:r w:rsidR="00074609">
        <w:rPr>
          <w:noProof/>
          <w:lang w:val="en-DE"/>
        </w:rPr>
        <w:t xml:space="preserve"> </w:t>
      </w:r>
    </w:p>
    <w:p w14:paraId="75B53783" w14:textId="77777777" w:rsidR="004A0054" w:rsidRDefault="004A0054" w:rsidP="0037614C">
      <w:pPr>
        <w:rPr>
          <w:noProof/>
          <w:lang w:val="en-DE"/>
        </w:rPr>
      </w:pPr>
    </w:p>
    <w:p w14:paraId="0A015F6D" w14:textId="5ABA1855" w:rsidR="004F6F77" w:rsidRDefault="004A0054" w:rsidP="0037614C">
      <w:pPr>
        <w:rPr>
          <w:noProof/>
          <w:lang w:val="en-DE"/>
        </w:rPr>
      </w:pPr>
      <w:r>
        <w:rPr>
          <w:noProof/>
          <w:lang w:val="en-DE"/>
        </w:rPr>
        <w:t xml:space="preserve">In many of the models cases, I used the same model and re-textured them slighhtly as a lot of the items were very similar. For the items with logos, I either used the snipping tool on the preview image in the product page on ASOS, or searched the imternet. I then found the face </w:t>
      </w:r>
      <w:r>
        <w:rPr>
          <w:noProof/>
          <w:lang w:val="en-DE"/>
        </w:rPr>
        <w:lastRenderedPageBreak/>
        <w:t xml:space="preserve">in the UV map which correlates to it and pasted the logo onto it. This kept the clothing item as close to the real clothing item being </w:t>
      </w:r>
      <w:r w:rsidRPr="004A0054">
        <w:rPr>
          <w:noProof/>
          <w:lang w:val="en-DE"/>
        </w:rPr>
        <w:t>advertised</w:t>
      </w:r>
      <w:r>
        <w:rPr>
          <w:noProof/>
          <w:lang w:val="en-DE"/>
        </w:rPr>
        <w:t xml:space="preserve">.  </w:t>
      </w:r>
    </w:p>
    <w:p w14:paraId="41C70965" w14:textId="24AFF5E5" w:rsidR="004F6F77" w:rsidRDefault="004F6F77" w:rsidP="0037614C">
      <w:pPr>
        <w:rPr>
          <w:noProof/>
          <w:lang w:val="en-DE"/>
        </w:rPr>
      </w:pPr>
    </w:p>
    <w:p w14:paraId="48755BC8" w14:textId="56E2FDFC" w:rsidR="00F80826" w:rsidRPr="00707CE6" w:rsidRDefault="004F6F77" w:rsidP="00F80826">
      <w:pPr>
        <w:pStyle w:val="Heading3"/>
        <w:rPr>
          <w:noProof/>
          <w:lang w:val="en-DE"/>
        </w:rPr>
      </w:pPr>
      <w:bookmarkStart w:id="50" w:name="_Toc70071620"/>
      <w:r>
        <w:rPr>
          <w:noProof/>
          <w:lang w:val="en-DE"/>
        </w:rPr>
        <w:t>Filtering</w:t>
      </w:r>
      <w:bookmarkEnd w:id="50"/>
      <w:r>
        <w:rPr>
          <w:noProof/>
          <w:lang w:val="en-DE"/>
        </w:rPr>
        <w:t xml:space="preserve"> </w:t>
      </w:r>
    </w:p>
    <w:p w14:paraId="21B7BD07" w14:textId="2CCBDCE8" w:rsidR="00F80826" w:rsidRDefault="00F80826" w:rsidP="00F80826">
      <w:pPr>
        <w:rPr>
          <w:lang w:val="en-DE"/>
        </w:rPr>
      </w:pPr>
      <w:r>
        <w:rPr>
          <w:lang w:val="en-DE"/>
        </w:rPr>
        <w:t xml:space="preserve">The interface was built up by </w:t>
      </w:r>
      <w:r w:rsidR="00707CE6">
        <w:rPr>
          <w:lang w:val="en-DE"/>
        </w:rPr>
        <w:t>several</w:t>
      </w:r>
      <w:r>
        <w:rPr>
          <w:lang w:val="en-DE"/>
        </w:rPr>
        <w:t xml:space="preserve"> components including panels and buttons. I positioned and created all the buttons in the scene and decided to hide the parent component. This </w:t>
      </w:r>
      <w:r w:rsidR="00707CE6">
        <w:rPr>
          <w:lang w:val="en-DE"/>
        </w:rPr>
        <w:t xml:space="preserve">made it easier to show the options as it only takes one line to enable them. </w:t>
      </w:r>
    </w:p>
    <w:p w14:paraId="23E68A1F" w14:textId="45DF5F16" w:rsidR="00502AFF" w:rsidRDefault="00502AFF" w:rsidP="00F80826">
      <w:pPr>
        <w:rPr>
          <w:lang w:val="en-DE"/>
        </w:rPr>
      </w:pPr>
    </w:p>
    <w:p w14:paraId="3A2BB9CF" w14:textId="4956BC75" w:rsidR="00707CE6" w:rsidRDefault="00502AFF" w:rsidP="00502AFF">
      <w:pPr>
        <w:pStyle w:val="Heading4"/>
        <w:rPr>
          <w:lang w:val="en-DE"/>
        </w:rPr>
      </w:pPr>
      <w:r>
        <w:rPr>
          <w:lang w:val="en-DE"/>
        </w:rPr>
        <w:t>Panels</w:t>
      </w:r>
    </w:p>
    <w:p w14:paraId="1B174E09" w14:textId="124C5261" w:rsidR="00413054" w:rsidRDefault="00707CE6" w:rsidP="00D2759C">
      <w:pPr>
        <w:rPr>
          <w:lang w:val="en-DE"/>
        </w:rPr>
      </w:pPr>
      <w:r>
        <w:rPr>
          <w:lang w:val="en-DE"/>
        </w:rPr>
        <w:t xml:space="preserve">In the </w:t>
      </w:r>
      <w:r w:rsidR="00DE1379">
        <w:rPr>
          <w:lang w:val="en-DE"/>
        </w:rPr>
        <w:t xml:space="preserve">script, the menus are found within the Unity </w:t>
      </w:r>
      <w:r w:rsidR="00DE1379" w:rsidRPr="00DE1379">
        <w:rPr>
          <w:lang w:val="en-DE"/>
        </w:rPr>
        <w:t>hierarchy</w:t>
      </w:r>
      <w:r w:rsidR="00413054">
        <w:rPr>
          <w:lang w:val="en-DE"/>
        </w:rPr>
        <w:t xml:space="preserve"> instead of being manually added within the editor</w:t>
      </w:r>
      <w:r w:rsidR="00DE1379">
        <w:rPr>
          <w:lang w:val="en-DE"/>
        </w:rPr>
        <w:t>.</w:t>
      </w:r>
      <w:r w:rsidR="00413054">
        <w:rPr>
          <w:lang w:val="en-DE"/>
        </w:rPr>
        <w:t xml:space="preserve"> I chose to do this because it decreases the chance of Unity de-referencing the component – increasing the applications </w:t>
      </w:r>
      <w:r w:rsidR="00C635F8">
        <w:rPr>
          <w:lang w:val="en-DE"/>
        </w:rPr>
        <w:t>reliability</w:t>
      </w:r>
      <w:r w:rsidR="00413054">
        <w:rPr>
          <w:lang w:val="en-DE"/>
        </w:rPr>
        <w:t>.</w:t>
      </w:r>
    </w:p>
    <w:p w14:paraId="4CAA9787" w14:textId="77777777" w:rsidR="0023605A" w:rsidRDefault="0023605A" w:rsidP="00D2759C">
      <w:pPr>
        <w:rPr>
          <w:lang w:val="en-DE"/>
        </w:rPr>
      </w:pPr>
    </w:p>
    <w:p w14:paraId="6D84E855" w14:textId="3A3E2C33" w:rsidR="0023605A" w:rsidRDefault="0023605A" w:rsidP="00D2759C">
      <w:pPr>
        <w:rPr>
          <w:lang w:val="en-DE"/>
        </w:rPr>
      </w:pPr>
      <w:r>
        <w:rPr>
          <w:lang w:val="en-DE"/>
        </w:rPr>
        <w:t xml:space="preserve">The UI is made up of two different types of panels – a general panel and detail panel. The detail panel opens depending on which category button is pressed. </w:t>
      </w:r>
    </w:p>
    <w:p w14:paraId="71B6015D" w14:textId="776FE7AA" w:rsidR="00D2759C" w:rsidRPr="00413054" w:rsidRDefault="00413054" w:rsidP="00D2759C">
      <w:pPr>
        <w:rPr>
          <w:lang w:val="en-DE"/>
        </w:rPr>
      </w:pPr>
      <w:r>
        <w:rPr>
          <w:lang w:val="en-DE"/>
        </w:rPr>
        <w:t xml:space="preserve"> </w:t>
      </w:r>
      <w:r w:rsidR="00DE1379">
        <w:rPr>
          <w:lang w:val="en-DE"/>
        </w:rPr>
        <w:t xml:space="preserve"> </w:t>
      </w:r>
    </w:p>
    <w:p w14:paraId="60D7718F" w14:textId="195F17AC" w:rsidR="00054C00" w:rsidRDefault="00413054" w:rsidP="00D2759C">
      <w:pPr>
        <w:rPr>
          <w:lang w:val="en-DE"/>
        </w:rPr>
      </w:pPr>
      <w:r>
        <w:rPr>
          <w:lang w:val="en-DE"/>
        </w:rPr>
        <w:t>The parent of the entire UI system has the</w:t>
      </w:r>
      <w:r w:rsidR="00D2759C">
        <w:rPr>
          <w:lang w:val="en-DE"/>
        </w:rPr>
        <w:t xml:space="preserve"> </w:t>
      </w:r>
      <w:proofErr w:type="spellStart"/>
      <w:r w:rsidR="00D2759C">
        <w:rPr>
          <w:lang w:val="en-DE"/>
        </w:rPr>
        <w:t>FilterUI</w:t>
      </w:r>
      <w:proofErr w:type="spellEnd"/>
      <w:r w:rsidR="00D2759C">
        <w:rPr>
          <w:lang w:val="en-DE"/>
        </w:rPr>
        <w:t xml:space="preserve"> script attached to it and that contains all the methods</w:t>
      </w:r>
      <w:r w:rsidR="0023605A">
        <w:rPr>
          <w:lang w:val="en-DE"/>
        </w:rPr>
        <w:t xml:space="preserve"> </w:t>
      </w:r>
      <w:r w:rsidR="00D2759C">
        <w:rPr>
          <w:lang w:val="en-DE"/>
        </w:rPr>
        <w:t xml:space="preserve">for the button clicks. This </w:t>
      </w:r>
      <w:r w:rsidR="00BF3E46">
        <w:rPr>
          <w:lang w:val="en-DE"/>
        </w:rPr>
        <w:t>sets and returns</w:t>
      </w:r>
      <w:r w:rsidR="00D2759C">
        <w:rPr>
          <w:lang w:val="en-DE"/>
        </w:rPr>
        <w:t xml:space="preserve"> variables that are processed in the controller script. </w:t>
      </w:r>
      <w:r w:rsidR="0023605A">
        <w:rPr>
          <w:lang w:val="en-DE"/>
        </w:rPr>
        <w:t>It also contains the filtered lists which are</w:t>
      </w:r>
      <w:r w:rsidR="00C635F8">
        <w:rPr>
          <w:lang w:val="en-DE"/>
        </w:rPr>
        <w:t xml:space="preserve"> created and modified.</w:t>
      </w:r>
    </w:p>
    <w:p w14:paraId="4AAA7D50" w14:textId="77777777" w:rsidR="00D65D14" w:rsidRDefault="00D65D14" w:rsidP="00D2759C">
      <w:pPr>
        <w:rPr>
          <w:lang w:val="en-DE"/>
        </w:rPr>
      </w:pPr>
    </w:p>
    <w:p w14:paraId="259B1201" w14:textId="4D845A7E" w:rsidR="00D44302" w:rsidRDefault="00D65D14" w:rsidP="00D2759C">
      <w:pPr>
        <w:rPr>
          <w:lang w:val="en-DE"/>
        </w:rPr>
      </w:pPr>
      <w:r>
        <w:rPr>
          <w:lang w:val="en-DE"/>
        </w:rPr>
        <w:t xml:space="preserve">I added the appropriate details for the clothing objects </w:t>
      </w:r>
      <w:r w:rsidR="00502AFF">
        <w:rPr>
          <w:lang w:val="en-DE"/>
        </w:rPr>
        <w:t>that have been loaded</w:t>
      </w:r>
      <w:r>
        <w:rPr>
          <w:lang w:val="en-DE"/>
        </w:rPr>
        <w:t xml:space="preserve"> in. </w:t>
      </w:r>
      <w:r w:rsidR="00D34E7D">
        <w:rPr>
          <w:lang w:val="en-DE"/>
        </w:rPr>
        <w:t xml:space="preserve">This included all brands, colours, clothing type and cost. </w:t>
      </w:r>
    </w:p>
    <w:p w14:paraId="04F87D21" w14:textId="79A3855A" w:rsidR="00B52270" w:rsidRDefault="00B52270" w:rsidP="00D2759C">
      <w:pPr>
        <w:rPr>
          <w:lang w:val="en-DE"/>
        </w:rPr>
      </w:pPr>
    </w:p>
    <w:p w14:paraId="113FCC41" w14:textId="410B010A" w:rsidR="00502AFF" w:rsidRDefault="00502AFF" w:rsidP="00502AFF">
      <w:pPr>
        <w:pStyle w:val="Heading4"/>
        <w:rPr>
          <w:lang w:val="en-DE"/>
        </w:rPr>
      </w:pPr>
      <w:r>
        <w:rPr>
          <w:lang w:val="en-DE"/>
        </w:rPr>
        <w:t>Buttons</w:t>
      </w:r>
    </w:p>
    <w:p w14:paraId="73E12996" w14:textId="373C7FDB" w:rsidR="00B52270" w:rsidRDefault="00B52270" w:rsidP="00D2759C">
      <w:pPr>
        <w:rPr>
          <w:lang w:val="en-DE"/>
        </w:rPr>
      </w:pPr>
      <w:r>
        <w:rPr>
          <w:lang w:val="en-DE"/>
        </w:rPr>
        <w:t xml:space="preserve">The buttons work by returning the name of the button and adding it to the respective list. </w:t>
      </w:r>
      <w:r w:rsidR="00AB764E">
        <w:rPr>
          <w:lang w:val="en-DE"/>
        </w:rPr>
        <w:t xml:space="preserve">That list is given </w:t>
      </w:r>
      <w:r w:rsidR="00502AFF">
        <w:rPr>
          <w:lang w:val="en-DE"/>
        </w:rPr>
        <w:t xml:space="preserve">to the controller script where the data is used with logic. </w:t>
      </w:r>
    </w:p>
    <w:p w14:paraId="2EE821A4" w14:textId="77777777" w:rsidR="00D44302" w:rsidRDefault="00D44302" w:rsidP="00D2759C">
      <w:pPr>
        <w:rPr>
          <w:lang w:val="en-DE"/>
        </w:rPr>
      </w:pPr>
    </w:p>
    <w:p w14:paraId="00C61999" w14:textId="277012B8" w:rsidR="00054C00" w:rsidRDefault="002316C2" w:rsidP="00D2759C">
      <w:pPr>
        <w:rPr>
          <w:lang w:val="en-DE"/>
        </w:rPr>
      </w:pPr>
      <w:r>
        <w:rPr>
          <w:lang w:val="en-DE"/>
        </w:rPr>
        <w:t xml:space="preserve">However, I came across an issue when </w:t>
      </w:r>
      <w:r w:rsidR="00F34FBD">
        <w:rPr>
          <w:lang w:val="en-DE"/>
        </w:rPr>
        <w:t>filtering the colours. Most brands aren’t consistent when it comes to colour naming – especially French brands like Lacoste. To remedy</w:t>
      </w:r>
      <w:r w:rsidR="0023605A">
        <w:rPr>
          <w:lang w:val="en-DE"/>
        </w:rPr>
        <w:t xml:space="preserve"> this</w:t>
      </w:r>
      <w:r w:rsidR="00F34FBD">
        <w:rPr>
          <w:lang w:val="en-DE"/>
        </w:rPr>
        <w:t xml:space="preserve">, I planned to create a list of strings that could alias </w:t>
      </w:r>
      <w:r w:rsidR="00D44302">
        <w:rPr>
          <w:lang w:val="en-DE"/>
        </w:rPr>
        <w:t>them.</w:t>
      </w:r>
      <w:r w:rsidR="00F34FBD">
        <w:rPr>
          <w:lang w:val="en-DE"/>
        </w:rPr>
        <w:t xml:space="preserve"> </w:t>
      </w:r>
      <w:r w:rsidR="00054C00">
        <w:rPr>
          <w:lang w:val="en-DE"/>
        </w:rPr>
        <w:t xml:space="preserve"> </w:t>
      </w:r>
      <w:r w:rsidR="00D44302">
        <w:rPr>
          <w:lang w:val="en-DE"/>
        </w:rPr>
        <w:t xml:space="preserve">This both helps the users as it simplifies the colours to choose and how the code processes it.  </w:t>
      </w:r>
    </w:p>
    <w:p w14:paraId="240CBA7E" w14:textId="00CA9FC1" w:rsidR="00C679A3" w:rsidRDefault="00C679A3" w:rsidP="00D2759C">
      <w:pPr>
        <w:rPr>
          <w:lang w:val="en-DE"/>
        </w:rPr>
      </w:pPr>
    </w:p>
    <w:p w14:paraId="785F4D02" w14:textId="20FD1221" w:rsidR="00C679A3" w:rsidRDefault="00C679A3" w:rsidP="00D2759C">
      <w:pPr>
        <w:rPr>
          <w:lang w:val="en-DE"/>
        </w:rPr>
      </w:pPr>
      <w:r>
        <w:rPr>
          <w:lang w:val="en-DE"/>
        </w:rPr>
        <w:t xml:space="preserve">I chose to only save one price – the application only saves the minimum and maximum value from the chosen option. </w:t>
      </w:r>
      <w:r w:rsidR="00DE0A98">
        <w:rPr>
          <w:lang w:val="en-DE"/>
        </w:rPr>
        <w:t xml:space="preserve">This is the only exception as it makes logical sense. </w:t>
      </w:r>
    </w:p>
    <w:p w14:paraId="7D629469" w14:textId="30F45651" w:rsidR="00502AFF" w:rsidRDefault="00502AFF" w:rsidP="00D2759C">
      <w:pPr>
        <w:rPr>
          <w:lang w:val="en-DE"/>
        </w:rPr>
      </w:pPr>
    </w:p>
    <w:p w14:paraId="28A03AAB" w14:textId="1C32B88D" w:rsidR="00502AFF" w:rsidRDefault="00502AFF" w:rsidP="00502AFF">
      <w:pPr>
        <w:pStyle w:val="Heading4"/>
        <w:rPr>
          <w:lang w:val="en-DE"/>
        </w:rPr>
      </w:pPr>
      <w:r>
        <w:rPr>
          <w:lang w:val="en-DE"/>
        </w:rPr>
        <w:t>Filter Controller</w:t>
      </w:r>
    </w:p>
    <w:p w14:paraId="4FCDE650" w14:textId="77777777" w:rsidR="0036365A" w:rsidRDefault="0036365A" w:rsidP="00D2759C">
      <w:pPr>
        <w:rPr>
          <w:lang w:val="en-DE"/>
        </w:rPr>
      </w:pPr>
    </w:p>
    <w:p w14:paraId="7C03A4AB" w14:textId="1B01F839" w:rsidR="0036365A" w:rsidRPr="0023605A" w:rsidRDefault="0036365A" w:rsidP="00D2759C">
      <w:pPr>
        <w:pStyle w:val="ListParagraph"/>
        <w:numPr>
          <w:ilvl w:val="0"/>
          <w:numId w:val="39"/>
        </w:numPr>
        <w:rPr>
          <w:lang w:val="en-DE"/>
        </w:rPr>
      </w:pPr>
      <w:r>
        <w:rPr>
          <w:lang w:val="en-DE"/>
        </w:rPr>
        <w:t>Compare the object with information with data list</w:t>
      </w:r>
    </w:p>
    <w:p w14:paraId="72BA1B42" w14:textId="03172B00" w:rsidR="00EC65C1" w:rsidRDefault="00EC65C1" w:rsidP="00EC65C1">
      <w:pPr>
        <w:pStyle w:val="Heading4"/>
        <w:rPr>
          <w:noProof/>
          <w:lang w:val="en-DE"/>
        </w:rPr>
      </w:pPr>
      <w:r>
        <w:rPr>
          <w:noProof/>
          <w:lang w:val="en-DE"/>
        </w:rPr>
        <w:lastRenderedPageBreak/>
        <w:t>FIlterController</w:t>
      </w:r>
    </w:p>
    <w:p w14:paraId="6C1B035F" w14:textId="1559E608" w:rsidR="00706431" w:rsidRDefault="00DA6635" w:rsidP="00706431">
      <w:pPr>
        <w:pStyle w:val="Heading3"/>
        <w:rPr>
          <w:noProof/>
          <w:lang w:val="en-DE"/>
        </w:rPr>
      </w:pPr>
      <w:bookmarkStart w:id="51" w:name="_Toc70071621"/>
      <w:r>
        <w:rPr>
          <w:noProof/>
          <w:lang w:val="en-DE"/>
        </w:rPr>
        <w:t>Clothes Spawning</w:t>
      </w:r>
      <w:bookmarkEnd w:id="51"/>
    </w:p>
    <w:p w14:paraId="34DA8BC3" w14:textId="5AF7ABE8" w:rsidR="00706431" w:rsidRPr="00706431" w:rsidRDefault="00706431" w:rsidP="00706431">
      <w:pPr>
        <w:rPr>
          <w:lang w:val="en-DE"/>
        </w:rPr>
      </w:pPr>
      <w:r>
        <w:rPr>
          <w:noProof/>
          <w:lang w:val="en-DE"/>
        </w:rPr>
        <w:drawing>
          <wp:inline distT="0" distB="0" distL="0" distR="0" wp14:anchorId="6A8ADA6A" wp14:editId="6BEA0D5D">
            <wp:extent cx="1399147" cy="2463061"/>
            <wp:effectExtent l="0" t="0" r="0" b="0"/>
            <wp:docPr id="41" name="Picture 41" descr="A picture containing text,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quare&#10;&#10;Description automatically generated"/>
                    <pic:cNvPicPr/>
                  </pic:nvPicPr>
                  <pic:blipFill>
                    <a:blip r:embed="rId47"/>
                    <a:stretch>
                      <a:fillRect/>
                    </a:stretch>
                  </pic:blipFill>
                  <pic:spPr>
                    <a:xfrm>
                      <a:off x="0" y="0"/>
                      <a:ext cx="1404407" cy="2472320"/>
                    </a:xfrm>
                    <a:prstGeom prst="rect">
                      <a:avLst/>
                    </a:prstGeom>
                  </pic:spPr>
                </pic:pic>
              </a:graphicData>
            </a:graphic>
          </wp:inline>
        </w:drawing>
      </w:r>
    </w:p>
    <w:p w14:paraId="0839A795" w14:textId="77777777" w:rsidR="00706431" w:rsidRDefault="00706431" w:rsidP="00706431">
      <w:pPr>
        <w:rPr>
          <w:lang w:val="en-DE"/>
        </w:rPr>
      </w:pPr>
    </w:p>
    <w:p w14:paraId="1D8F6CDF" w14:textId="4978F83B" w:rsidR="004F6F77" w:rsidRPr="00706431" w:rsidRDefault="00351571" w:rsidP="00706431">
      <w:pPr>
        <w:rPr>
          <w:noProof/>
          <w:lang w:val="en-DE"/>
        </w:rPr>
      </w:pPr>
      <w:r>
        <w:rPr>
          <w:lang w:val="en-DE"/>
        </w:rPr>
        <w:t xml:space="preserve">Above is the 3D Model used for the final product. It has </w:t>
      </w:r>
      <w:r w:rsidR="00D2759C">
        <w:rPr>
          <w:lang w:val="en-DE"/>
        </w:rPr>
        <w:t>2 types of</w:t>
      </w:r>
      <w:r>
        <w:rPr>
          <w:lang w:val="en-DE"/>
        </w:rPr>
        <w:t xml:space="preserve"> buttons associated with it</w:t>
      </w:r>
      <w:r w:rsidR="00706431">
        <w:rPr>
          <w:lang w:val="en-DE"/>
        </w:rPr>
        <w:t xml:space="preserve"> – </w:t>
      </w:r>
      <w:r w:rsidR="00D2759C">
        <w:rPr>
          <w:lang w:val="en-DE"/>
        </w:rPr>
        <w:t>s</w:t>
      </w:r>
      <w:r w:rsidRPr="00706431">
        <w:rPr>
          <w:lang w:val="en-DE"/>
        </w:rPr>
        <w:t>pawn</w:t>
      </w:r>
      <w:r w:rsidR="00D2759C">
        <w:rPr>
          <w:lang w:val="en-DE"/>
        </w:rPr>
        <w:t xml:space="preserve"> and sizing.</w:t>
      </w:r>
    </w:p>
    <w:p w14:paraId="021EFD03" w14:textId="77777777" w:rsidR="004F6F77" w:rsidRDefault="004F6F77" w:rsidP="00351571">
      <w:pPr>
        <w:rPr>
          <w:lang w:val="en-DE"/>
        </w:rPr>
      </w:pPr>
    </w:p>
    <w:p w14:paraId="63B30294" w14:textId="660E3D36" w:rsidR="00351571" w:rsidRDefault="00351571" w:rsidP="00351571">
      <w:pPr>
        <w:pStyle w:val="Heading4"/>
        <w:rPr>
          <w:lang w:val="en-DE"/>
        </w:rPr>
      </w:pPr>
      <w:r>
        <w:rPr>
          <w:lang w:val="en-DE"/>
        </w:rPr>
        <w:t>Spawn Button</w:t>
      </w:r>
    </w:p>
    <w:p w14:paraId="00D1EACE" w14:textId="77777777" w:rsidR="00351571" w:rsidRPr="00351571" w:rsidRDefault="00351571" w:rsidP="00351571">
      <w:pPr>
        <w:rPr>
          <w:lang w:val="en-DE"/>
        </w:rPr>
      </w:pPr>
    </w:p>
    <w:p w14:paraId="2F9B30D8" w14:textId="7CB0EC46" w:rsidR="00EC65C1" w:rsidRDefault="00351571" w:rsidP="00706431">
      <w:pPr>
        <w:rPr>
          <w:lang w:val="en-DE"/>
        </w:rPr>
      </w:pPr>
      <w:r>
        <w:rPr>
          <w:lang w:val="en-DE"/>
        </w:rPr>
        <w:t xml:space="preserve">The </w:t>
      </w:r>
      <w:proofErr w:type="spellStart"/>
      <w:r>
        <w:rPr>
          <w:lang w:val="en-DE"/>
        </w:rPr>
        <w:t>ClothesMachine</w:t>
      </w:r>
      <w:proofErr w:type="spellEnd"/>
      <w:r>
        <w:rPr>
          <w:lang w:val="en-DE"/>
        </w:rPr>
        <w:t xml:space="preserve"> script finds and uses logic to spawn the item onto the correct point – the figures show the position of the top, middle and bottom spawn point. </w:t>
      </w:r>
    </w:p>
    <w:p w14:paraId="2A6529AD" w14:textId="1A4015A7" w:rsidR="00A737BA" w:rsidRDefault="00A737BA" w:rsidP="00706431">
      <w:pPr>
        <w:rPr>
          <w:lang w:val="en-DE"/>
        </w:rPr>
      </w:pPr>
    </w:p>
    <w:p w14:paraId="278B5F91" w14:textId="2846CF7D" w:rsidR="00A737BA" w:rsidRPr="00A737BA" w:rsidRDefault="00A737BA" w:rsidP="00706431">
      <w:pPr>
        <w:rPr>
          <w:lang w:val="en-DE"/>
        </w:rPr>
      </w:pPr>
      <w:r>
        <w:rPr>
          <w:lang w:val="en-DE"/>
        </w:rPr>
        <w:t xml:space="preserve">Gets the clothing object assigned to it and finds the correct spawn point of the active model. The file structure finds the spawning folder and assigns the spawn point to one of the children. This is found within the code and both models (Male and Female) </w:t>
      </w:r>
    </w:p>
    <w:p w14:paraId="03067D8E" w14:textId="2EDA3312" w:rsidR="00597151" w:rsidRPr="00A737BA" w:rsidRDefault="00597151" w:rsidP="00706431">
      <w:pPr>
        <w:rPr>
          <w:lang w:val="en-DE"/>
        </w:rPr>
      </w:pPr>
    </w:p>
    <w:p w14:paraId="03E5F855" w14:textId="486EFEAA" w:rsidR="00597151" w:rsidRDefault="00597151" w:rsidP="00706431">
      <w:pPr>
        <w:rPr>
          <w:lang w:val="en-DE"/>
        </w:rPr>
      </w:pPr>
      <w:r>
        <w:rPr>
          <w:lang w:val="en-DE"/>
        </w:rPr>
        <w:t>Add images of spawn points</w:t>
      </w:r>
    </w:p>
    <w:p w14:paraId="091E9E59" w14:textId="77777777" w:rsidR="00EC65C1" w:rsidRPr="00EC65C1" w:rsidRDefault="00EC65C1" w:rsidP="00EC65C1">
      <w:pPr>
        <w:rPr>
          <w:lang w:val="en-DE"/>
        </w:rPr>
      </w:pPr>
    </w:p>
    <w:p w14:paraId="2FCFD159" w14:textId="3F465ACB" w:rsidR="00117C85" w:rsidRDefault="00EC65C1" w:rsidP="00EC65C1">
      <w:pPr>
        <w:rPr>
          <w:noProof/>
          <w:lang w:val="en-DE"/>
        </w:rPr>
      </w:pPr>
      <w:r>
        <w:rPr>
          <w:noProof/>
          <w:lang w:val="en-DE"/>
        </w:rPr>
        <w:t>The script also does basic housekeeping, limiting the model to one item of clothing on each</w:t>
      </w:r>
      <w:r w:rsidR="00137B6C">
        <w:rPr>
          <w:noProof/>
          <w:lang w:val="en-DE"/>
        </w:rPr>
        <w:t xml:space="preserve"> </w:t>
      </w:r>
      <w:r>
        <w:rPr>
          <w:noProof/>
          <w:lang w:val="en-DE"/>
        </w:rPr>
        <w:t xml:space="preserve">spawn point for example. </w:t>
      </w:r>
    </w:p>
    <w:p w14:paraId="4777D5FC" w14:textId="144AB7E3" w:rsidR="00117C85" w:rsidRDefault="00117C85" w:rsidP="00EC65C1">
      <w:pPr>
        <w:rPr>
          <w:noProof/>
          <w:lang w:val="en-DE"/>
        </w:rPr>
      </w:pPr>
    </w:p>
    <w:p w14:paraId="117D2B4D" w14:textId="77777777" w:rsidR="00137B6C" w:rsidRPr="00137B6C" w:rsidRDefault="00137B6C" w:rsidP="00137B6C">
      <w:pPr>
        <w:pStyle w:val="ListParagraph"/>
        <w:numPr>
          <w:ilvl w:val="0"/>
          <w:numId w:val="39"/>
        </w:numPr>
        <w:rPr>
          <w:noProof/>
          <w:lang w:val="en-DE"/>
        </w:rPr>
      </w:pPr>
    </w:p>
    <w:p w14:paraId="7954304E" w14:textId="77777777" w:rsidR="00117C85" w:rsidRDefault="00117C85" w:rsidP="00117C85">
      <w:pPr>
        <w:pStyle w:val="Heading4"/>
        <w:rPr>
          <w:noProof/>
          <w:lang w:val="en-DE"/>
        </w:rPr>
      </w:pPr>
      <w:r>
        <w:rPr>
          <w:noProof/>
          <w:lang w:val="en-DE"/>
        </w:rPr>
        <w:t>Sizing</w:t>
      </w:r>
    </w:p>
    <w:p w14:paraId="224A54A2" w14:textId="3B431E17" w:rsidR="001F35A4" w:rsidRPr="004A0054" w:rsidRDefault="00117C85" w:rsidP="00117C85">
      <w:pPr>
        <w:rPr>
          <w:noProof/>
          <w:lang w:val="en-DE"/>
        </w:rPr>
      </w:pPr>
      <w:r>
        <w:rPr>
          <w:noProof/>
          <w:lang w:val="en-DE"/>
        </w:rPr>
        <w:t xml:space="preserve">I planned to do </w:t>
      </w:r>
      <w:r w:rsidR="000E0EA2">
        <w:rPr>
          <w:noProof/>
          <w:lang w:val="en-DE"/>
        </w:rPr>
        <w:t xml:space="preserve">the clothes </w:t>
      </w:r>
      <w:r>
        <w:rPr>
          <w:noProof/>
          <w:lang w:val="en-DE"/>
        </w:rPr>
        <w:t>sizing</w:t>
      </w:r>
      <w:r w:rsidR="000E0EA2">
        <w:rPr>
          <w:noProof/>
          <w:lang w:val="en-DE"/>
        </w:rPr>
        <w:t xml:space="preserve">, increasing of an </w:t>
      </w:r>
      <w:r>
        <w:rPr>
          <w:noProof/>
          <w:lang w:val="en-DE"/>
        </w:rPr>
        <w:t>interval of 1</w:t>
      </w:r>
      <w:r w:rsidR="000E0EA2">
        <w:rPr>
          <w:noProof/>
          <w:lang w:val="en-DE"/>
        </w:rPr>
        <w:t xml:space="preserve"> for each setting. </w:t>
      </w:r>
      <w:r w:rsidR="001B459E" w:rsidRPr="002568B5">
        <w:rPr>
          <w:lang w:val="en-GB"/>
        </w:rPr>
        <w:br w:type="page"/>
      </w:r>
    </w:p>
    <w:p w14:paraId="189D8BF8" w14:textId="77777777" w:rsidR="007A3E41" w:rsidRPr="003C4F45" w:rsidRDefault="00711DBE" w:rsidP="0037614C">
      <w:pPr>
        <w:pStyle w:val="Heading1"/>
        <w:rPr>
          <w:lang w:val="en-GB"/>
        </w:rPr>
      </w:pPr>
      <w:bookmarkStart w:id="52" w:name="_Toc222978603"/>
      <w:bookmarkStart w:id="53" w:name="_Toc34045702"/>
      <w:bookmarkStart w:id="54" w:name="_Toc70071622"/>
      <w:r w:rsidRPr="003C4F45">
        <w:rPr>
          <w:lang w:val="en-GB"/>
        </w:rPr>
        <w:lastRenderedPageBreak/>
        <w:t>Testing</w:t>
      </w:r>
      <w:bookmarkEnd w:id="42"/>
      <w:bookmarkEnd w:id="52"/>
      <w:bookmarkEnd w:id="53"/>
      <w:bookmarkEnd w:id="54"/>
    </w:p>
    <w:p w14:paraId="34A7E929" w14:textId="6F4768A1" w:rsidR="00694611" w:rsidRDefault="00694611" w:rsidP="0037614C">
      <w:pPr>
        <w:pStyle w:val="Heading2"/>
        <w:rPr>
          <w:lang w:val="en-GB"/>
        </w:rPr>
      </w:pPr>
      <w:bookmarkStart w:id="55" w:name="_Toc222978604"/>
      <w:bookmarkStart w:id="56" w:name="_Toc34045703"/>
      <w:bookmarkStart w:id="57" w:name="_Toc70071623"/>
      <w:r w:rsidRPr="003C4F45">
        <w:rPr>
          <w:lang w:val="en-GB"/>
        </w:rPr>
        <w:t>Overall Approach to Testing</w:t>
      </w:r>
      <w:bookmarkEnd w:id="55"/>
      <w:bookmarkEnd w:id="56"/>
      <w:bookmarkEnd w:id="57"/>
      <w:r w:rsidRPr="003C4F45">
        <w:rPr>
          <w:lang w:val="en-GB"/>
        </w:rPr>
        <w:t xml:space="preserve"> </w:t>
      </w:r>
    </w:p>
    <w:p w14:paraId="097B1C90" w14:textId="557EE09C" w:rsidR="00EF0FDE" w:rsidRDefault="00EF0FDE" w:rsidP="0037614C">
      <w:pPr>
        <w:rPr>
          <w:lang w:val="en-DE"/>
        </w:rPr>
      </w:pPr>
      <w:r>
        <w:rPr>
          <w:lang w:val="en-DE"/>
        </w:rPr>
        <w:t>My approach to t</w:t>
      </w:r>
      <w:r w:rsidR="00F55983" w:rsidRPr="002B28A4">
        <w:rPr>
          <w:lang w:val="en-DE"/>
        </w:rPr>
        <w:t>est</w:t>
      </w:r>
      <w:r>
        <w:rPr>
          <w:lang w:val="en-DE"/>
        </w:rPr>
        <w:t xml:space="preserve">ing was to use a mixture of manual and integration tests – with a small number of unit tests. </w:t>
      </w:r>
      <w:r w:rsidR="00F55983" w:rsidRPr="002B28A4">
        <w:rPr>
          <w:lang w:val="en-DE"/>
        </w:rPr>
        <w:t xml:space="preserve"> </w:t>
      </w:r>
    </w:p>
    <w:p w14:paraId="106BBCE1" w14:textId="450BAFCD" w:rsidR="00EF0FDE" w:rsidRDefault="00EF0FDE" w:rsidP="0037614C">
      <w:pPr>
        <w:rPr>
          <w:lang w:val="en-DE"/>
        </w:rPr>
      </w:pPr>
      <w:r>
        <w:rPr>
          <w:lang w:val="en-DE"/>
        </w:rPr>
        <w:t xml:space="preserve">I used </w:t>
      </w:r>
      <w:r w:rsidR="00F55983" w:rsidRPr="002B28A4">
        <w:rPr>
          <w:lang w:val="en-DE"/>
        </w:rPr>
        <w:t>debug statements</w:t>
      </w:r>
      <w:r w:rsidR="003A4217" w:rsidRPr="002B28A4">
        <w:rPr>
          <w:lang w:val="en-DE"/>
        </w:rPr>
        <w:t xml:space="preserve"> </w:t>
      </w:r>
      <w:r>
        <w:rPr>
          <w:lang w:val="en-DE"/>
        </w:rPr>
        <w:t>during development to track and validate that the correct information was being passed though along with</w:t>
      </w:r>
      <w:r w:rsidR="003A4217" w:rsidRPr="002B28A4">
        <w:rPr>
          <w:lang w:val="en-DE"/>
        </w:rPr>
        <w:t xml:space="preserve"> </w:t>
      </w:r>
      <w:r w:rsidR="00F55983" w:rsidRPr="002B28A4">
        <w:rPr>
          <w:lang w:val="en-DE"/>
        </w:rPr>
        <w:t>the Rider Debugger</w:t>
      </w:r>
      <w:r w:rsidR="003A4217" w:rsidRPr="002B28A4">
        <w:rPr>
          <w:lang w:val="en-DE"/>
        </w:rPr>
        <w:t xml:space="preserve"> in Unity. </w:t>
      </w:r>
    </w:p>
    <w:p w14:paraId="28A89EB7" w14:textId="193587EA" w:rsidR="00694611" w:rsidRPr="00A67714" w:rsidRDefault="003A4217" w:rsidP="0037614C">
      <w:pPr>
        <w:rPr>
          <w:lang w:val="en-DE"/>
        </w:rPr>
      </w:pPr>
      <w:r w:rsidRPr="002B28A4">
        <w:rPr>
          <w:lang w:val="en-DE"/>
        </w:rPr>
        <w:t xml:space="preserve">I tested in both 2D and VR because the hardware needed specific inputs in the scripts. </w:t>
      </w:r>
      <w:r w:rsidR="00EF0FDE">
        <w:rPr>
          <w:lang w:val="en-DE"/>
        </w:rPr>
        <w:t xml:space="preserve"> Tracking </w:t>
      </w:r>
      <w:r w:rsidRPr="002B28A4">
        <w:rPr>
          <w:lang w:val="en-DE"/>
        </w:rPr>
        <w:t>hand poses</w:t>
      </w:r>
      <w:r w:rsidR="00EF0FDE">
        <w:rPr>
          <w:lang w:val="en-DE"/>
        </w:rPr>
        <w:t xml:space="preserve"> for example is impossible as the hardware is not connected in 2D mode.</w:t>
      </w:r>
      <w:r w:rsidRPr="002B28A4">
        <w:rPr>
          <w:lang w:val="en-DE"/>
        </w:rPr>
        <w:t xml:space="preserve"> </w:t>
      </w:r>
    </w:p>
    <w:p w14:paraId="3BF530CF" w14:textId="5F26CFA5" w:rsidR="00694611" w:rsidRPr="002D0DA2" w:rsidRDefault="00694611" w:rsidP="0037614C">
      <w:pPr>
        <w:pStyle w:val="Heading2"/>
        <w:rPr>
          <w:lang w:val="en-GB"/>
        </w:rPr>
      </w:pPr>
      <w:bookmarkStart w:id="58" w:name="_Toc222978605"/>
      <w:bookmarkStart w:id="59" w:name="_Toc34045704"/>
      <w:bookmarkStart w:id="60" w:name="_Toc70071624"/>
      <w:r w:rsidRPr="003C4F45">
        <w:rPr>
          <w:lang w:val="en-GB"/>
        </w:rPr>
        <w:t>Automated Testing</w:t>
      </w:r>
      <w:bookmarkEnd w:id="58"/>
      <w:bookmarkEnd w:id="59"/>
      <w:bookmarkEnd w:id="60"/>
      <w:r w:rsidRPr="003C4F45">
        <w:rPr>
          <w:lang w:val="en-GB"/>
        </w:rPr>
        <w:t xml:space="preserve"> </w:t>
      </w:r>
    </w:p>
    <w:p w14:paraId="654A4175" w14:textId="24CA99D9" w:rsidR="00694611" w:rsidRDefault="00694611" w:rsidP="0037614C">
      <w:pPr>
        <w:pStyle w:val="Heading3"/>
        <w:rPr>
          <w:lang w:val="en-GB"/>
        </w:rPr>
      </w:pPr>
      <w:bookmarkStart w:id="61" w:name="_Toc222978606"/>
      <w:bookmarkStart w:id="62" w:name="_Toc34045705"/>
      <w:bookmarkStart w:id="63" w:name="_Toc70071625"/>
      <w:r w:rsidRPr="003C4F45">
        <w:rPr>
          <w:lang w:val="en-GB"/>
        </w:rPr>
        <w:t>Unit Tests</w:t>
      </w:r>
      <w:bookmarkEnd w:id="61"/>
      <w:bookmarkEnd w:id="62"/>
      <w:bookmarkEnd w:id="63"/>
    </w:p>
    <w:p w14:paraId="3D2E71A9" w14:textId="77777777" w:rsidR="00A67714" w:rsidRDefault="00A67714" w:rsidP="00A67714">
      <w:pPr>
        <w:rPr>
          <w:lang w:val="en-DE"/>
        </w:rPr>
      </w:pPr>
      <w:r>
        <w:rPr>
          <w:lang w:val="en-DE"/>
        </w:rPr>
        <w:t xml:space="preserve">I attempted to plan and create the below unit tests, though I came across many </w:t>
      </w:r>
      <w:proofErr w:type="gramStart"/>
      <w:r>
        <w:rPr>
          <w:lang w:val="en-DE"/>
        </w:rPr>
        <w:t>issue</w:t>
      </w:r>
      <w:proofErr w:type="gramEnd"/>
      <w:r>
        <w:rPr>
          <w:lang w:val="en-DE"/>
        </w:rPr>
        <w:t xml:space="preserve"> when trying to do this. One problem was the learning curve as I hadn’t written unit tests before. </w:t>
      </w:r>
    </w:p>
    <w:p w14:paraId="2A90B99E" w14:textId="77777777" w:rsidR="00A67714" w:rsidRDefault="00A67714" w:rsidP="00A67714">
      <w:pPr>
        <w:rPr>
          <w:lang w:val="en-DE"/>
        </w:rPr>
      </w:pPr>
    </w:p>
    <w:p w14:paraId="24080A14" w14:textId="703EEA14" w:rsidR="00A01A83" w:rsidRPr="00A67714" w:rsidRDefault="00A67714" w:rsidP="00A67714">
      <w:pPr>
        <w:rPr>
          <w:lang w:val="en-DE"/>
        </w:rPr>
      </w:pPr>
      <w:r>
        <w:rPr>
          <w:lang w:val="en-DE"/>
        </w:rPr>
        <w:t xml:space="preserve">During this I struggled linking other dependent scripts to my tests, making the process more complex </w:t>
      </w:r>
      <w:r w:rsidR="00EF0FDE">
        <w:rPr>
          <w:lang w:val="en-DE"/>
        </w:rPr>
        <w:t xml:space="preserve">and confusing. </w:t>
      </w:r>
      <w:r w:rsidR="00A01A83">
        <w:rPr>
          <w:lang w:val="en-DE"/>
        </w:rPr>
        <w:t xml:space="preserve">I proceeded to test my application with Manual testing and the use of debug statements in the code. </w:t>
      </w:r>
    </w:p>
    <w:p w14:paraId="28B805CB" w14:textId="77777777" w:rsidR="00A67714" w:rsidRPr="00A67714" w:rsidRDefault="00A67714" w:rsidP="00A67714">
      <w:pPr>
        <w:rPr>
          <w:lang w:val="en-GB"/>
        </w:rPr>
      </w:pPr>
    </w:p>
    <w:p w14:paraId="5379C565" w14:textId="51F69360" w:rsidR="009F352B" w:rsidRDefault="009F352B" w:rsidP="009F352B">
      <w:pPr>
        <w:pStyle w:val="Heading4"/>
        <w:rPr>
          <w:lang w:val="en-DE"/>
        </w:rPr>
      </w:pPr>
      <w:r>
        <w:rPr>
          <w:lang w:val="en-DE"/>
        </w:rPr>
        <w:t>Models:</w:t>
      </w:r>
    </w:p>
    <w:p w14:paraId="7B80BA57" w14:textId="045E559D" w:rsidR="009F352B" w:rsidRPr="009F352B" w:rsidRDefault="009F352B" w:rsidP="009F352B">
      <w:pPr>
        <w:rPr>
          <w:u w:val="single"/>
          <w:lang w:val="en-DE"/>
        </w:rPr>
      </w:pPr>
      <w:r w:rsidRPr="009F352B">
        <w:rPr>
          <w:u w:val="single"/>
          <w:lang w:val="en-DE"/>
        </w:rPr>
        <w:t>Abstract</w:t>
      </w:r>
      <w:r w:rsidR="00F07317">
        <w:rPr>
          <w:u w:val="single"/>
          <w:lang w:val="en-DE"/>
        </w:rPr>
        <w:t xml:space="preserve"> </w:t>
      </w:r>
      <w:r w:rsidRPr="009F352B">
        <w:rPr>
          <w:u w:val="single"/>
          <w:lang w:val="en-DE"/>
        </w:rPr>
        <w:t>Class</w:t>
      </w:r>
      <w:r w:rsidR="00F07317">
        <w:rPr>
          <w:u w:val="single"/>
          <w:lang w:val="en-DE"/>
        </w:rPr>
        <w:t>:</w:t>
      </w:r>
    </w:p>
    <w:tbl>
      <w:tblPr>
        <w:tblStyle w:val="TableGrid"/>
        <w:tblW w:w="0" w:type="auto"/>
        <w:tblLook w:val="04A0" w:firstRow="1" w:lastRow="0" w:firstColumn="1" w:lastColumn="0" w:noHBand="0" w:noVBand="1"/>
      </w:tblPr>
      <w:tblGrid>
        <w:gridCol w:w="2263"/>
        <w:gridCol w:w="3033"/>
      </w:tblGrid>
      <w:tr w:rsidR="009F352B" w14:paraId="68AF3F16" w14:textId="1D9726E4" w:rsidTr="00FE4E91">
        <w:tc>
          <w:tcPr>
            <w:tcW w:w="2263" w:type="dxa"/>
          </w:tcPr>
          <w:p w14:paraId="65903788" w14:textId="26FE8920" w:rsidR="009F352B" w:rsidRPr="00F07317" w:rsidRDefault="009F352B" w:rsidP="009F352B">
            <w:pPr>
              <w:rPr>
                <w:b/>
                <w:bCs/>
                <w:lang w:val="en-DE"/>
              </w:rPr>
            </w:pPr>
            <w:r w:rsidRPr="00F07317">
              <w:rPr>
                <w:b/>
                <w:bCs/>
                <w:lang w:val="en-DE"/>
              </w:rPr>
              <w:t>Method</w:t>
            </w:r>
          </w:p>
        </w:tc>
        <w:tc>
          <w:tcPr>
            <w:tcW w:w="3033" w:type="dxa"/>
          </w:tcPr>
          <w:p w14:paraId="4ABBCAB9" w14:textId="38E62E6F" w:rsidR="009F352B" w:rsidRPr="00F07317" w:rsidRDefault="009F352B" w:rsidP="009F352B">
            <w:pPr>
              <w:rPr>
                <w:b/>
                <w:bCs/>
                <w:lang w:val="en-DE"/>
              </w:rPr>
            </w:pPr>
            <w:r w:rsidRPr="00F07317">
              <w:rPr>
                <w:b/>
                <w:bCs/>
                <w:lang w:val="en-DE"/>
              </w:rPr>
              <w:t>Test</w:t>
            </w:r>
          </w:p>
        </w:tc>
      </w:tr>
      <w:tr w:rsidR="009F352B" w14:paraId="67C217BE" w14:textId="77777777" w:rsidTr="00FE4E91">
        <w:tc>
          <w:tcPr>
            <w:tcW w:w="2263" w:type="dxa"/>
          </w:tcPr>
          <w:p w14:paraId="5BAB8320" w14:textId="7E2D01E0" w:rsidR="009F352B" w:rsidRDefault="009F352B" w:rsidP="009F352B">
            <w:pPr>
              <w:rPr>
                <w:lang w:val="en-DE"/>
              </w:rPr>
            </w:pPr>
            <w:proofErr w:type="spellStart"/>
            <w:proofErr w:type="gramStart"/>
            <w:r>
              <w:rPr>
                <w:lang w:val="en-DE"/>
              </w:rPr>
              <w:t>SetBones</w:t>
            </w:r>
            <w:proofErr w:type="spellEnd"/>
            <w:r>
              <w:rPr>
                <w:lang w:val="en-DE"/>
              </w:rPr>
              <w:t>(</w:t>
            </w:r>
            <w:proofErr w:type="gramEnd"/>
            <w:r>
              <w:rPr>
                <w:lang w:val="en-DE"/>
              </w:rPr>
              <w:t>)</w:t>
            </w:r>
          </w:p>
        </w:tc>
        <w:tc>
          <w:tcPr>
            <w:tcW w:w="3033" w:type="dxa"/>
          </w:tcPr>
          <w:p w14:paraId="5DD24C33" w14:textId="1DE836BE" w:rsidR="009F352B" w:rsidRDefault="009F352B" w:rsidP="009F352B">
            <w:pPr>
              <w:rPr>
                <w:lang w:val="en-DE"/>
              </w:rPr>
            </w:pPr>
            <w:r>
              <w:rPr>
                <w:lang w:val="en-DE"/>
              </w:rPr>
              <w:t>Find correct gender</w:t>
            </w:r>
            <w:r w:rsidR="00F07317">
              <w:rPr>
                <w:lang w:val="en-DE"/>
              </w:rPr>
              <w:t>.</w:t>
            </w:r>
          </w:p>
        </w:tc>
      </w:tr>
      <w:tr w:rsidR="009F352B" w14:paraId="0FF89DB3" w14:textId="77777777" w:rsidTr="00FE4E91">
        <w:tc>
          <w:tcPr>
            <w:tcW w:w="2263" w:type="dxa"/>
          </w:tcPr>
          <w:p w14:paraId="7D1A7054" w14:textId="66A809C2" w:rsidR="009F352B" w:rsidRDefault="009F352B" w:rsidP="009F352B">
            <w:pPr>
              <w:rPr>
                <w:lang w:val="en-DE"/>
              </w:rPr>
            </w:pPr>
            <w:proofErr w:type="spellStart"/>
            <w:proofErr w:type="gramStart"/>
            <w:r>
              <w:rPr>
                <w:lang w:val="en-DE"/>
              </w:rPr>
              <w:t>SetBones</w:t>
            </w:r>
            <w:proofErr w:type="spellEnd"/>
            <w:r>
              <w:rPr>
                <w:lang w:val="en-DE"/>
              </w:rPr>
              <w:t>(</w:t>
            </w:r>
            <w:proofErr w:type="gramEnd"/>
            <w:r>
              <w:rPr>
                <w:lang w:val="en-DE"/>
              </w:rPr>
              <w:t>)</w:t>
            </w:r>
          </w:p>
        </w:tc>
        <w:tc>
          <w:tcPr>
            <w:tcW w:w="3033" w:type="dxa"/>
          </w:tcPr>
          <w:p w14:paraId="7A5452C7" w14:textId="6AC8B1B9" w:rsidR="009F352B" w:rsidRDefault="009F352B" w:rsidP="009F352B">
            <w:pPr>
              <w:rPr>
                <w:lang w:val="en-DE"/>
              </w:rPr>
            </w:pPr>
            <w:r>
              <w:rPr>
                <w:lang w:val="en-DE"/>
              </w:rPr>
              <w:t xml:space="preserve">Create correct </w:t>
            </w:r>
            <w:proofErr w:type="spellStart"/>
            <w:r>
              <w:rPr>
                <w:lang w:val="en-DE"/>
              </w:rPr>
              <w:t>bonelist</w:t>
            </w:r>
            <w:proofErr w:type="spellEnd"/>
            <w:r w:rsidR="00F07317">
              <w:rPr>
                <w:lang w:val="en-DE"/>
              </w:rPr>
              <w:t>.</w:t>
            </w:r>
          </w:p>
        </w:tc>
      </w:tr>
      <w:tr w:rsidR="009F352B" w14:paraId="5627506C" w14:textId="77777777" w:rsidTr="00FE4E91">
        <w:tc>
          <w:tcPr>
            <w:tcW w:w="2263" w:type="dxa"/>
          </w:tcPr>
          <w:p w14:paraId="50539BCB" w14:textId="058DD2A1" w:rsidR="009F352B" w:rsidRDefault="009F352B" w:rsidP="009F352B">
            <w:pPr>
              <w:rPr>
                <w:lang w:val="en-DE"/>
              </w:rPr>
            </w:pPr>
            <w:proofErr w:type="gramStart"/>
            <w:r>
              <w:rPr>
                <w:lang w:val="en-DE"/>
              </w:rPr>
              <w:t>Update(</w:t>
            </w:r>
            <w:proofErr w:type="gramEnd"/>
            <w:r>
              <w:rPr>
                <w:lang w:val="en-DE"/>
              </w:rPr>
              <w:t>)</w:t>
            </w:r>
          </w:p>
        </w:tc>
        <w:tc>
          <w:tcPr>
            <w:tcW w:w="3033" w:type="dxa"/>
          </w:tcPr>
          <w:p w14:paraId="328C9470" w14:textId="530D006A" w:rsidR="009F352B" w:rsidRDefault="009F352B" w:rsidP="009F352B">
            <w:pPr>
              <w:rPr>
                <w:lang w:val="en-DE"/>
              </w:rPr>
            </w:pPr>
            <w:r>
              <w:rPr>
                <w:lang w:val="en-DE"/>
              </w:rPr>
              <w:t>Update handle value</w:t>
            </w:r>
            <w:r w:rsidR="00F07317">
              <w:rPr>
                <w:lang w:val="en-DE"/>
              </w:rPr>
              <w:t>.</w:t>
            </w:r>
          </w:p>
        </w:tc>
      </w:tr>
    </w:tbl>
    <w:p w14:paraId="7F002C78" w14:textId="71D3A726" w:rsidR="009F352B" w:rsidRDefault="009F352B" w:rsidP="009F352B">
      <w:pPr>
        <w:rPr>
          <w:lang w:val="en-DE"/>
        </w:rPr>
      </w:pPr>
    </w:p>
    <w:p w14:paraId="5FC04853" w14:textId="38ACEBBD" w:rsidR="00F07317" w:rsidRDefault="00F07317" w:rsidP="009F352B">
      <w:pPr>
        <w:rPr>
          <w:u w:val="single"/>
          <w:lang w:val="en-DE"/>
        </w:rPr>
      </w:pPr>
      <w:r w:rsidRPr="00F07317">
        <w:rPr>
          <w:u w:val="single"/>
          <w:lang w:val="en-DE"/>
        </w:rPr>
        <w:t>Model</w:t>
      </w:r>
      <w:r>
        <w:rPr>
          <w:u w:val="single"/>
          <w:lang w:val="en-DE"/>
        </w:rPr>
        <w:t xml:space="preserve"> </w:t>
      </w:r>
      <w:r w:rsidRPr="00F07317">
        <w:rPr>
          <w:u w:val="single"/>
          <w:lang w:val="en-DE"/>
        </w:rPr>
        <w:t>Information:</w:t>
      </w:r>
    </w:p>
    <w:tbl>
      <w:tblPr>
        <w:tblStyle w:val="TableGrid"/>
        <w:tblW w:w="0" w:type="auto"/>
        <w:tblLook w:val="04A0" w:firstRow="1" w:lastRow="0" w:firstColumn="1" w:lastColumn="0" w:noHBand="0" w:noVBand="1"/>
      </w:tblPr>
      <w:tblGrid>
        <w:gridCol w:w="2263"/>
        <w:gridCol w:w="3261"/>
      </w:tblGrid>
      <w:tr w:rsidR="00F07317" w14:paraId="1C1E489A" w14:textId="77777777" w:rsidTr="004A354E">
        <w:tc>
          <w:tcPr>
            <w:tcW w:w="2263" w:type="dxa"/>
          </w:tcPr>
          <w:p w14:paraId="1C696EB5" w14:textId="0586456E" w:rsidR="00F07317" w:rsidRDefault="00F07317" w:rsidP="009F352B">
            <w:pPr>
              <w:rPr>
                <w:u w:val="single"/>
                <w:lang w:val="en-DE"/>
              </w:rPr>
            </w:pPr>
            <w:r w:rsidRPr="00F07317">
              <w:rPr>
                <w:b/>
                <w:bCs/>
                <w:lang w:val="en-DE"/>
              </w:rPr>
              <w:t>Method</w:t>
            </w:r>
          </w:p>
        </w:tc>
        <w:tc>
          <w:tcPr>
            <w:tcW w:w="3261" w:type="dxa"/>
          </w:tcPr>
          <w:p w14:paraId="13C8DEF6" w14:textId="5A6B717A" w:rsidR="00F07317" w:rsidRDefault="00F07317" w:rsidP="009F352B">
            <w:pPr>
              <w:rPr>
                <w:u w:val="single"/>
                <w:lang w:val="en-DE"/>
              </w:rPr>
            </w:pPr>
            <w:r w:rsidRPr="00F07317">
              <w:rPr>
                <w:b/>
                <w:bCs/>
                <w:lang w:val="en-DE"/>
              </w:rPr>
              <w:t>Test</w:t>
            </w:r>
          </w:p>
        </w:tc>
      </w:tr>
      <w:tr w:rsidR="00F07317" w14:paraId="5F4B4DDF" w14:textId="77777777" w:rsidTr="004A354E">
        <w:tc>
          <w:tcPr>
            <w:tcW w:w="2263" w:type="dxa"/>
          </w:tcPr>
          <w:p w14:paraId="50D40F7D" w14:textId="505A38AF" w:rsidR="00F07317" w:rsidRPr="00F07317" w:rsidRDefault="00F07317" w:rsidP="009F352B">
            <w:pPr>
              <w:rPr>
                <w:lang w:val="en-DE"/>
              </w:rPr>
            </w:pPr>
            <w:proofErr w:type="spellStart"/>
            <w:proofErr w:type="gramStart"/>
            <w:r w:rsidRPr="00F07317">
              <w:rPr>
                <w:lang w:val="en-DE"/>
              </w:rPr>
              <w:t>CreateSliderObject</w:t>
            </w:r>
            <w:proofErr w:type="spellEnd"/>
            <w:r w:rsidRPr="00F07317">
              <w:rPr>
                <w:lang w:val="en-DE"/>
              </w:rPr>
              <w:t>(</w:t>
            </w:r>
            <w:proofErr w:type="gramEnd"/>
            <w:r w:rsidRPr="00F07317">
              <w:rPr>
                <w:lang w:val="en-DE"/>
              </w:rPr>
              <w:t>)</w:t>
            </w:r>
          </w:p>
        </w:tc>
        <w:tc>
          <w:tcPr>
            <w:tcW w:w="3261" w:type="dxa"/>
          </w:tcPr>
          <w:p w14:paraId="72631C8D" w14:textId="601C4ECE" w:rsidR="00F07317" w:rsidRPr="00F07317" w:rsidRDefault="00F07317" w:rsidP="009F352B">
            <w:pPr>
              <w:rPr>
                <w:lang w:val="en-DE"/>
              </w:rPr>
            </w:pPr>
            <w:r w:rsidRPr="00F07317">
              <w:rPr>
                <w:lang w:val="en-DE"/>
              </w:rPr>
              <w:t xml:space="preserve">Find </w:t>
            </w:r>
            <w:proofErr w:type="spellStart"/>
            <w:r>
              <w:rPr>
                <w:lang w:val="en-DE"/>
              </w:rPr>
              <w:t>ModelS</w:t>
            </w:r>
            <w:r w:rsidRPr="00F07317">
              <w:rPr>
                <w:lang w:val="en-DE"/>
              </w:rPr>
              <w:t>lider</w:t>
            </w:r>
            <w:proofErr w:type="spellEnd"/>
            <w:r w:rsidRPr="00F07317">
              <w:rPr>
                <w:lang w:val="en-DE"/>
              </w:rPr>
              <w:t xml:space="preserve"> object</w:t>
            </w:r>
            <w:r>
              <w:rPr>
                <w:lang w:val="en-DE"/>
              </w:rPr>
              <w:t>.</w:t>
            </w:r>
          </w:p>
        </w:tc>
      </w:tr>
      <w:tr w:rsidR="00F07317" w14:paraId="760A31D5" w14:textId="77777777" w:rsidTr="004A354E">
        <w:tc>
          <w:tcPr>
            <w:tcW w:w="2263" w:type="dxa"/>
          </w:tcPr>
          <w:p w14:paraId="66F75F91" w14:textId="2DA59F0A" w:rsidR="00F07317" w:rsidRPr="00F07317" w:rsidRDefault="00F07317" w:rsidP="009F352B">
            <w:pPr>
              <w:rPr>
                <w:lang w:val="en-DE"/>
              </w:rPr>
            </w:pPr>
            <w:proofErr w:type="spellStart"/>
            <w:proofErr w:type="gramStart"/>
            <w:r w:rsidRPr="00F07317">
              <w:rPr>
                <w:lang w:val="en-DE"/>
              </w:rPr>
              <w:t>UpdateHandleLever</w:t>
            </w:r>
            <w:proofErr w:type="spellEnd"/>
            <w:r w:rsidRPr="00F07317">
              <w:rPr>
                <w:lang w:val="en-DE"/>
              </w:rPr>
              <w:t>(</w:t>
            </w:r>
            <w:proofErr w:type="gramEnd"/>
            <w:r w:rsidRPr="00F07317">
              <w:rPr>
                <w:lang w:val="en-DE"/>
              </w:rPr>
              <w:t>)</w:t>
            </w:r>
          </w:p>
        </w:tc>
        <w:tc>
          <w:tcPr>
            <w:tcW w:w="3261" w:type="dxa"/>
          </w:tcPr>
          <w:p w14:paraId="3B1A2BAC" w14:textId="75E98AB4" w:rsidR="00F07317" w:rsidRPr="00F07317" w:rsidRDefault="00F07317" w:rsidP="009F352B">
            <w:pPr>
              <w:rPr>
                <w:lang w:val="en-DE"/>
              </w:rPr>
            </w:pPr>
            <w:r>
              <w:rPr>
                <w:lang w:val="en-DE"/>
              </w:rPr>
              <w:t xml:space="preserve">Update/Assign </w:t>
            </w:r>
            <w:proofErr w:type="spellStart"/>
            <w:r>
              <w:rPr>
                <w:lang w:val="en-DE"/>
              </w:rPr>
              <w:t>ModelS</w:t>
            </w:r>
            <w:r w:rsidRPr="00F07317">
              <w:rPr>
                <w:lang w:val="en-DE"/>
              </w:rPr>
              <w:t>lider</w:t>
            </w:r>
            <w:proofErr w:type="spellEnd"/>
            <w:r>
              <w:rPr>
                <w:lang w:val="en-DE"/>
              </w:rPr>
              <w:t xml:space="preserve"> value.</w:t>
            </w:r>
          </w:p>
        </w:tc>
      </w:tr>
      <w:tr w:rsidR="00F07317" w14:paraId="699FAB77" w14:textId="77777777" w:rsidTr="004A354E">
        <w:tc>
          <w:tcPr>
            <w:tcW w:w="2263" w:type="dxa"/>
          </w:tcPr>
          <w:p w14:paraId="0026BC1B" w14:textId="0594D8B0" w:rsidR="00F07317" w:rsidRPr="00F07317" w:rsidRDefault="00F07317" w:rsidP="009F352B">
            <w:pPr>
              <w:rPr>
                <w:lang w:val="en-DE"/>
              </w:rPr>
            </w:pPr>
            <w:proofErr w:type="spellStart"/>
            <w:proofErr w:type="gramStart"/>
            <w:r w:rsidRPr="00F07317">
              <w:rPr>
                <w:lang w:val="en-DE"/>
              </w:rPr>
              <w:t>ScaleByValue</w:t>
            </w:r>
            <w:proofErr w:type="spellEnd"/>
            <w:r w:rsidRPr="00F07317">
              <w:rPr>
                <w:lang w:val="en-DE"/>
              </w:rPr>
              <w:t>(</w:t>
            </w:r>
            <w:proofErr w:type="gramEnd"/>
            <w:r w:rsidRPr="00F07317">
              <w:rPr>
                <w:lang w:val="en-DE"/>
              </w:rPr>
              <w:t>)</w:t>
            </w:r>
          </w:p>
        </w:tc>
        <w:tc>
          <w:tcPr>
            <w:tcW w:w="3261" w:type="dxa"/>
          </w:tcPr>
          <w:p w14:paraId="690B17DF" w14:textId="6C131CF5" w:rsidR="00F07317" w:rsidRPr="00F07317" w:rsidRDefault="00F07317" w:rsidP="009F352B">
            <w:pPr>
              <w:rPr>
                <w:lang w:val="en-DE"/>
              </w:rPr>
            </w:pPr>
            <w:r w:rsidRPr="00F07317">
              <w:rPr>
                <w:lang w:val="en-DE"/>
              </w:rPr>
              <w:t>Get the correct scale value</w:t>
            </w:r>
            <w:r w:rsidR="004A354E">
              <w:rPr>
                <w:lang w:val="en-DE"/>
              </w:rPr>
              <w:t>.</w:t>
            </w:r>
          </w:p>
        </w:tc>
      </w:tr>
      <w:tr w:rsidR="00F07317" w14:paraId="47DFA54B" w14:textId="77777777" w:rsidTr="004A354E">
        <w:tc>
          <w:tcPr>
            <w:tcW w:w="2263" w:type="dxa"/>
          </w:tcPr>
          <w:p w14:paraId="2D81DA36" w14:textId="4D15D505" w:rsidR="00F07317" w:rsidRDefault="00F07317" w:rsidP="009F352B">
            <w:pPr>
              <w:rPr>
                <w:u w:val="single"/>
                <w:lang w:val="en-DE"/>
              </w:rPr>
            </w:pPr>
            <w:proofErr w:type="spellStart"/>
            <w:proofErr w:type="gramStart"/>
            <w:r w:rsidRPr="00F07317">
              <w:rPr>
                <w:lang w:val="en-DE"/>
              </w:rPr>
              <w:t>ScaleBy</w:t>
            </w:r>
            <w:r>
              <w:rPr>
                <w:lang w:val="en-DE"/>
              </w:rPr>
              <w:t>Shoulder</w:t>
            </w:r>
            <w:proofErr w:type="spellEnd"/>
            <w:r w:rsidRPr="00F07317">
              <w:rPr>
                <w:lang w:val="en-DE"/>
              </w:rPr>
              <w:t>(</w:t>
            </w:r>
            <w:proofErr w:type="gramEnd"/>
            <w:r w:rsidRPr="00F07317">
              <w:rPr>
                <w:lang w:val="en-DE"/>
              </w:rPr>
              <w:t>)</w:t>
            </w:r>
          </w:p>
        </w:tc>
        <w:tc>
          <w:tcPr>
            <w:tcW w:w="3261" w:type="dxa"/>
          </w:tcPr>
          <w:p w14:paraId="699D0542" w14:textId="686C36F4" w:rsidR="00F07317" w:rsidRDefault="00F07317" w:rsidP="009F352B">
            <w:pPr>
              <w:rPr>
                <w:u w:val="single"/>
                <w:lang w:val="en-DE"/>
              </w:rPr>
            </w:pPr>
            <w:r w:rsidRPr="00F07317">
              <w:rPr>
                <w:lang w:val="en-DE"/>
              </w:rPr>
              <w:t>Get the correct scale value</w:t>
            </w:r>
            <w:r w:rsidR="004A354E">
              <w:rPr>
                <w:lang w:val="en-DE"/>
              </w:rPr>
              <w:t>.</w:t>
            </w:r>
          </w:p>
        </w:tc>
      </w:tr>
    </w:tbl>
    <w:p w14:paraId="4D871A4E" w14:textId="0DB7A593" w:rsidR="00F07317" w:rsidRDefault="00F07317" w:rsidP="009F352B">
      <w:pPr>
        <w:rPr>
          <w:u w:val="single"/>
          <w:lang w:val="en-DE"/>
        </w:rPr>
      </w:pPr>
    </w:p>
    <w:p w14:paraId="5957B3BF" w14:textId="54CE325C" w:rsidR="00F07317" w:rsidRDefault="005A6D54" w:rsidP="009F352B">
      <w:pPr>
        <w:rPr>
          <w:u w:val="single"/>
          <w:lang w:val="en-DE"/>
        </w:rPr>
      </w:pPr>
      <w:r>
        <w:rPr>
          <w:u w:val="single"/>
          <w:lang w:val="en-DE"/>
        </w:rPr>
        <w:t>Model Slider:</w:t>
      </w:r>
    </w:p>
    <w:tbl>
      <w:tblPr>
        <w:tblStyle w:val="TableGrid"/>
        <w:tblW w:w="0" w:type="auto"/>
        <w:tblLook w:val="04A0" w:firstRow="1" w:lastRow="0" w:firstColumn="1" w:lastColumn="0" w:noHBand="0" w:noVBand="1"/>
      </w:tblPr>
      <w:tblGrid>
        <w:gridCol w:w="2263"/>
        <w:gridCol w:w="3261"/>
      </w:tblGrid>
      <w:tr w:rsidR="005A6D54" w14:paraId="43E32CB3" w14:textId="77777777" w:rsidTr="004A354E">
        <w:tc>
          <w:tcPr>
            <w:tcW w:w="2263" w:type="dxa"/>
          </w:tcPr>
          <w:p w14:paraId="353C0025" w14:textId="5C6C404E" w:rsidR="005A6D54" w:rsidRDefault="005A6D54" w:rsidP="009F352B">
            <w:pPr>
              <w:rPr>
                <w:u w:val="single"/>
                <w:lang w:val="en-DE"/>
              </w:rPr>
            </w:pPr>
            <w:r w:rsidRPr="00F07317">
              <w:rPr>
                <w:b/>
                <w:bCs/>
                <w:lang w:val="en-DE"/>
              </w:rPr>
              <w:t>Method</w:t>
            </w:r>
          </w:p>
        </w:tc>
        <w:tc>
          <w:tcPr>
            <w:tcW w:w="3261" w:type="dxa"/>
          </w:tcPr>
          <w:p w14:paraId="59DE655B" w14:textId="694014F9" w:rsidR="005A6D54" w:rsidRDefault="005A6D54" w:rsidP="009F352B">
            <w:pPr>
              <w:rPr>
                <w:u w:val="single"/>
                <w:lang w:val="en-DE"/>
              </w:rPr>
            </w:pPr>
            <w:r w:rsidRPr="00F07317">
              <w:rPr>
                <w:b/>
                <w:bCs/>
                <w:lang w:val="en-DE"/>
              </w:rPr>
              <w:t>Test</w:t>
            </w:r>
          </w:p>
        </w:tc>
      </w:tr>
      <w:tr w:rsidR="005A6D54" w14:paraId="0D45CDED" w14:textId="77777777" w:rsidTr="004A354E">
        <w:tc>
          <w:tcPr>
            <w:tcW w:w="2263" w:type="dxa"/>
          </w:tcPr>
          <w:p w14:paraId="7D36A44B" w14:textId="3D9F2C1F" w:rsidR="005A6D54" w:rsidRPr="004A354E" w:rsidRDefault="00FE4E91" w:rsidP="009F352B">
            <w:pPr>
              <w:rPr>
                <w:lang w:val="en-DE"/>
              </w:rPr>
            </w:pPr>
            <w:proofErr w:type="spellStart"/>
            <w:proofErr w:type="gramStart"/>
            <w:r w:rsidRPr="004A354E">
              <w:rPr>
                <w:lang w:val="en-DE"/>
              </w:rPr>
              <w:t>getHandlePosition</w:t>
            </w:r>
            <w:proofErr w:type="spellEnd"/>
            <w:r w:rsidRPr="004A354E">
              <w:rPr>
                <w:lang w:val="en-DE"/>
              </w:rPr>
              <w:t>(</w:t>
            </w:r>
            <w:proofErr w:type="gramEnd"/>
            <w:r w:rsidRPr="004A354E">
              <w:rPr>
                <w:lang w:val="en-DE"/>
              </w:rPr>
              <w:t>)</w:t>
            </w:r>
          </w:p>
        </w:tc>
        <w:tc>
          <w:tcPr>
            <w:tcW w:w="3261" w:type="dxa"/>
          </w:tcPr>
          <w:p w14:paraId="3449C636" w14:textId="1A8B0DA9" w:rsidR="005A6D54" w:rsidRPr="004A354E" w:rsidRDefault="004A354E" w:rsidP="009F352B">
            <w:pPr>
              <w:rPr>
                <w:lang w:val="en-DE"/>
              </w:rPr>
            </w:pPr>
            <w:r w:rsidRPr="004A354E">
              <w:rPr>
                <w:lang w:val="en-DE"/>
              </w:rPr>
              <w:t>Get the correct handle position.</w:t>
            </w:r>
          </w:p>
        </w:tc>
      </w:tr>
      <w:tr w:rsidR="005A6D54" w14:paraId="54CBB170" w14:textId="77777777" w:rsidTr="004A354E">
        <w:tc>
          <w:tcPr>
            <w:tcW w:w="2263" w:type="dxa"/>
          </w:tcPr>
          <w:p w14:paraId="49F9BB70" w14:textId="331E0DED" w:rsidR="005A6D54" w:rsidRPr="004A354E" w:rsidRDefault="00FE4E91" w:rsidP="009F352B">
            <w:pPr>
              <w:rPr>
                <w:lang w:val="en-DE"/>
              </w:rPr>
            </w:pPr>
            <w:proofErr w:type="spellStart"/>
            <w:proofErr w:type="gramStart"/>
            <w:r w:rsidRPr="004A354E">
              <w:rPr>
                <w:lang w:val="en-DE"/>
              </w:rPr>
              <w:t>getMinSize</w:t>
            </w:r>
            <w:proofErr w:type="spellEnd"/>
            <w:r w:rsidRPr="004A354E">
              <w:rPr>
                <w:lang w:val="en-DE"/>
              </w:rPr>
              <w:t>(</w:t>
            </w:r>
            <w:proofErr w:type="gramEnd"/>
            <w:r w:rsidRPr="004A354E">
              <w:rPr>
                <w:lang w:val="en-DE"/>
              </w:rPr>
              <w:t>)</w:t>
            </w:r>
          </w:p>
        </w:tc>
        <w:tc>
          <w:tcPr>
            <w:tcW w:w="3261" w:type="dxa"/>
          </w:tcPr>
          <w:p w14:paraId="0C989653" w14:textId="134334BF" w:rsidR="005A6D54" w:rsidRPr="004A354E" w:rsidRDefault="004A354E" w:rsidP="009F352B">
            <w:pPr>
              <w:rPr>
                <w:lang w:val="en-DE"/>
              </w:rPr>
            </w:pPr>
            <w:r w:rsidRPr="004A354E">
              <w:rPr>
                <w:lang w:val="en-DE"/>
              </w:rPr>
              <w:t>Get the correct min value.</w:t>
            </w:r>
          </w:p>
        </w:tc>
      </w:tr>
      <w:tr w:rsidR="005A6D54" w14:paraId="10064688" w14:textId="77777777" w:rsidTr="004A354E">
        <w:tc>
          <w:tcPr>
            <w:tcW w:w="2263" w:type="dxa"/>
          </w:tcPr>
          <w:p w14:paraId="2562F3E0" w14:textId="4035C04E" w:rsidR="005A6D54" w:rsidRPr="004A354E" w:rsidRDefault="00FE4E91" w:rsidP="009F352B">
            <w:pPr>
              <w:rPr>
                <w:lang w:val="en-DE"/>
              </w:rPr>
            </w:pPr>
            <w:proofErr w:type="spellStart"/>
            <w:proofErr w:type="gramStart"/>
            <w:r w:rsidRPr="004A354E">
              <w:rPr>
                <w:lang w:val="en-DE"/>
              </w:rPr>
              <w:t>getMaxSize</w:t>
            </w:r>
            <w:proofErr w:type="spellEnd"/>
            <w:r w:rsidRPr="004A354E">
              <w:rPr>
                <w:lang w:val="en-DE"/>
              </w:rPr>
              <w:t>(</w:t>
            </w:r>
            <w:proofErr w:type="gramEnd"/>
            <w:r w:rsidRPr="004A354E">
              <w:rPr>
                <w:lang w:val="en-DE"/>
              </w:rPr>
              <w:t>)</w:t>
            </w:r>
          </w:p>
        </w:tc>
        <w:tc>
          <w:tcPr>
            <w:tcW w:w="3261" w:type="dxa"/>
          </w:tcPr>
          <w:p w14:paraId="60329836" w14:textId="734A4BB0" w:rsidR="005A6D54" w:rsidRPr="004A354E" w:rsidRDefault="004A354E" w:rsidP="009F352B">
            <w:pPr>
              <w:rPr>
                <w:lang w:val="en-DE"/>
              </w:rPr>
            </w:pPr>
            <w:r w:rsidRPr="004A354E">
              <w:rPr>
                <w:lang w:val="en-DE"/>
              </w:rPr>
              <w:t>Get the correct max value.</w:t>
            </w:r>
          </w:p>
        </w:tc>
      </w:tr>
      <w:tr w:rsidR="005A6D54" w14:paraId="1DC80190" w14:textId="77777777" w:rsidTr="004A354E">
        <w:tc>
          <w:tcPr>
            <w:tcW w:w="2263" w:type="dxa"/>
          </w:tcPr>
          <w:p w14:paraId="5BCC8CFF" w14:textId="454B1BBB" w:rsidR="005A6D54" w:rsidRPr="004A354E" w:rsidRDefault="00FE4E91" w:rsidP="009F352B">
            <w:pPr>
              <w:rPr>
                <w:lang w:val="en-DE"/>
              </w:rPr>
            </w:pPr>
            <w:proofErr w:type="spellStart"/>
            <w:proofErr w:type="gramStart"/>
            <w:r w:rsidRPr="004A354E">
              <w:rPr>
                <w:lang w:val="en-DE"/>
              </w:rPr>
              <w:t>getPositionValue</w:t>
            </w:r>
            <w:proofErr w:type="spellEnd"/>
            <w:r w:rsidRPr="004A354E">
              <w:rPr>
                <w:lang w:val="en-DE"/>
              </w:rPr>
              <w:t>(</w:t>
            </w:r>
            <w:proofErr w:type="gramEnd"/>
            <w:r w:rsidRPr="004A354E">
              <w:rPr>
                <w:lang w:val="en-DE"/>
              </w:rPr>
              <w:t>)</w:t>
            </w:r>
          </w:p>
        </w:tc>
        <w:tc>
          <w:tcPr>
            <w:tcW w:w="3261" w:type="dxa"/>
          </w:tcPr>
          <w:p w14:paraId="5149F850" w14:textId="58114AB5" w:rsidR="005A6D54" w:rsidRPr="004A354E" w:rsidRDefault="004A354E" w:rsidP="009F352B">
            <w:pPr>
              <w:rPr>
                <w:lang w:val="en-DE"/>
              </w:rPr>
            </w:pPr>
            <w:r w:rsidRPr="004A354E">
              <w:rPr>
                <w:lang w:val="en-DE"/>
              </w:rPr>
              <w:t>Get the correct position value.</w:t>
            </w:r>
          </w:p>
        </w:tc>
      </w:tr>
    </w:tbl>
    <w:p w14:paraId="056EC792" w14:textId="50E0E99D" w:rsidR="005A6D54" w:rsidRDefault="005A6D54" w:rsidP="009F352B">
      <w:pPr>
        <w:rPr>
          <w:u w:val="single"/>
          <w:lang w:val="en-DE"/>
        </w:rPr>
      </w:pPr>
    </w:p>
    <w:p w14:paraId="5F6F17DB" w14:textId="580FDB12" w:rsidR="005A6D54" w:rsidRDefault="005A6D54" w:rsidP="009F352B">
      <w:pPr>
        <w:rPr>
          <w:u w:val="single"/>
          <w:lang w:val="en-DE"/>
        </w:rPr>
      </w:pPr>
      <w:r>
        <w:rPr>
          <w:u w:val="single"/>
          <w:lang w:val="en-DE"/>
        </w:rPr>
        <w:t>Switch Model</w:t>
      </w:r>
    </w:p>
    <w:tbl>
      <w:tblPr>
        <w:tblStyle w:val="TableGrid"/>
        <w:tblW w:w="0" w:type="auto"/>
        <w:tblLook w:val="04A0" w:firstRow="1" w:lastRow="0" w:firstColumn="1" w:lastColumn="0" w:noHBand="0" w:noVBand="1"/>
      </w:tblPr>
      <w:tblGrid>
        <w:gridCol w:w="2263"/>
        <w:gridCol w:w="1560"/>
      </w:tblGrid>
      <w:tr w:rsidR="005A6D54" w14:paraId="5376600F" w14:textId="77777777" w:rsidTr="004A354E">
        <w:tc>
          <w:tcPr>
            <w:tcW w:w="2263" w:type="dxa"/>
          </w:tcPr>
          <w:p w14:paraId="5C7FDFE2" w14:textId="253481DF" w:rsidR="005A6D54" w:rsidRDefault="005A6D54" w:rsidP="009F352B">
            <w:pPr>
              <w:rPr>
                <w:u w:val="single"/>
                <w:lang w:val="en-DE"/>
              </w:rPr>
            </w:pPr>
            <w:r w:rsidRPr="00F07317">
              <w:rPr>
                <w:b/>
                <w:bCs/>
                <w:lang w:val="en-DE"/>
              </w:rPr>
              <w:t>Method</w:t>
            </w:r>
          </w:p>
        </w:tc>
        <w:tc>
          <w:tcPr>
            <w:tcW w:w="1560" w:type="dxa"/>
          </w:tcPr>
          <w:p w14:paraId="30BCBB9E" w14:textId="0AAB083A" w:rsidR="005A6D54" w:rsidRDefault="005A6D54" w:rsidP="009F352B">
            <w:pPr>
              <w:rPr>
                <w:u w:val="single"/>
                <w:lang w:val="en-DE"/>
              </w:rPr>
            </w:pPr>
            <w:r w:rsidRPr="00F07317">
              <w:rPr>
                <w:b/>
                <w:bCs/>
                <w:lang w:val="en-DE"/>
              </w:rPr>
              <w:t>Test</w:t>
            </w:r>
          </w:p>
        </w:tc>
      </w:tr>
      <w:tr w:rsidR="005A6D54" w14:paraId="03E776DA" w14:textId="77777777" w:rsidTr="004A354E">
        <w:tc>
          <w:tcPr>
            <w:tcW w:w="2263" w:type="dxa"/>
          </w:tcPr>
          <w:p w14:paraId="7F4FFA1C" w14:textId="37990E0D" w:rsidR="005A6D54" w:rsidRPr="004A354E" w:rsidRDefault="004A354E" w:rsidP="009F352B">
            <w:pPr>
              <w:rPr>
                <w:lang w:val="en-DE"/>
              </w:rPr>
            </w:pPr>
            <w:proofErr w:type="spellStart"/>
            <w:proofErr w:type="gramStart"/>
            <w:r w:rsidRPr="004A354E">
              <w:rPr>
                <w:lang w:val="en-DE"/>
              </w:rPr>
              <w:t>onButtonPress</w:t>
            </w:r>
            <w:proofErr w:type="spellEnd"/>
            <w:r w:rsidRPr="004A354E">
              <w:rPr>
                <w:lang w:val="en-DE"/>
              </w:rPr>
              <w:t>(</w:t>
            </w:r>
            <w:proofErr w:type="gramEnd"/>
            <w:r w:rsidRPr="004A354E">
              <w:rPr>
                <w:lang w:val="en-DE"/>
              </w:rPr>
              <w:t>)</w:t>
            </w:r>
          </w:p>
        </w:tc>
        <w:tc>
          <w:tcPr>
            <w:tcW w:w="1560" w:type="dxa"/>
          </w:tcPr>
          <w:p w14:paraId="3A3AFC22" w14:textId="6C55F2C2" w:rsidR="005A6D54" w:rsidRPr="004A354E" w:rsidRDefault="004A354E" w:rsidP="009F352B">
            <w:pPr>
              <w:rPr>
                <w:lang w:val="en-DE"/>
              </w:rPr>
            </w:pPr>
            <w:r w:rsidRPr="004A354E">
              <w:rPr>
                <w:lang w:val="en-DE"/>
              </w:rPr>
              <w:t>Button clicked.</w:t>
            </w:r>
          </w:p>
        </w:tc>
      </w:tr>
      <w:tr w:rsidR="005A6D54" w14:paraId="4F7546AF" w14:textId="77777777" w:rsidTr="004A354E">
        <w:tc>
          <w:tcPr>
            <w:tcW w:w="2263" w:type="dxa"/>
          </w:tcPr>
          <w:p w14:paraId="61C73C25" w14:textId="549C6125" w:rsidR="005A6D54" w:rsidRPr="004A354E" w:rsidRDefault="004A354E" w:rsidP="009F352B">
            <w:pPr>
              <w:rPr>
                <w:lang w:val="en-DE"/>
              </w:rPr>
            </w:pPr>
            <w:proofErr w:type="spellStart"/>
            <w:proofErr w:type="gramStart"/>
            <w:r w:rsidRPr="004A354E">
              <w:rPr>
                <w:lang w:val="en-DE"/>
              </w:rPr>
              <w:t>HasBeenPressed</w:t>
            </w:r>
            <w:proofErr w:type="spellEnd"/>
            <w:r w:rsidRPr="004A354E">
              <w:rPr>
                <w:lang w:val="en-DE"/>
              </w:rPr>
              <w:t>(</w:t>
            </w:r>
            <w:proofErr w:type="gramEnd"/>
            <w:r w:rsidRPr="004A354E">
              <w:rPr>
                <w:lang w:val="en-DE"/>
              </w:rPr>
              <w:t>)</w:t>
            </w:r>
          </w:p>
        </w:tc>
        <w:tc>
          <w:tcPr>
            <w:tcW w:w="1560" w:type="dxa"/>
          </w:tcPr>
          <w:p w14:paraId="335B4510" w14:textId="1A43D374" w:rsidR="005A6D54" w:rsidRPr="004A354E" w:rsidRDefault="004A354E" w:rsidP="009F352B">
            <w:pPr>
              <w:rPr>
                <w:lang w:val="en-DE"/>
              </w:rPr>
            </w:pPr>
            <w:r w:rsidRPr="004A354E">
              <w:rPr>
                <w:lang w:val="en-DE"/>
              </w:rPr>
              <w:t>Return value.</w:t>
            </w:r>
          </w:p>
        </w:tc>
      </w:tr>
      <w:tr w:rsidR="005A6D54" w14:paraId="21799BE5" w14:textId="77777777" w:rsidTr="004A354E">
        <w:tc>
          <w:tcPr>
            <w:tcW w:w="2263" w:type="dxa"/>
          </w:tcPr>
          <w:p w14:paraId="6125998A" w14:textId="71E9EBC7" w:rsidR="005A6D54" w:rsidRPr="004A354E" w:rsidRDefault="004A354E" w:rsidP="009F352B">
            <w:pPr>
              <w:rPr>
                <w:lang w:val="en-DE"/>
              </w:rPr>
            </w:pPr>
            <w:proofErr w:type="spellStart"/>
            <w:proofErr w:type="gramStart"/>
            <w:r w:rsidRPr="004A354E">
              <w:rPr>
                <w:lang w:val="en-DE"/>
              </w:rPr>
              <w:t>GetValue</w:t>
            </w:r>
            <w:proofErr w:type="spellEnd"/>
            <w:r w:rsidRPr="004A354E">
              <w:rPr>
                <w:lang w:val="en-DE"/>
              </w:rPr>
              <w:t>(</w:t>
            </w:r>
            <w:proofErr w:type="gramEnd"/>
            <w:r w:rsidRPr="004A354E">
              <w:rPr>
                <w:lang w:val="en-DE"/>
              </w:rPr>
              <w:t>)</w:t>
            </w:r>
          </w:p>
        </w:tc>
        <w:tc>
          <w:tcPr>
            <w:tcW w:w="1560" w:type="dxa"/>
          </w:tcPr>
          <w:p w14:paraId="7A802789" w14:textId="29F12AEB" w:rsidR="005A6D54" w:rsidRPr="004A354E" w:rsidRDefault="004A354E" w:rsidP="009F352B">
            <w:pPr>
              <w:rPr>
                <w:lang w:val="en-DE"/>
              </w:rPr>
            </w:pPr>
            <w:r w:rsidRPr="004A354E">
              <w:rPr>
                <w:lang w:val="en-DE"/>
              </w:rPr>
              <w:t>Model value.</w:t>
            </w:r>
          </w:p>
        </w:tc>
      </w:tr>
    </w:tbl>
    <w:p w14:paraId="7C28E270" w14:textId="134B0F4D" w:rsidR="005A6D54" w:rsidRDefault="005A6D54" w:rsidP="009F352B">
      <w:pPr>
        <w:rPr>
          <w:u w:val="single"/>
          <w:lang w:val="en-DE"/>
        </w:rPr>
      </w:pPr>
    </w:p>
    <w:p w14:paraId="41ECB73E" w14:textId="77777777" w:rsidR="007110EF" w:rsidRDefault="007110EF" w:rsidP="009F352B">
      <w:pPr>
        <w:rPr>
          <w:u w:val="single"/>
          <w:lang w:val="en-DE"/>
        </w:rPr>
      </w:pPr>
    </w:p>
    <w:p w14:paraId="4196CA73" w14:textId="052A46D9" w:rsidR="005A6D54" w:rsidRDefault="005A6D54" w:rsidP="009F352B">
      <w:pPr>
        <w:rPr>
          <w:u w:val="single"/>
          <w:lang w:val="en-DE"/>
        </w:rPr>
      </w:pPr>
      <w:r>
        <w:rPr>
          <w:u w:val="single"/>
          <w:lang w:val="en-DE"/>
        </w:rPr>
        <w:t xml:space="preserve">Set Active Model: </w:t>
      </w:r>
    </w:p>
    <w:tbl>
      <w:tblPr>
        <w:tblStyle w:val="TableGrid"/>
        <w:tblW w:w="0" w:type="auto"/>
        <w:tblLook w:val="04A0" w:firstRow="1" w:lastRow="0" w:firstColumn="1" w:lastColumn="0" w:noHBand="0" w:noVBand="1"/>
      </w:tblPr>
      <w:tblGrid>
        <w:gridCol w:w="2263"/>
        <w:gridCol w:w="2127"/>
      </w:tblGrid>
      <w:tr w:rsidR="005A6D54" w14:paraId="1BEEDBEB" w14:textId="77777777" w:rsidTr="00B53030">
        <w:tc>
          <w:tcPr>
            <w:tcW w:w="2263" w:type="dxa"/>
          </w:tcPr>
          <w:p w14:paraId="4B0896F9" w14:textId="5A35A352" w:rsidR="005A6D54" w:rsidRDefault="005A6D54" w:rsidP="009F352B">
            <w:pPr>
              <w:rPr>
                <w:u w:val="single"/>
                <w:lang w:val="en-DE"/>
              </w:rPr>
            </w:pPr>
            <w:r w:rsidRPr="00F07317">
              <w:rPr>
                <w:b/>
                <w:bCs/>
                <w:lang w:val="en-DE"/>
              </w:rPr>
              <w:t>Method</w:t>
            </w:r>
          </w:p>
        </w:tc>
        <w:tc>
          <w:tcPr>
            <w:tcW w:w="2127" w:type="dxa"/>
          </w:tcPr>
          <w:p w14:paraId="2394BBA1" w14:textId="3E898A0B" w:rsidR="005A6D54" w:rsidRDefault="005A6D54" w:rsidP="009F352B">
            <w:pPr>
              <w:rPr>
                <w:u w:val="single"/>
                <w:lang w:val="en-DE"/>
              </w:rPr>
            </w:pPr>
            <w:r w:rsidRPr="00F07317">
              <w:rPr>
                <w:b/>
                <w:bCs/>
                <w:lang w:val="en-DE"/>
              </w:rPr>
              <w:t>Test</w:t>
            </w:r>
          </w:p>
        </w:tc>
      </w:tr>
      <w:tr w:rsidR="005A6D54" w14:paraId="1ED34E9B" w14:textId="77777777" w:rsidTr="00B53030">
        <w:tc>
          <w:tcPr>
            <w:tcW w:w="2263" w:type="dxa"/>
          </w:tcPr>
          <w:p w14:paraId="77554627" w14:textId="4DF1EC5A" w:rsidR="005A6D54" w:rsidRPr="00FE4E91" w:rsidRDefault="00FE4E91" w:rsidP="009F352B">
            <w:pPr>
              <w:rPr>
                <w:lang w:val="en-DE"/>
              </w:rPr>
            </w:pPr>
            <w:proofErr w:type="spellStart"/>
            <w:proofErr w:type="gramStart"/>
            <w:r w:rsidRPr="00FE4E91">
              <w:rPr>
                <w:lang w:val="en-DE"/>
              </w:rPr>
              <w:t>OnTriggerEnter</w:t>
            </w:r>
            <w:proofErr w:type="spellEnd"/>
            <w:r w:rsidRPr="00FE4E91">
              <w:rPr>
                <w:lang w:val="en-DE"/>
              </w:rPr>
              <w:t>(</w:t>
            </w:r>
            <w:proofErr w:type="gramEnd"/>
            <w:r w:rsidRPr="00FE4E91">
              <w:rPr>
                <w:lang w:val="en-DE"/>
              </w:rPr>
              <w:t>)</w:t>
            </w:r>
          </w:p>
        </w:tc>
        <w:tc>
          <w:tcPr>
            <w:tcW w:w="2127" w:type="dxa"/>
          </w:tcPr>
          <w:p w14:paraId="1D714E3D" w14:textId="018DF1D7" w:rsidR="005A6D54" w:rsidRPr="00FE4E91" w:rsidRDefault="00FE4E91" w:rsidP="009F352B">
            <w:pPr>
              <w:rPr>
                <w:lang w:val="en-DE"/>
              </w:rPr>
            </w:pPr>
            <w:proofErr w:type="gramStart"/>
            <w:r w:rsidRPr="00FE4E91">
              <w:rPr>
                <w:lang w:val="en-DE"/>
              </w:rPr>
              <w:t>Object</w:t>
            </w:r>
            <w:proofErr w:type="gramEnd"/>
            <w:r>
              <w:rPr>
                <w:lang w:val="en-DE"/>
              </w:rPr>
              <w:t xml:space="preserve"> enter</w:t>
            </w:r>
            <w:r w:rsidRPr="00FE4E91">
              <w:rPr>
                <w:lang w:val="en-DE"/>
              </w:rPr>
              <w:t xml:space="preserve"> </w:t>
            </w:r>
            <w:r>
              <w:rPr>
                <w:lang w:val="en-DE"/>
              </w:rPr>
              <w:t>t</w:t>
            </w:r>
            <w:r w:rsidRPr="00FE4E91">
              <w:rPr>
                <w:lang w:val="en-DE"/>
              </w:rPr>
              <w:t>rigge</w:t>
            </w:r>
            <w:r>
              <w:rPr>
                <w:lang w:val="en-DE"/>
              </w:rPr>
              <w:t>r</w:t>
            </w:r>
            <w:r w:rsidR="004A354E">
              <w:rPr>
                <w:lang w:val="en-DE"/>
              </w:rPr>
              <w:t>.</w:t>
            </w:r>
          </w:p>
        </w:tc>
      </w:tr>
      <w:tr w:rsidR="005A6D54" w14:paraId="7C0A7ED4" w14:textId="77777777" w:rsidTr="00B53030">
        <w:tc>
          <w:tcPr>
            <w:tcW w:w="2263" w:type="dxa"/>
          </w:tcPr>
          <w:p w14:paraId="2760658F" w14:textId="4F5A8209" w:rsidR="005A6D54" w:rsidRPr="00FE4E91" w:rsidRDefault="00FE4E91" w:rsidP="009F352B">
            <w:pPr>
              <w:rPr>
                <w:lang w:val="en-DE"/>
              </w:rPr>
            </w:pPr>
            <w:proofErr w:type="spellStart"/>
            <w:proofErr w:type="gramStart"/>
            <w:r w:rsidRPr="00FE4E91">
              <w:rPr>
                <w:lang w:val="en-DE"/>
              </w:rPr>
              <w:t>OnTriggerExit</w:t>
            </w:r>
            <w:proofErr w:type="spellEnd"/>
            <w:r w:rsidRPr="00FE4E91">
              <w:rPr>
                <w:lang w:val="en-DE"/>
              </w:rPr>
              <w:t>(</w:t>
            </w:r>
            <w:proofErr w:type="gramEnd"/>
            <w:r w:rsidRPr="00FE4E91">
              <w:rPr>
                <w:lang w:val="en-DE"/>
              </w:rPr>
              <w:t>)</w:t>
            </w:r>
          </w:p>
        </w:tc>
        <w:tc>
          <w:tcPr>
            <w:tcW w:w="2127" w:type="dxa"/>
          </w:tcPr>
          <w:p w14:paraId="3824EFA6" w14:textId="0E14EF5C" w:rsidR="005A6D54" w:rsidRPr="00FE4E91" w:rsidRDefault="00FE4E91" w:rsidP="009F352B">
            <w:pPr>
              <w:rPr>
                <w:lang w:val="en-DE"/>
              </w:rPr>
            </w:pPr>
            <w:r w:rsidRPr="00FE4E91">
              <w:rPr>
                <w:lang w:val="en-DE"/>
              </w:rPr>
              <w:t xml:space="preserve">Object </w:t>
            </w:r>
            <w:r w:rsidR="00B53030">
              <w:rPr>
                <w:lang w:val="en-DE"/>
              </w:rPr>
              <w:t>e</w:t>
            </w:r>
            <w:r w:rsidRPr="00FE4E91">
              <w:rPr>
                <w:lang w:val="en-DE"/>
              </w:rPr>
              <w:t xml:space="preserve">xit </w:t>
            </w:r>
            <w:r w:rsidR="00B53030">
              <w:rPr>
                <w:lang w:val="en-DE"/>
              </w:rPr>
              <w:t>t</w:t>
            </w:r>
            <w:r w:rsidRPr="00FE4E91">
              <w:rPr>
                <w:lang w:val="en-DE"/>
              </w:rPr>
              <w:t>rigger</w:t>
            </w:r>
            <w:r w:rsidR="004A354E">
              <w:rPr>
                <w:lang w:val="en-DE"/>
              </w:rPr>
              <w:t>.</w:t>
            </w:r>
          </w:p>
        </w:tc>
      </w:tr>
    </w:tbl>
    <w:p w14:paraId="0FB6F4E9" w14:textId="77777777" w:rsidR="00694611" w:rsidRPr="003C4F45" w:rsidRDefault="00694611" w:rsidP="0037614C">
      <w:pPr>
        <w:rPr>
          <w:lang w:val="en-GB"/>
        </w:rPr>
      </w:pPr>
    </w:p>
    <w:p w14:paraId="69C464C1" w14:textId="673E1B3C" w:rsidR="00DF1729" w:rsidRPr="00DF1729" w:rsidRDefault="00694611" w:rsidP="00DF1729">
      <w:pPr>
        <w:pStyle w:val="Heading2"/>
        <w:rPr>
          <w:lang w:val="en-GB"/>
        </w:rPr>
      </w:pPr>
      <w:bookmarkStart w:id="64" w:name="_Toc222978611"/>
      <w:bookmarkStart w:id="65" w:name="_Toc34045710"/>
      <w:bookmarkStart w:id="66" w:name="_Toc70071626"/>
      <w:r w:rsidRPr="003C4F45">
        <w:rPr>
          <w:lang w:val="en-GB"/>
        </w:rPr>
        <w:t>User Testing</w:t>
      </w:r>
      <w:bookmarkEnd w:id="64"/>
      <w:bookmarkEnd w:id="65"/>
      <w:bookmarkEnd w:id="66"/>
    </w:p>
    <w:p w14:paraId="2C578712" w14:textId="16E61AA5" w:rsidR="00DF1729" w:rsidRPr="00DF1729" w:rsidRDefault="00DF1729" w:rsidP="00DF1729">
      <w:pPr>
        <w:pStyle w:val="Heading3"/>
        <w:rPr>
          <w:lang w:val="en-DE"/>
        </w:rPr>
      </w:pPr>
      <w:bookmarkStart w:id="67" w:name="_Toc70071627"/>
      <w:r>
        <w:rPr>
          <w:lang w:val="en-DE"/>
        </w:rPr>
        <w:t>Model Slider:</w:t>
      </w:r>
      <w:bookmarkEnd w:id="67"/>
    </w:p>
    <w:tbl>
      <w:tblPr>
        <w:tblStyle w:val="TableGrid"/>
        <w:tblW w:w="11341" w:type="dxa"/>
        <w:tblInd w:w="-1423" w:type="dxa"/>
        <w:tblLayout w:type="fixed"/>
        <w:tblLook w:val="04A0" w:firstRow="1" w:lastRow="0" w:firstColumn="1" w:lastColumn="0" w:noHBand="0" w:noVBand="1"/>
      </w:tblPr>
      <w:tblGrid>
        <w:gridCol w:w="4537"/>
        <w:gridCol w:w="2835"/>
        <w:gridCol w:w="2835"/>
        <w:gridCol w:w="1134"/>
      </w:tblGrid>
      <w:tr w:rsidR="00251E39" w14:paraId="245B2200" w14:textId="54308FDF" w:rsidTr="00C53499">
        <w:tc>
          <w:tcPr>
            <w:tcW w:w="4537" w:type="dxa"/>
          </w:tcPr>
          <w:p w14:paraId="75909184" w14:textId="58A6461E" w:rsidR="00251E39" w:rsidRPr="00251E39" w:rsidRDefault="00251E39" w:rsidP="00251E39">
            <w:pPr>
              <w:rPr>
                <w:lang w:val="en-DE"/>
              </w:rPr>
            </w:pPr>
            <w:r>
              <w:rPr>
                <w:lang w:val="en-DE"/>
              </w:rPr>
              <w:t>Test</w:t>
            </w:r>
          </w:p>
        </w:tc>
        <w:tc>
          <w:tcPr>
            <w:tcW w:w="2835" w:type="dxa"/>
          </w:tcPr>
          <w:p w14:paraId="462B7CCC" w14:textId="6546C30F" w:rsidR="00251E39" w:rsidRPr="00251E39" w:rsidRDefault="00251E39" w:rsidP="00251E39">
            <w:pPr>
              <w:rPr>
                <w:lang w:val="en-DE"/>
              </w:rPr>
            </w:pPr>
            <w:r>
              <w:rPr>
                <w:lang w:val="en-DE"/>
              </w:rPr>
              <w:t>Expected Result</w:t>
            </w:r>
          </w:p>
        </w:tc>
        <w:tc>
          <w:tcPr>
            <w:tcW w:w="2835" w:type="dxa"/>
          </w:tcPr>
          <w:p w14:paraId="0D5F8417" w14:textId="0C76911C" w:rsidR="00251E39" w:rsidRDefault="00251E39" w:rsidP="00251E39">
            <w:pPr>
              <w:rPr>
                <w:lang w:val="en-GB"/>
              </w:rPr>
            </w:pPr>
            <w:r>
              <w:rPr>
                <w:lang w:val="en-DE"/>
              </w:rPr>
              <w:t>Actual Result</w:t>
            </w:r>
          </w:p>
        </w:tc>
        <w:tc>
          <w:tcPr>
            <w:tcW w:w="1134" w:type="dxa"/>
          </w:tcPr>
          <w:p w14:paraId="660C354D" w14:textId="3A35DBCB" w:rsidR="00251E39" w:rsidRDefault="00251E39" w:rsidP="00251E39">
            <w:pPr>
              <w:rPr>
                <w:lang w:val="en-DE"/>
              </w:rPr>
            </w:pPr>
            <w:r>
              <w:rPr>
                <w:lang w:val="en-DE"/>
              </w:rPr>
              <w:t>Pass/Fail</w:t>
            </w:r>
          </w:p>
        </w:tc>
      </w:tr>
      <w:tr w:rsidR="00251E39" w14:paraId="65B4CBD0" w14:textId="7D65BC43" w:rsidTr="00C53499">
        <w:tc>
          <w:tcPr>
            <w:tcW w:w="4537" w:type="dxa"/>
          </w:tcPr>
          <w:p w14:paraId="573423F4" w14:textId="272732A2" w:rsidR="00251E39" w:rsidRPr="00251E39" w:rsidRDefault="00251E39" w:rsidP="00251E39">
            <w:pPr>
              <w:rPr>
                <w:lang w:val="en-DE"/>
              </w:rPr>
            </w:pPr>
            <w:r>
              <w:rPr>
                <w:lang w:val="en-DE"/>
              </w:rPr>
              <w:t>Model Lever changes value when moved – 3D</w:t>
            </w:r>
          </w:p>
        </w:tc>
        <w:tc>
          <w:tcPr>
            <w:tcW w:w="2835" w:type="dxa"/>
          </w:tcPr>
          <w:p w14:paraId="06542C33" w14:textId="2E5E0E83" w:rsidR="00251E39" w:rsidRPr="004615E2" w:rsidRDefault="006A03CD" w:rsidP="00251E39">
            <w:pPr>
              <w:rPr>
                <w:lang w:val="en-DE"/>
              </w:rPr>
            </w:pPr>
            <w:r>
              <w:rPr>
                <w:lang w:val="en-DE"/>
              </w:rPr>
              <w:t>Move within specified range</w:t>
            </w:r>
          </w:p>
        </w:tc>
        <w:tc>
          <w:tcPr>
            <w:tcW w:w="2835" w:type="dxa"/>
          </w:tcPr>
          <w:p w14:paraId="66304ADC" w14:textId="77777777" w:rsidR="00251E39" w:rsidRDefault="00251E39" w:rsidP="00251E39">
            <w:pPr>
              <w:rPr>
                <w:lang w:val="en-GB"/>
              </w:rPr>
            </w:pPr>
          </w:p>
        </w:tc>
        <w:tc>
          <w:tcPr>
            <w:tcW w:w="1134" w:type="dxa"/>
          </w:tcPr>
          <w:p w14:paraId="42F448C1" w14:textId="3CE20E21" w:rsidR="00251E39" w:rsidRPr="007110EF" w:rsidRDefault="007110EF" w:rsidP="00C53499">
            <w:pPr>
              <w:jc w:val="center"/>
              <w:rPr>
                <w:lang w:val="en-DE"/>
              </w:rPr>
            </w:pPr>
            <w:r>
              <w:rPr>
                <w:lang w:val="en-DE"/>
              </w:rPr>
              <w:t>Pass</w:t>
            </w:r>
          </w:p>
        </w:tc>
      </w:tr>
      <w:tr w:rsidR="00251E39" w14:paraId="4EBC9358" w14:textId="3097FC0A" w:rsidTr="00C53499">
        <w:tc>
          <w:tcPr>
            <w:tcW w:w="4537" w:type="dxa"/>
          </w:tcPr>
          <w:p w14:paraId="63FBC7FF" w14:textId="204FB269" w:rsidR="00251E39" w:rsidRDefault="00251E39" w:rsidP="00251E39">
            <w:pPr>
              <w:rPr>
                <w:lang w:val="en-GB"/>
              </w:rPr>
            </w:pPr>
            <w:r>
              <w:rPr>
                <w:lang w:val="en-DE"/>
              </w:rPr>
              <w:t>Model Lever changes value when moved – 2D</w:t>
            </w:r>
          </w:p>
        </w:tc>
        <w:tc>
          <w:tcPr>
            <w:tcW w:w="2835" w:type="dxa"/>
          </w:tcPr>
          <w:p w14:paraId="4D346EE2" w14:textId="5F6811AB" w:rsidR="00251E39" w:rsidRDefault="006A03CD" w:rsidP="00251E39">
            <w:pPr>
              <w:rPr>
                <w:lang w:val="en-GB"/>
              </w:rPr>
            </w:pPr>
            <w:r>
              <w:rPr>
                <w:lang w:val="en-DE"/>
              </w:rPr>
              <w:t>Move within specified range</w:t>
            </w:r>
          </w:p>
        </w:tc>
        <w:tc>
          <w:tcPr>
            <w:tcW w:w="2835" w:type="dxa"/>
          </w:tcPr>
          <w:p w14:paraId="6F8EA77F" w14:textId="77777777" w:rsidR="00251E39" w:rsidRDefault="00251E39" w:rsidP="00251E39">
            <w:pPr>
              <w:rPr>
                <w:lang w:val="en-GB"/>
              </w:rPr>
            </w:pPr>
          </w:p>
        </w:tc>
        <w:tc>
          <w:tcPr>
            <w:tcW w:w="1134" w:type="dxa"/>
          </w:tcPr>
          <w:p w14:paraId="51ACE300" w14:textId="61142736" w:rsidR="00251E39" w:rsidRPr="007110EF" w:rsidRDefault="007110EF" w:rsidP="00C53499">
            <w:pPr>
              <w:jc w:val="center"/>
              <w:rPr>
                <w:lang w:val="en-DE"/>
              </w:rPr>
            </w:pPr>
            <w:r>
              <w:rPr>
                <w:lang w:val="en-DE"/>
              </w:rPr>
              <w:t>Pass</w:t>
            </w:r>
          </w:p>
        </w:tc>
      </w:tr>
      <w:tr w:rsidR="00251E39" w14:paraId="04A37F2B" w14:textId="708D48E5" w:rsidTr="00C53499">
        <w:tc>
          <w:tcPr>
            <w:tcW w:w="4537" w:type="dxa"/>
          </w:tcPr>
          <w:p w14:paraId="336D7980" w14:textId="621B03D0" w:rsidR="00251E39" w:rsidRPr="00251E39" w:rsidRDefault="00251E39" w:rsidP="00251E39">
            <w:pPr>
              <w:rPr>
                <w:lang w:val="en-DE"/>
              </w:rPr>
            </w:pPr>
            <w:r>
              <w:rPr>
                <w:lang w:val="en-DE"/>
              </w:rPr>
              <w:t>Display correct value when Model Lever moved</w:t>
            </w:r>
          </w:p>
        </w:tc>
        <w:tc>
          <w:tcPr>
            <w:tcW w:w="2835" w:type="dxa"/>
          </w:tcPr>
          <w:p w14:paraId="09DAF7DF" w14:textId="77777777" w:rsidR="00251E39" w:rsidRDefault="00251E39" w:rsidP="00251E39">
            <w:pPr>
              <w:rPr>
                <w:lang w:val="en-GB"/>
              </w:rPr>
            </w:pPr>
          </w:p>
        </w:tc>
        <w:tc>
          <w:tcPr>
            <w:tcW w:w="2835" w:type="dxa"/>
          </w:tcPr>
          <w:p w14:paraId="3063EDB8" w14:textId="77777777" w:rsidR="00251E39" w:rsidRDefault="00251E39" w:rsidP="00251E39">
            <w:pPr>
              <w:rPr>
                <w:lang w:val="en-GB"/>
              </w:rPr>
            </w:pPr>
          </w:p>
        </w:tc>
        <w:tc>
          <w:tcPr>
            <w:tcW w:w="1134" w:type="dxa"/>
          </w:tcPr>
          <w:p w14:paraId="7732677C" w14:textId="6619410C" w:rsidR="00251E39" w:rsidRPr="007110EF" w:rsidRDefault="007110EF" w:rsidP="00C53499">
            <w:pPr>
              <w:jc w:val="center"/>
              <w:rPr>
                <w:lang w:val="en-DE"/>
              </w:rPr>
            </w:pPr>
            <w:r>
              <w:rPr>
                <w:lang w:val="en-DE"/>
              </w:rPr>
              <w:t>Pass</w:t>
            </w:r>
          </w:p>
        </w:tc>
      </w:tr>
      <w:tr w:rsidR="00414539" w14:paraId="34F826D0" w14:textId="4F0381FB" w:rsidTr="00C53499">
        <w:tc>
          <w:tcPr>
            <w:tcW w:w="4537" w:type="dxa"/>
          </w:tcPr>
          <w:p w14:paraId="701C7F27" w14:textId="378FB73D" w:rsidR="00414539" w:rsidRPr="00C53499" w:rsidRDefault="00C53499" w:rsidP="00414539">
            <w:pPr>
              <w:rPr>
                <w:lang w:val="en-DE"/>
              </w:rPr>
            </w:pPr>
            <w:r>
              <w:rPr>
                <w:lang w:val="en-DE"/>
              </w:rPr>
              <w:t>Correct body part moves when specific lever is moved.</w:t>
            </w:r>
          </w:p>
        </w:tc>
        <w:tc>
          <w:tcPr>
            <w:tcW w:w="2835" w:type="dxa"/>
          </w:tcPr>
          <w:p w14:paraId="1046F8E7" w14:textId="47B96392" w:rsidR="00414539" w:rsidRDefault="00C53499" w:rsidP="00414539">
            <w:pPr>
              <w:rPr>
                <w:lang w:val="en-GB"/>
              </w:rPr>
            </w:pPr>
            <w:r>
              <w:rPr>
                <w:lang w:val="en-DE"/>
              </w:rPr>
              <w:t>B</w:t>
            </w:r>
            <w:proofErr w:type="spellStart"/>
            <w:r w:rsidRPr="004615E2">
              <w:rPr>
                <w:lang w:val="en-GB"/>
              </w:rPr>
              <w:t>ody</w:t>
            </w:r>
            <w:proofErr w:type="spellEnd"/>
            <w:r w:rsidRPr="004615E2">
              <w:rPr>
                <w:lang w:val="en-GB"/>
              </w:rPr>
              <w:t xml:space="preserve"> part scale</w:t>
            </w:r>
            <w:r>
              <w:rPr>
                <w:lang w:val="en-DE"/>
              </w:rPr>
              <w:t>s</w:t>
            </w:r>
            <w:r w:rsidRPr="004615E2">
              <w:rPr>
                <w:lang w:val="en-GB"/>
              </w:rPr>
              <w:t xml:space="preserve"> as expected</w:t>
            </w:r>
          </w:p>
        </w:tc>
        <w:tc>
          <w:tcPr>
            <w:tcW w:w="2835" w:type="dxa"/>
          </w:tcPr>
          <w:p w14:paraId="0DC7619B" w14:textId="37088D25" w:rsidR="00414539" w:rsidRDefault="00C53499" w:rsidP="00414539">
            <w:pPr>
              <w:rPr>
                <w:lang w:val="en-GB"/>
              </w:rPr>
            </w:pPr>
            <w:r>
              <w:rPr>
                <w:lang w:val="en-DE"/>
              </w:rPr>
              <w:t>B</w:t>
            </w:r>
            <w:proofErr w:type="spellStart"/>
            <w:r w:rsidRPr="004615E2">
              <w:rPr>
                <w:lang w:val="en-GB"/>
              </w:rPr>
              <w:t>ody</w:t>
            </w:r>
            <w:proofErr w:type="spellEnd"/>
            <w:r w:rsidRPr="004615E2">
              <w:rPr>
                <w:lang w:val="en-GB"/>
              </w:rPr>
              <w:t xml:space="preserve"> part scale</w:t>
            </w:r>
            <w:r>
              <w:rPr>
                <w:lang w:val="en-DE"/>
              </w:rPr>
              <w:t>s</w:t>
            </w:r>
            <w:r w:rsidRPr="004615E2">
              <w:rPr>
                <w:lang w:val="en-GB"/>
              </w:rPr>
              <w:t xml:space="preserve"> as expected</w:t>
            </w:r>
          </w:p>
        </w:tc>
        <w:tc>
          <w:tcPr>
            <w:tcW w:w="1134" w:type="dxa"/>
          </w:tcPr>
          <w:p w14:paraId="549E65DB" w14:textId="70930273" w:rsidR="00414539" w:rsidRDefault="00C53499" w:rsidP="00C53499">
            <w:pPr>
              <w:jc w:val="center"/>
              <w:rPr>
                <w:lang w:val="en-GB"/>
              </w:rPr>
            </w:pPr>
            <w:r>
              <w:rPr>
                <w:lang w:val="en-DE"/>
              </w:rPr>
              <w:t>Pass</w:t>
            </w:r>
          </w:p>
        </w:tc>
      </w:tr>
    </w:tbl>
    <w:p w14:paraId="38B801DA" w14:textId="6EDEDCD7" w:rsidR="00C53499" w:rsidRDefault="00C53499" w:rsidP="00251E39">
      <w:pPr>
        <w:rPr>
          <w:lang w:val="en-GB"/>
        </w:rPr>
      </w:pPr>
    </w:p>
    <w:p w14:paraId="76CB174E" w14:textId="675AE3C8" w:rsidR="00C53499" w:rsidRPr="00C53499" w:rsidRDefault="00C53499" w:rsidP="00C53499">
      <w:pPr>
        <w:pStyle w:val="Heading3"/>
      </w:pPr>
      <w:bookmarkStart w:id="68" w:name="_Toc70071628"/>
      <w:r w:rsidRPr="00C53499">
        <w:t>Model</w:t>
      </w:r>
      <w:bookmarkEnd w:id="68"/>
    </w:p>
    <w:tbl>
      <w:tblPr>
        <w:tblStyle w:val="TableGrid"/>
        <w:tblW w:w="11341" w:type="dxa"/>
        <w:tblInd w:w="-1423" w:type="dxa"/>
        <w:tblLayout w:type="fixed"/>
        <w:tblLook w:val="04A0" w:firstRow="1" w:lastRow="0" w:firstColumn="1" w:lastColumn="0" w:noHBand="0" w:noVBand="1"/>
      </w:tblPr>
      <w:tblGrid>
        <w:gridCol w:w="4537"/>
        <w:gridCol w:w="2835"/>
        <w:gridCol w:w="2835"/>
        <w:gridCol w:w="1134"/>
      </w:tblGrid>
      <w:tr w:rsidR="00C53499" w14:paraId="1E10CA46" w14:textId="77777777" w:rsidTr="00C53499">
        <w:tc>
          <w:tcPr>
            <w:tcW w:w="4537" w:type="dxa"/>
          </w:tcPr>
          <w:p w14:paraId="375F9493" w14:textId="77777777" w:rsidR="00C53499" w:rsidRPr="00251E39" w:rsidRDefault="00C53499" w:rsidP="00D15F4E">
            <w:pPr>
              <w:rPr>
                <w:lang w:val="en-DE"/>
              </w:rPr>
            </w:pPr>
            <w:r>
              <w:rPr>
                <w:lang w:val="en-DE"/>
              </w:rPr>
              <w:t>Test</w:t>
            </w:r>
          </w:p>
        </w:tc>
        <w:tc>
          <w:tcPr>
            <w:tcW w:w="2835" w:type="dxa"/>
          </w:tcPr>
          <w:p w14:paraId="68D3A6E3" w14:textId="77777777" w:rsidR="00C53499" w:rsidRPr="00251E39" w:rsidRDefault="00C53499" w:rsidP="00D15F4E">
            <w:pPr>
              <w:rPr>
                <w:lang w:val="en-DE"/>
              </w:rPr>
            </w:pPr>
            <w:r>
              <w:rPr>
                <w:lang w:val="en-DE"/>
              </w:rPr>
              <w:t>Expected Result</w:t>
            </w:r>
          </w:p>
        </w:tc>
        <w:tc>
          <w:tcPr>
            <w:tcW w:w="2835" w:type="dxa"/>
          </w:tcPr>
          <w:p w14:paraId="1AB64A5A" w14:textId="77777777" w:rsidR="00C53499" w:rsidRDefault="00C53499" w:rsidP="00D15F4E">
            <w:pPr>
              <w:rPr>
                <w:lang w:val="en-GB"/>
              </w:rPr>
            </w:pPr>
            <w:r>
              <w:rPr>
                <w:lang w:val="en-DE"/>
              </w:rPr>
              <w:t>Actual Result</w:t>
            </w:r>
          </w:p>
        </w:tc>
        <w:tc>
          <w:tcPr>
            <w:tcW w:w="1134" w:type="dxa"/>
          </w:tcPr>
          <w:p w14:paraId="5E4F2A26" w14:textId="77777777" w:rsidR="00C53499" w:rsidRDefault="00C53499" w:rsidP="00D15F4E">
            <w:pPr>
              <w:rPr>
                <w:lang w:val="en-DE"/>
              </w:rPr>
            </w:pPr>
            <w:r>
              <w:rPr>
                <w:lang w:val="en-DE"/>
              </w:rPr>
              <w:t>Pass/Fail</w:t>
            </w:r>
          </w:p>
        </w:tc>
      </w:tr>
      <w:tr w:rsidR="00C53499" w14:paraId="7B1BBFF7" w14:textId="77777777" w:rsidTr="00C53499">
        <w:tc>
          <w:tcPr>
            <w:tcW w:w="4537" w:type="dxa"/>
          </w:tcPr>
          <w:p w14:paraId="052CAA70" w14:textId="6F6F6AD2" w:rsidR="00C53499" w:rsidRPr="00C53499" w:rsidRDefault="00C53499" w:rsidP="00D15F4E">
            <w:pPr>
              <w:rPr>
                <w:lang w:val="en-DE"/>
              </w:rPr>
            </w:pPr>
            <w:r>
              <w:rPr>
                <w:lang w:val="en-DE"/>
              </w:rPr>
              <w:t>Model moves to active zone on button press</w:t>
            </w:r>
          </w:p>
        </w:tc>
        <w:tc>
          <w:tcPr>
            <w:tcW w:w="2835" w:type="dxa"/>
          </w:tcPr>
          <w:p w14:paraId="1D933759" w14:textId="75CCB7A6" w:rsidR="00C53499" w:rsidRPr="004615E2" w:rsidRDefault="00C53499" w:rsidP="00D15F4E">
            <w:pPr>
              <w:rPr>
                <w:lang w:val="en-DE"/>
              </w:rPr>
            </w:pPr>
          </w:p>
        </w:tc>
        <w:tc>
          <w:tcPr>
            <w:tcW w:w="2835" w:type="dxa"/>
          </w:tcPr>
          <w:p w14:paraId="33BF0EB3" w14:textId="77777777" w:rsidR="00C53499" w:rsidRDefault="00C53499" w:rsidP="00D15F4E">
            <w:pPr>
              <w:rPr>
                <w:lang w:val="en-GB"/>
              </w:rPr>
            </w:pPr>
          </w:p>
        </w:tc>
        <w:tc>
          <w:tcPr>
            <w:tcW w:w="1134" w:type="dxa"/>
          </w:tcPr>
          <w:p w14:paraId="43A3B9CD" w14:textId="77777777" w:rsidR="00C53499" w:rsidRPr="007110EF" w:rsidRDefault="00C53499" w:rsidP="00D15F4E">
            <w:pPr>
              <w:jc w:val="center"/>
              <w:rPr>
                <w:lang w:val="en-DE"/>
              </w:rPr>
            </w:pPr>
            <w:r>
              <w:rPr>
                <w:lang w:val="en-DE"/>
              </w:rPr>
              <w:t>Pass</w:t>
            </w:r>
          </w:p>
        </w:tc>
      </w:tr>
      <w:tr w:rsidR="00C53499" w14:paraId="3BF30721" w14:textId="77777777" w:rsidTr="00C53499">
        <w:tc>
          <w:tcPr>
            <w:tcW w:w="4537" w:type="dxa"/>
          </w:tcPr>
          <w:p w14:paraId="72A06668" w14:textId="6C71D76F" w:rsidR="00C53499" w:rsidRDefault="00C53499" w:rsidP="00D15F4E">
            <w:pPr>
              <w:rPr>
                <w:lang w:val="en-GB"/>
              </w:rPr>
            </w:pPr>
          </w:p>
        </w:tc>
        <w:tc>
          <w:tcPr>
            <w:tcW w:w="2835" w:type="dxa"/>
          </w:tcPr>
          <w:p w14:paraId="0E859168" w14:textId="722A5D38" w:rsidR="00C53499" w:rsidRDefault="00C53499" w:rsidP="00D15F4E">
            <w:pPr>
              <w:rPr>
                <w:lang w:val="en-GB"/>
              </w:rPr>
            </w:pPr>
          </w:p>
        </w:tc>
        <w:tc>
          <w:tcPr>
            <w:tcW w:w="2835" w:type="dxa"/>
          </w:tcPr>
          <w:p w14:paraId="3527EC5E" w14:textId="77777777" w:rsidR="00C53499" w:rsidRDefault="00C53499" w:rsidP="00D15F4E">
            <w:pPr>
              <w:rPr>
                <w:lang w:val="en-GB"/>
              </w:rPr>
            </w:pPr>
          </w:p>
        </w:tc>
        <w:tc>
          <w:tcPr>
            <w:tcW w:w="1134" w:type="dxa"/>
          </w:tcPr>
          <w:p w14:paraId="57A3A4B8" w14:textId="77777777" w:rsidR="00C53499" w:rsidRPr="007110EF" w:rsidRDefault="00C53499" w:rsidP="00D15F4E">
            <w:pPr>
              <w:jc w:val="center"/>
              <w:rPr>
                <w:lang w:val="en-DE"/>
              </w:rPr>
            </w:pPr>
            <w:r>
              <w:rPr>
                <w:lang w:val="en-DE"/>
              </w:rPr>
              <w:t>Pass</w:t>
            </w:r>
          </w:p>
        </w:tc>
      </w:tr>
      <w:tr w:rsidR="00C53499" w14:paraId="7866FEDC" w14:textId="77777777" w:rsidTr="00C53499">
        <w:tc>
          <w:tcPr>
            <w:tcW w:w="4537" w:type="dxa"/>
          </w:tcPr>
          <w:p w14:paraId="7565401F" w14:textId="4BB03867" w:rsidR="00C53499" w:rsidRPr="00251E39" w:rsidRDefault="00C53499" w:rsidP="00D15F4E">
            <w:pPr>
              <w:rPr>
                <w:lang w:val="en-DE"/>
              </w:rPr>
            </w:pPr>
          </w:p>
        </w:tc>
        <w:tc>
          <w:tcPr>
            <w:tcW w:w="2835" w:type="dxa"/>
          </w:tcPr>
          <w:p w14:paraId="4859DBDF" w14:textId="77777777" w:rsidR="00C53499" w:rsidRDefault="00C53499" w:rsidP="00D15F4E">
            <w:pPr>
              <w:rPr>
                <w:lang w:val="en-GB"/>
              </w:rPr>
            </w:pPr>
          </w:p>
        </w:tc>
        <w:tc>
          <w:tcPr>
            <w:tcW w:w="2835" w:type="dxa"/>
          </w:tcPr>
          <w:p w14:paraId="3A54E888" w14:textId="77777777" w:rsidR="00C53499" w:rsidRDefault="00C53499" w:rsidP="00D15F4E">
            <w:pPr>
              <w:rPr>
                <w:lang w:val="en-GB"/>
              </w:rPr>
            </w:pPr>
          </w:p>
        </w:tc>
        <w:tc>
          <w:tcPr>
            <w:tcW w:w="1134" w:type="dxa"/>
          </w:tcPr>
          <w:p w14:paraId="6669802C" w14:textId="77777777" w:rsidR="00C53499" w:rsidRPr="007110EF" w:rsidRDefault="00C53499" w:rsidP="00D15F4E">
            <w:pPr>
              <w:jc w:val="center"/>
              <w:rPr>
                <w:lang w:val="en-DE"/>
              </w:rPr>
            </w:pPr>
            <w:r>
              <w:rPr>
                <w:lang w:val="en-DE"/>
              </w:rPr>
              <w:t>Pass</w:t>
            </w:r>
          </w:p>
        </w:tc>
      </w:tr>
      <w:tr w:rsidR="00C53499" w14:paraId="142C4311" w14:textId="77777777" w:rsidTr="00C53499">
        <w:tc>
          <w:tcPr>
            <w:tcW w:w="4537" w:type="dxa"/>
          </w:tcPr>
          <w:p w14:paraId="224C26D3" w14:textId="507F2F98" w:rsidR="00C53499" w:rsidRPr="00C53499" w:rsidRDefault="00C53499" w:rsidP="00D15F4E">
            <w:pPr>
              <w:rPr>
                <w:lang w:val="en-DE"/>
              </w:rPr>
            </w:pPr>
          </w:p>
        </w:tc>
        <w:tc>
          <w:tcPr>
            <w:tcW w:w="2835" w:type="dxa"/>
          </w:tcPr>
          <w:p w14:paraId="5E7A2B84" w14:textId="22F41AA3" w:rsidR="00C53499" w:rsidRDefault="00C53499" w:rsidP="00D15F4E">
            <w:pPr>
              <w:rPr>
                <w:lang w:val="en-GB"/>
              </w:rPr>
            </w:pPr>
          </w:p>
        </w:tc>
        <w:tc>
          <w:tcPr>
            <w:tcW w:w="2835" w:type="dxa"/>
          </w:tcPr>
          <w:p w14:paraId="0FE45001" w14:textId="6F3C20DF" w:rsidR="00C53499" w:rsidRDefault="00C53499" w:rsidP="00D15F4E">
            <w:pPr>
              <w:rPr>
                <w:lang w:val="en-GB"/>
              </w:rPr>
            </w:pPr>
          </w:p>
        </w:tc>
        <w:tc>
          <w:tcPr>
            <w:tcW w:w="1134" w:type="dxa"/>
          </w:tcPr>
          <w:p w14:paraId="44DE032A" w14:textId="77777777" w:rsidR="00C53499" w:rsidRDefault="00C53499" w:rsidP="00D15F4E">
            <w:pPr>
              <w:jc w:val="center"/>
              <w:rPr>
                <w:lang w:val="en-GB"/>
              </w:rPr>
            </w:pPr>
            <w:r>
              <w:rPr>
                <w:lang w:val="en-DE"/>
              </w:rPr>
              <w:t>Pass</w:t>
            </w:r>
          </w:p>
        </w:tc>
      </w:tr>
    </w:tbl>
    <w:p w14:paraId="5D8CAEEA" w14:textId="7FAACF93" w:rsidR="00AF6C01" w:rsidRDefault="00AF6C01" w:rsidP="0037614C">
      <w:pPr>
        <w:rPr>
          <w:lang w:val="en-GB"/>
        </w:rPr>
      </w:pPr>
    </w:p>
    <w:p w14:paraId="56EA4984" w14:textId="5831D48C" w:rsidR="00AF6C01" w:rsidRPr="00AF6C01" w:rsidRDefault="00AF6C01" w:rsidP="00EF0FDE">
      <w:pPr>
        <w:pStyle w:val="Heading3"/>
        <w:rPr>
          <w:lang w:val="en-DE"/>
        </w:rPr>
      </w:pPr>
      <w:bookmarkStart w:id="69" w:name="_Toc70071629"/>
      <w:r>
        <w:rPr>
          <w:lang w:val="en-DE"/>
        </w:rPr>
        <w:t xml:space="preserve">Clothes </w:t>
      </w:r>
      <w:r w:rsidR="00EF0FDE">
        <w:rPr>
          <w:lang w:val="en-DE"/>
        </w:rPr>
        <w:t>Spawning</w:t>
      </w:r>
      <w:bookmarkEnd w:id="69"/>
    </w:p>
    <w:tbl>
      <w:tblPr>
        <w:tblStyle w:val="TableGrid"/>
        <w:tblW w:w="11341" w:type="dxa"/>
        <w:tblInd w:w="-1423" w:type="dxa"/>
        <w:tblLayout w:type="fixed"/>
        <w:tblLook w:val="04A0" w:firstRow="1" w:lastRow="0" w:firstColumn="1" w:lastColumn="0" w:noHBand="0" w:noVBand="1"/>
      </w:tblPr>
      <w:tblGrid>
        <w:gridCol w:w="4537"/>
        <w:gridCol w:w="2835"/>
        <w:gridCol w:w="2835"/>
        <w:gridCol w:w="1134"/>
      </w:tblGrid>
      <w:tr w:rsidR="00AF6C01" w14:paraId="6B4DD707" w14:textId="77777777" w:rsidTr="00DA6635">
        <w:tc>
          <w:tcPr>
            <w:tcW w:w="4537" w:type="dxa"/>
          </w:tcPr>
          <w:p w14:paraId="53074A6E" w14:textId="77777777" w:rsidR="00AF6C01" w:rsidRPr="00251E39" w:rsidRDefault="00AF6C01" w:rsidP="00DA6635">
            <w:pPr>
              <w:rPr>
                <w:lang w:val="en-DE"/>
              </w:rPr>
            </w:pPr>
            <w:r>
              <w:rPr>
                <w:lang w:val="en-DE"/>
              </w:rPr>
              <w:t>Test</w:t>
            </w:r>
          </w:p>
        </w:tc>
        <w:tc>
          <w:tcPr>
            <w:tcW w:w="2835" w:type="dxa"/>
          </w:tcPr>
          <w:p w14:paraId="59BF4E21" w14:textId="77777777" w:rsidR="00AF6C01" w:rsidRPr="00251E39" w:rsidRDefault="00AF6C01" w:rsidP="00DA6635">
            <w:pPr>
              <w:rPr>
                <w:lang w:val="en-DE"/>
              </w:rPr>
            </w:pPr>
            <w:r>
              <w:rPr>
                <w:lang w:val="en-DE"/>
              </w:rPr>
              <w:t>Expected Result</w:t>
            </w:r>
          </w:p>
        </w:tc>
        <w:tc>
          <w:tcPr>
            <w:tcW w:w="2835" w:type="dxa"/>
          </w:tcPr>
          <w:p w14:paraId="1B251E9C" w14:textId="77777777" w:rsidR="00AF6C01" w:rsidRDefault="00AF6C01" w:rsidP="00DA6635">
            <w:pPr>
              <w:rPr>
                <w:lang w:val="en-GB"/>
              </w:rPr>
            </w:pPr>
            <w:r>
              <w:rPr>
                <w:lang w:val="en-DE"/>
              </w:rPr>
              <w:t>Actual Result</w:t>
            </w:r>
          </w:p>
        </w:tc>
        <w:tc>
          <w:tcPr>
            <w:tcW w:w="1134" w:type="dxa"/>
          </w:tcPr>
          <w:p w14:paraId="7A13F93F" w14:textId="77777777" w:rsidR="00AF6C01" w:rsidRDefault="00AF6C01" w:rsidP="00DA6635">
            <w:pPr>
              <w:rPr>
                <w:lang w:val="en-DE"/>
              </w:rPr>
            </w:pPr>
            <w:r>
              <w:rPr>
                <w:lang w:val="en-DE"/>
              </w:rPr>
              <w:t>Pass/Fail</w:t>
            </w:r>
          </w:p>
        </w:tc>
      </w:tr>
      <w:tr w:rsidR="00AF6C01" w14:paraId="5C58530B" w14:textId="77777777" w:rsidTr="00DA6635">
        <w:tc>
          <w:tcPr>
            <w:tcW w:w="4537" w:type="dxa"/>
          </w:tcPr>
          <w:p w14:paraId="243F0C2C" w14:textId="3A5D293D" w:rsidR="00AF6C01" w:rsidRPr="00C53499" w:rsidRDefault="00AF6C01" w:rsidP="00DA6635">
            <w:pPr>
              <w:rPr>
                <w:lang w:val="en-DE"/>
              </w:rPr>
            </w:pPr>
          </w:p>
        </w:tc>
        <w:tc>
          <w:tcPr>
            <w:tcW w:w="2835" w:type="dxa"/>
          </w:tcPr>
          <w:p w14:paraId="21C2CBBA" w14:textId="77777777" w:rsidR="00AF6C01" w:rsidRPr="004615E2" w:rsidRDefault="00AF6C01" w:rsidP="00DA6635">
            <w:pPr>
              <w:rPr>
                <w:lang w:val="en-DE"/>
              </w:rPr>
            </w:pPr>
          </w:p>
        </w:tc>
        <w:tc>
          <w:tcPr>
            <w:tcW w:w="2835" w:type="dxa"/>
          </w:tcPr>
          <w:p w14:paraId="490E6CF2" w14:textId="77777777" w:rsidR="00AF6C01" w:rsidRDefault="00AF6C01" w:rsidP="00DA6635">
            <w:pPr>
              <w:rPr>
                <w:lang w:val="en-GB"/>
              </w:rPr>
            </w:pPr>
          </w:p>
        </w:tc>
        <w:tc>
          <w:tcPr>
            <w:tcW w:w="1134" w:type="dxa"/>
          </w:tcPr>
          <w:p w14:paraId="4976599A" w14:textId="77777777" w:rsidR="00AF6C01" w:rsidRPr="007110EF" w:rsidRDefault="00AF6C01" w:rsidP="00DA6635">
            <w:pPr>
              <w:jc w:val="center"/>
              <w:rPr>
                <w:lang w:val="en-DE"/>
              </w:rPr>
            </w:pPr>
            <w:r>
              <w:rPr>
                <w:lang w:val="en-DE"/>
              </w:rPr>
              <w:t>Pass</w:t>
            </w:r>
          </w:p>
        </w:tc>
      </w:tr>
      <w:tr w:rsidR="00AF6C01" w14:paraId="786A1BC8" w14:textId="77777777" w:rsidTr="00DA6635">
        <w:tc>
          <w:tcPr>
            <w:tcW w:w="4537" w:type="dxa"/>
          </w:tcPr>
          <w:p w14:paraId="4376AEA1" w14:textId="77777777" w:rsidR="00AF6C01" w:rsidRDefault="00AF6C01" w:rsidP="00DA6635">
            <w:pPr>
              <w:rPr>
                <w:lang w:val="en-GB"/>
              </w:rPr>
            </w:pPr>
          </w:p>
        </w:tc>
        <w:tc>
          <w:tcPr>
            <w:tcW w:w="2835" w:type="dxa"/>
          </w:tcPr>
          <w:p w14:paraId="3B1623F7" w14:textId="77777777" w:rsidR="00AF6C01" w:rsidRDefault="00AF6C01" w:rsidP="00DA6635">
            <w:pPr>
              <w:rPr>
                <w:lang w:val="en-GB"/>
              </w:rPr>
            </w:pPr>
          </w:p>
        </w:tc>
        <w:tc>
          <w:tcPr>
            <w:tcW w:w="2835" w:type="dxa"/>
          </w:tcPr>
          <w:p w14:paraId="5B6E8D86" w14:textId="77777777" w:rsidR="00AF6C01" w:rsidRDefault="00AF6C01" w:rsidP="00DA6635">
            <w:pPr>
              <w:rPr>
                <w:lang w:val="en-GB"/>
              </w:rPr>
            </w:pPr>
          </w:p>
        </w:tc>
        <w:tc>
          <w:tcPr>
            <w:tcW w:w="1134" w:type="dxa"/>
          </w:tcPr>
          <w:p w14:paraId="3B3842DE" w14:textId="77777777" w:rsidR="00AF6C01" w:rsidRPr="007110EF" w:rsidRDefault="00AF6C01" w:rsidP="00DA6635">
            <w:pPr>
              <w:jc w:val="center"/>
              <w:rPr>
                <w:lang w:val="en-DE"/>
              </w:rPr>
            </w:pPr>
            <w:r>
              <w:rPr>
                <w:lang w:val="en-DE"/>
              </w:rPr>
              <w:t>Pass</w:t>
            </w:r>
          </w:p>
        </w:tc>
      </w:tr>
      <w:tr w:rsidR="00AF6C01" w14:paraId="1BB28D05" w14:textId="77777777" w:rsidTr="00DA6635">
        <w:tc>
          <w:tcPr>
            <w:tcW w:w="4537" w:type="dxa"/>
          </w:tcPr>
          <w:p w14:paraId="19B8BF65" w14:textId="77777777" w:rsidR="00AF6C01" w:rsidRPr="00251E39" w:rsidRDefault="00AF6C01" w:rsidP="00DA6635">
            <w:pPr>
              <w:rPr>
                <w:lang w:val="en-DE"/>
              </w:rPr>
            </w:pPr>
          </w:p>
        </w:tc>
        <w:tc>
          <w:tcPr>
            <w:tcW w:w="2835" w:type="dxa"/>
          </w:tcPr>
          <w:p w14:paraId="5F93435B" w14:textId="77777777" w:rsidR="00AF6C01" w:rsidRDefault="00AF6C01" w:rsidP="00DA6635">
            <w:pPr>
              <w:rPr>
                <w:lang w:val="en-GB"/>
              </w:rPr>
            </w:pPr>
          </w:p>
        </w:tc>
        <w:tc>
          <w:tcPr>
            <w:tcW w:w="2835" w:type="dxa"/>
          </w:tcPr>
          <w:p w14:paraId="2F8BE6B5" w14:textId="77777777" w:rsidR="00AF6C01" w:rsidRDefault="00AF6C01" w:rsidP="00DA6635">
            <w:pPr>
              <w:rPr>
                <w:lang w:val="en-GB"/>
              </w:rPr>
            </w:pPr>
          </w:p>
        </w:tc>
        <w:tc>
          <w:tcPr>
            <w:tcW w:w="1134" w:type="dxa"/>
          </w:tcPr>
          <w:p w14:paraId="251E6FC5" w14:textId="77777777" w:rsidR="00AF6C01" w:rsidRPr="007110EF" w:rsidRDefault="00AF6C01" w:rsidP="00DA6635">
            <w:pPr>
              <w:jc w:val="center"/>
              <w:rPr>
                <w:lang w:val="en-DE"/>
              </w:rPr>
            </w:pPr>
            <w:r>
              <w:rPr>
                <w:lang w:val="en-DE"/>
              </w:rPr>
              <w:t>Pass</w:t>
            </w:r>
          </w:p>
        </w:tc>
      </w:tr>
      <w:tr w:rsidR="00AF6C01" w14:paraId="482B14F9" w14:textId="77777777" w:rsidTr="00DA6635">
        <w:tc>
          <w:tcPr>
            <w:tcW w:w="4537" w:type="dxa"/>
          </w:tcPr>
          <w:p w14:paraId="2BD8B1FD" w14:textId="77777777" w:rsidR="00AF6C01" w:rsidRPr="00C53499" w:rsidRDefault="00AF6C01" w:rsidP="00DA6635">
            <w:pPr>
              <w:rPr>
                <w:lang w:val="en-DE"/>
              </w:rPr>
            </w:pPr>
          </w:p>
        </w:tc>
        <w:tc>
          <w:tcPr>
            <w:tcW w:w="2835" w:type="dxa"/>
          </w:tcPr>
          <w:p w14:paraId="33310117" w14:textId="77777777" w:rsidR="00AF6C01" w:rsidRDefault="00AF6C01" w:rsidP="00DA6635">
            <w:pPr>
              <w:rPr>
                <w:lang w:val="en-GB"/>
              </w:rPr>
            </w:pPr>
          </w:p>
        </w:tc>
        <w:tc>
          <w:tcPr>
            <w:tcW w:w="2835" w:type="dxa"/>
          </w:tcPr>
          <w:p w14:paraId="7A03A273" w14:textId="77777777" w:rsidR="00AF6C01" w:rsidRDefault="00AF6C01" w:rsidP="00DA6635">
            <w:pPr>
              <w:rPr>
                <w:lang w:val="en-GB"/>
              </w:rPr>
            </w:pPr>
          </w:p>
        </w:tc>
        <w:tc>
          <w:tcPr>
            <w:tcW w:w="1134" w:type="dxa"/>
          </w:tcPr>
          <w:p w14:paraId="787C0079" w14:textId="77777777" w:rsidR="00AF6C01" w:rsidRDefault="00AF6C01" w:rsidP="00DA6635">
            <w:pPr>
              <w:jc w:val="center"/>
              <w:rPr>
                <w:lang w:val="en-GB"/>
              </w:rPr>
            </w:pPr>
            <w:r>
              <w:rPr>
                <w:lang w:val="en-DE"/>
              </w:rPr>
              <w:t>Pass</w:t>
            </w:r>
          </w:p>
        </w:tc>
      </w:tr>
    </w:tbl>
    <w:p w14:paraId="0866EBC6" w14:textId="775C766D" w:rsidR="001F35A4" w:rsidRDefault="001F35A4" w:rsidP="0037614C">
      <w:pPr>
        <w:rPr>
          <w:lang w:val="en-GB"/>
        </w:rPr>
      </w:pPr>
      <w:bookmarkStart w:id="70" w:name="_Toc192777716"/>
    </w:p>
    <w:p w14:paraId="642FD6DC" w14:textId="29E83F71" w:rsidR="00EF0FDE" w:rsidRPr="00AF6C01" w:rsidRDefault="00EF0FDE" w:rsidP="00EF0FDE">
      <w:pPr>
        <w:pStyle w:val="Heading3"/>
        <w:rPr>
          <w:lang w:val="en-DE"/>
        </w:rPr>
      </w:pPr>
      <w:bookmarkStart w:id="71" w:name="_Toc70071630"/>
      <w:r>
        <w:rPr>
          <w:lang w:val="en-DE"/>
        </w:rPr>
        <w:t>Clothes</w:t>
      </w:r>
      <w:bookmarkEnd w:id="71"/>
    </w:p>
    <w:tbl>
      <w:tblPr>
        <w:tblStyle w:val="TableGrid"/>
        <w:tblW w:w="11341" w:type="dxa"/>
        <w:tblInd w:w="-1423" w:type="dxa"/>
        <w:tblLayout w:type="fixed"/>
        <w:tblLook w:val="04A0" w:firstRow="1" w:lastRow="0" w:firstColumn="1" w:lastColumn="0" w:noHBand="0" w:noVBand="1"/>
      </w:tblPr>
      <w:tblGrid>
        <w:gridCol w:w="4537"/>
        <w:gridCol w:w="2835"/>
        <w:gridCol w:w="2835"/>
        <w:gridCol w:w="1134"/>
      </w:tblGrid>
      <w:tr w:rsidR="00EF0FDE" w14:paraId="573083DB" w14:textId="77777777" w:rsidTr="00DA6635">
        <w:tc>
          <w:tcPr>
            <w:tcW w:w="4537" w:type="dxa"/>
          </w:tcPr>
          <w:p w14:paraId="1A529815" w14:textId="77777777" w:rsidR="00EF0FDE" w:rsidRPr="00251E39" w:rsidRDefault="00EF0FDE" w:rsidP="00DA6635">
            <w:pPr>
              <w:rPr>
                <w:lang w:val="en-DE"/>
              </w:rPr>
            </w:pPr>
            <w:r>
              <w:rPr>
                <w:lang w:val="en-DE"/>
              </w:rPr>
              <w:t>Test</w:t>
            </w:r>
          </w:p>
        </w:tc>
        <w:tc>
          <w:tcPr>
            <w:tcW w:w="2835" w:type="dxa"/>
          </w:tcPr>
          <w:p w14:paraId="6DA10F27" w14:textId="77777777" w:rsidR="00EF0FDE" w:rsidRPr="00251E39" w:rsidRDefault="00EF0FDE" w:rsidP="00DA6635">
            <w:pPr>
              <w:rPr>
                <w:lang w:val="en-DE"/>
              </w:rPr>
            </w:pPr>
            <w:r>
              <w:rPr>
                <w:lang w:val="en-DE"/>
              </w:rPr>
              <w:t>Expected Result</w:t>
            </w:r>
          </w:p>
        </w:tc>
        <w:tc>
          <w:tcPr>
            <w:tcW w:w="2835" w:type="dxa"/>
          </w:tcPr>
          <w:p w14:paraId="56CF4DD8" w14:textId="77777777" w:rsidR="00EF0FDE" w:rsidRDefault="00EF0FDE" w:rsidP="00DA6635">
            <w:pPr>
              <w:rPr>
                <w:lang w:val="en-GB"/>
              </w:rPr>
            </w:pPr>
            <w:r>
              <w:rPr>
                <w:lang w:val="en-DE"/>
              </w:rPr>
              <w:t>Actual Result</w:t>
            </w:r>
          </w:p>
        </w:tc>
        <w:tc>
          <w:tcPr>
            <w:tcW w:w="1134" w:type="dxa"/>
          </w:tcPr>
          <w:p w14:paraId="69EA28EA" w14:textId="77777777" w:rsidR="00EF0FDE" w:rsidRDefault="00EF0FDE" w:rsidP="00DA6635">
            <w:pPr>
              <w:rPr>
                <w:lang w:val="en-DE"/>
              </w:rPr>
            </w:pPr>
            <w:r>
              <w:rPr>
                <w:lang w:val="en-DE"/>
              </w:rPr>
              <w:t>Pass/Fail</w:t>
            </w:r>
          </w:p>
        </w:tc>
      </w:tr>
      <w:tr w:rsidR="00EF0FDE" w14:paraId="04B8F7AA" w14:textId="77777777" w:rsidTr="00DA6635">
        <w:tc>
          <w:tcPr>
            <w:tcW w:w="4537" w:type="dxa"/>
          </w:tcPr>
          <w:p w14:paraId="7B3F4325" w14:textId="58D41FA1" w:rsidR="00EF0FDE" w:rsidRPr="00C53499" w:rsidRDefault="00EF0FDE" w:rsidP="00DA6635">
            <w:pPr>
              <w:rPr>
                <w:lang w:val="en-DE"/>
              </w:rPr>
            </w:pPr>
          </w:p>
        </w:tc>
        <w:tc>
          <w:tcPr>
            <w:tcW w:w="2835" w:type="dxa"/>
          </w:tcPr>
          <w:p w14:paraId="44FFD36F" w14:textId="77777777" w:rsidR="00EF0FDE" w:rsidRPr="004615E2" w:rsidRDefault="00EF0FDE" w:rsidP="00DA6635">
            <w:pPr>
              <w:rPr>
                <w:lang w:val="en-DE"/>
              </w:rPr>
            </w:pPr>
          </w:p>
        </w:tc>
        <w:tc>
          <w:tcPr>
            <w:tcW w:w="2835" w:type="dxa"/>
          </w:tcPr>
          <w:p w14:paraId="255F1FDE" w14:textId="77777777" w:rsidR="00EF0FDE" w:rsidRDefault="00EF0FDE" w:rsidP="00DA6635">
            <w:pPr>
              <w:rPr>
                <w:lang w:val="en-GB"/>
              </w:rPr>
            </w:pPr>
          </w:p>
        </w:tc>
        <w:tc>
          <w:tcPr>
            <w:tcW w:w="1134" w:type="dxa"/>
          </w:tcPr>
          <w:p w14:paraId="4D56599F" w14:textId="77777777" w:rsidR="00EF0FDE" w:rsidRPr="007110EF" w:rsidRDefault="00EF0FDE" w:rsidP="00DA6635">
            <w:pPr>
              <w:jc w:val="center"/>
              <w:rPr>
                <w:lang w:val="en-DE"/>
              </w:rPr>
            </w:pPr>
            <w:r>
              <w:rPr>
                <w:lang w:val="en-DE"/>
              </w:rPr>
              <w:t>Pass</w:t>
            </w:r>
          </w:p>
        </w:tc>
      </w:tr>
      <w:tr w:rsidR="00EF0FDE" w14:paraId="2EE64D50" w14:textId="77777777" w:rsidTr="00DA6635">
        <w:tc>
          <w:tcPr>
            <w:tcW w:w="4537" w:type="dxa"/>
          </w:tcPr>
          <w:p w14:paraId="4701F280" w14:textId="77777777" w:rsidR="00EF0FDE" w:rsidRDefault="00EF0FDE" w:rsidP="00DA6635">
            <w:pPr>
              <w:rPr>
                <w:lang w:val="en-GB"/>
              </w:rPr>
            </w:pPr>
          </w:p>
        </w:tc>
        <w:tc>
          <w:tcPr>
            <w:tcW w:w="2835" w:type="dxa"/>
          </w:tcPr>
          <w:p w14:paraId="30C0E5C1" w14:textId="77777777" w:rsidR="00EF0FDE" w:rsidRDefault="00EF0FDE" w:rsidP="00DA6635">
            <w:pPr>
              <w:rPr>
                <w:lang w:val="en-GB"/>
              </w:rPr>
            </w:pPr>
          </w:p>
        </w:tc>
        <w:tc>
          <w:tcPr>
            <w:tcW w:w="2835" w:type="dxa"/>
          </w:tcPr>
          <w:p w14:paraId="733ADB00" w14:textId="77777777" w:rsidR="00EF0FDE" w:rsidRDefault="00EF0FDE" w:rsidP="00DA6635">
            <w:pPr>
              <w:rPr>
                <w:lang w:val="en-GB"/>
              </w:rPr>
            </w:pPr>
          </w:p>
        </w:tc>
        <w:tc>
          <w:tcPr>
            <w:tcW w:w="1134" w:type="dxa"/>
          </w:tcPr>
          <w:p w14:paraId="33F0908D" w14:textId="77777777" w:rsidR="00EF0FDE" w:rsidRPr="007110EF" w:rsidRDefault="00EF0FDE" w:rsidP="00DA6635">
            <w:pPr>
              <w:jc w:val="center"/>
              <w:rPr>
                <w:lang w:val="en-DE"/>
              </w:rPr>
            </w:pPr>
            <w:r>
              <w:rPr>
                <w:lang w:val="en-DE"/>
              </w:rPr>
              <w:t>Pass</w:t>
            </w:r>
          </w:p>
        </w:tc>
      </w:tr>
      <w:tr w:rsidR="00EF0FDE" w14:paraId="7890C9C0" w14:textId="77777777" w:rsidTr="00DA6635">
        <w:tc>
          <w:tcPr>
            <w:tcW w:w="4537" w:type="dxa"/>
          </w:tcPr>
          <w:p w14:paraId="5430B29B" w14:textId="77777777" w:rsidR="00EF0FDE" w:rsidRPr="00251E39" w:rsidRDefault="00EF0FDE" w:rsidP="00DA6635">
            <w:pPr>
              <w:rPr>
                <w:lang w:val="en-DE"/>
              </w:rPr>
            </w:pPr>
          </w:p>
        </w:tc>
        <w:tc>
          <w:tcPr>
            <w:tcW w:w="2835" w:type="dxa"/>
          </w:tcPr>
          <w:p w14:paraId="6B40B527" w14:textId="77777777" w:rsidR="00EF0FDE" w:rsidRDefault="00EF0FDE" w:rsidP="00DA6635">
            <w:pPr>
              <w:rPr>
                <w:lang w:val="en-GB"/>
              </w:rPr>
            </w:pPr>
          </w:p>
        </w:tc>
        <w:tc>
          <w:tcPr>
            <w:tcW w:w="2835" w:type="dxa"/>
          </w:tcPr>
          <w:p w14:paraId="2C7298FF" w14:textId="77777777" w:rsidR="00EF0FDE" w:rsidRDefault="00EF0FDE" w:rsidP="00DA6635">
            <w:pPr>
              <w:rPr>
                <w:lang w:val="en-GB"/>
              </w:rPr>
            </w:pPr>
          </w:p>
        </w:tc>
        <w:tc>
          <w:tcPr>
            <w:tcW w:w="1134" w:type="dxa"/>
          </w:tcPr>
          <w:p w14:paraId="436443FB" w14:textId="77777777" w:rsidR="00EF0FDE" w:rsidRPr="007110EF" w:rsidRDefault="00EF0FDE" w:rsidP="00DA6635">
            <w:pPr>
              <w:jc w:val="center"/>
              <w:rPr>
                <w:lang w:val="en-DE"/>
              </w:rPr>
            </w:pPr>
            <w:r>
              <w:rPr>
                <w:lang w:val="en-DE"/>
              </w:rPr>
              <w:t>Pass</w:t>
            </w:r>
          </w:p>
        </w:tc>
      </w:tr>
      <w:tr w:rsidR="00EF0FDE" w14:paraId="45528318" w14:textId="77777777" w:rsidTr="00DA6635">
        <w:tc>
          <w:tcPr>
            <w:tcW w:w="4537" w:type="dxa"/>
          </w:tcPr>
          <w:p w14:paraId="6598B539" w14:textId="77777777" w:rsidR="00EF0FDE" w:rsidRPr="00C53499" w:rsidRDefault="00EF0FDE" w:rsidP="00DA6635">
            <w:pPr>
              <w:rPr>
                <w:lang w:val="en-DE"/>
              </w:rPr>
            </w:pPr>
          </w:p>
        </w:tc>
        <w:tc>
          <w:tcPr>
            <w:tcW w:w="2835" w:type="dxa"/>
          </w:tcPr>
          <w:p w14:paraId="2E6D29E5" w14:textId="77777777" w:rsidR="00EF0FDE" w:rsidRDefault="00EF0FDE" w:rsidP="00DA6635">
            <w:pPr>
              <w:rPr>
                <w:lang w:val="en-GB"/>
              </w:rPr>
            </w:pPr>
          </w:p>
        </w:tc>
        <w:tc>
          <w:tcPr>
            <w:tcW w:w="2835" w:type="dxa"/>
          </w:tcPr>
          <w:p w14:paraId="2CECF608" w14:textId="77777777" w:rsidR="00EF0FDE" w:rsidRDefault="00EF0FDE" w:rsidP="00DA6635">
            <w:pPr>
              <w:rPr>
                <w:lang w:val="en-GB"/>
              </w:rPr>
            </w:pPr>
          </w:p>
        </w:tc>
        <w:tc>
          <w:tcPr>
            <w:tcW w:w="1134" w:type="dxa"/>
          </w:tcPr>
          <w:p w14:paraId="19A76175" w14:textId="77777777" w:rsidR="00EF0FDE" w:rsidRDefault="00EF0FDE" w:rsidP="00DA6635">
            <w:pPr>
              <w:jc w:val="center"/>
              <w:rPr>
                <w:lang w:val="en-GB"/>
              </w:rPr>
            </w:pPr>
            <w:r>
              <w:rPr>
                <w:lang w:val="en-DE"/>
              </w:rPr>
              <w:t>Pass</w:t>
            </w:r>
          </w:p>
        </w:tc>
      </w:tr>
    </w:tbl>
    <w:p w14:paraId="4B62A618" w14:textId="078C1E33" w:rsidR="00EF0FDE" w:rsidRDefault="00EF0FDE" w:rsidP="0037614C">
      <w:pPr>
        <w:rPr>
          <w:lang w:val="en-GB"/>
        </w:rPr>
      </w:pPr>
    </w:p>
    <w:p w14:paraId="256F4785" w14:textId="44F4C956" w:rsidR="00EF0FDE" w:rsidRDefault="00EF0FDE" w:rsidP="0037614C">
      <w:pPr>
        <w:rPr>
          <w:lang w:val="en-GB"/>
        </w:rPr>
      </w:pPr>
    </w:p>
    <w:p w14:paraId="7DDCD3FC" w14:textId="77777777" w:rsidR="00EF0FDE" w:rsidRPr="003C4F45" w:rsidRDefault="00EF0FDE" w:rsidP="0037614C">
      <w:pPr>
        <w:rPr>
          <w:lang w:val="en-GB"/>
        </w:rPr>
      </w:pPr>
    </w:p>
    <w:p w14:paraId="6F6FB8C9" w14:textId="77777777" w:rsidR="007A3E41" w:rsidRPr="003C4F45" w:rsidRDefault="006C7832" w:rsidP="0037614C">
      <w:pPr>
        <w:pStyle w:val="Heading1"/>
        <w:rPr>
          <w:lang w:val="en-GB"/>
        </w:rPr>
      </w:pPr>
      <w:bookmarkStart w:id="72" w:name="_Toc222978612"/>
      <w:bookmarkStart w:id="73" w:name="_Toc34045711"/>
      <w:bookmarkStart w:id="74" w:name="_Toc70071631"/>
      <w:r w:rsidRPr="003C4F45">
        <w:rPr>
          <w:lang w:val="en-GB"/>
        </w:rPr>
        <w:lastRenderedPageBreak/>
        <w:t xml:space="preserve">Critical </w:t>
      </w:r>
      <w:r w:rsidR="00711DBE" w:rsidRPr="003C4F45">
        <w:rPr>
          <w:lang w:val="en-GB"/>
        </w:rPr>
        <w:t>Evaluation</w:t>
      </w:r>
      <w:bookmarkEnd w:id="70"/>
      <w:bookmarkEnd w:id="72"/>
      <w:bookmarkEnd w:id="73"/>
      <w:bookmarkEnd w:id="74"/>
    </w:p>
    <w:p w14:paraId="6C94D0D5" w14:textId="77777777" w:rsidR="006A749F" w:rsidRDefault="004615E2" w:rsidP="006A749F">
      <w:pPr>
        <w:rPr>
          <w:lang w:val="en-DE"/>
        </w:rPr>
      </w:pPr>
      <w:r w:rsidRPr="006A749F">
        <w:rPr>
          <w:lang w:val="en-DE"/>
        </w:rPr>
        <w:t xml:space="preserve">The requirements were correctly identified as I did not come across any surprises during development. I did not meet the scope however as I hit a learning curve </w:t>
      </w:r>
      <w:r w:rsidR="006A749F" w:rsidRPr="006A749F">
        <w:rPr>
          <w:lang w:val="en-DE"/>
        </w:rPr>
        <w:t>with the 3D modelling. M</w:t>
      </w:r>
      <w:r w:rsidR="002D0DA2" w:rsidRPr="006A749F">
        <w:rPr>
          <w:lang w:val="en-DE"/>
        </w:rPr>
        <w:t>any features didn’t</w:t>
      </w:r>
      <w:r w:rsidR="002D0DA2" w:rsidRPr="00A60D7C">
        <w:rPr>
          <w:lang w:val="en-DE"/>
        </w:rPr>
        <w:t xml:space="preserve"> get </w:t>
      </w:r>
      <w:r w:rsidR="006A749F">
        <w:rPr>
          <w:lang w:val="en-DE"/>
        </w:rPr>
        <w:t>completed</w:t>
      </w:r>
      <w:r w:rsidR="002D0DA2" w:rsidRPr="00A60D7C">
        <w:rPr>
          <w:lang w:val="en-DE"/>
        </w:rPr>
        <w:t xml:space="preserve"> because of </w:t>
      </w:r>
      <w:r w:rsidR="006A749F">
        <w:rPr>
          <w:lang w:val="en-DE"/>
        </w:rPr>
        <w:t>this unfortunately</w:t>
      </w:r>
      <w:r w:rsidR="002D0DA2" w:rsidRPr="00A60D7C">
        <w:rPr>
          <w:lang w:val="en-DE"/>
        </w:rPr>
        <w:t xml:space="preserve">. </w:t>
      </w:r>
    </w:p>
    <w:p w14:paraId="21ACE0AB" w14:textId="77777777" w:rsidR="006A749F" w:rsidRDefault="006A749F" w:rsidP="006A749F">
      <w:pPr>
        <w:ind w:left="360"/>
        <w:rPr>
          <w:lang w:val="en-DE"/>
        </w:rPr>
      </w:pPr>
    </w:p>
    <w:p w14:paraId="0EE75303" w14:textId="1506A945" w:rsidR="00764908" w:rsidRPr="00405385" w:rsidRDefault="00405385" w:rsidP="00764908">
      <w:pPr>
        <w:rPr>
          <w:b/>
          <w:bCs/>
          <w:lang w:val="en-DE"/>
        </w:rPr>
      </w:pPr>
      <w:r w:rsidRPr="00405385">
        <w:rPr>
          <w:lang w:val="en-DE"/>
        </w:rPr>
        <w:t>Most of the design decisions were correct, though the</w:t>
      </w:r>
      <w:r>
        <w:rPr>
          <w:b/>
          <w:bCs/>
          <w:lang w:val="en-DE"/>
        </w:rPr>
        <w:t xml:space="preserve"> </w:t>
      </w:r>
      <w:r w:rsidR="00764908" w:rsidRPr="00A60D7C">
        <w:rPr>
          <w:lang w:val="en-DE"/>
        </w:rPr>
        <w:t xml:space="preserve">UI designs </w:t>
      </w:r>
      <w:r w:rsidR="00A46F53">
        <w:rPr>
          <w:lang w:val="en-DE"/>
        </w:rPr>
        <w:t xml:space="preserve">of the filtering </w:t>
      </w:r>
      <w:r w:rsidR="00764908" w:rsidRPr="00A60D7C">
        <w:rPr>
          <w:lang w:val="en-DE"/>
        </w:rPr>
        <w:t>could have been more complex</w:t>
      </w:r>
      <w:r w:rsidR="000F06C0">
        <w:rPr>
          <w:lang w:val="en-DE"/>
        </w:rPr>
        <w:t xml:space="preserve"> – the design was the </w:t>
      </w:r>
      <w:r w:rsidR="00A46F53">
        <w:rPr>
          <w:lang w:val="en-DE"/>
        </w:rPr>
        <w:t>default</w:t>
      </w:r>
      <w:r w:rsidR="000F06C0">
        <w:rPr>
          <w:lang w:val="en-DE"/>
        </w:rPr>
        <w:t xml:space="preserve"> UI </w:t>
      </w:r>
      <w:r w:rsidR="00A46F53">
        <w:rPr>
          <w:lang w:val="en-DE"/>
        </w:rPr>
        <w:t>component provided by</w:t>
      </w:r>
      <w:r w:rsidR="000F06C0">
        <w:rPr>
          <w:lang w:val="en-DE"/>
        </w:rPr>
        <w:t xml:space="preserve"> Unity</w:t>
      </w:r>
      <w:r w:rsidR="00764908" w:rsidRPr="00A60D7C">
        <w:rPr>
          <w:lang w:val="en-DE"/>
        </w:rPr>
        <w:t xml:space="preserve">. </w:t>
      </w:r>
      <w:r w:rsidR="002B1203">
        <w:rPr>
          <w:lang w:val="en-DE"/>
        </w:rPr>
        <w:t>I didn’t prioritise it</w:t>
      </w:r>
      <w:r w:rsidR="00A46F53">
        <w:rPr>
          <w:lang w:val="en-DE"/>
        </w:rPr>
        <w:t xml:space="preserve"> until the end of the project</w:t>
      </w:r>
      <w:r w:rsidR="002B1203">
        <w:rPr>
          <w:lang w:val="en-DE"/>
        </w:rPr>
        <w:t>.</w:t>
      </w:r>
    </w:p>
    <w:p w14:paraId="4C37C744" w14:textId="2F0664C6" w:rsidR="00A46F53" w:rsidRDefault="00A46F53" w:rsidP="00764908">
      <w:pPr>
        <w:rPr>
          <w:lang w:val="en-DE"/>
        </w:rPr>
      </w:pPr>
    </w:p>
    <w:p w14:paraId="2354D7F9" w14:textId="0327865B" w:rsidR="00A46F53" w:rsidRDefault="00A46F53" w:rsidP="00764908">
      <w:pPr>
        <w:rPr>
          <w:lang w:val="en-DE"/>
        </w:rPr>
      </w:pPr>
      <w:r>
        <w:rPr>
          <w:lang w:val="en-DE"/>
        </w:rPr>
        <w:t xml:space="preserve">The other designs of the stage and skybox were </w:t>
      </w:r>
      <w:proofErr w:type="gramStart"/>
      <w:r>
        <w:rPr>
          <w:lang w:val="en-DE"/>
        </w:rPr>
        <w:t>definitely to</w:t>
      </w:r>
      <w:proofErr w:type="gramEnd"/>
      <w:r>
        <w:rPr>
          <w:lang w:val="en-DE"/>
        </w:rPr>
        <w:t xml:space="preserve"> my vison and gave the application a great effect of not making the user feel so enclosed and creating a “fantasy” environment they wouldn’t see in real life. </w:t>
      </w:r>
    </w:p>
    <w:p w14:paraId="1E59F0C1" w14:textId="77777777" w:rsidR="00347631" w:rsidRPr="00A46F53" w:rsidRDefault="00347631" w:rsidP="00764908">
      <w:pPr>
        <w:rPr>
          <w:lang w:val="en-DE"/>
        </w:rPr>
      </w:pPr>
    </w:p>
    <w:p w14:paraId="6E19D17E" w14:textId="7855F9D2" w:rsidR="00F678A9" w:rsidRDefault="00405385" w:rsidP="002D0DA2">
      <w:pPr>
        <w:rPr>
          <w:lang w:val="en-DE"/>
        </w:rPr>
      </w:pPr>
      <w:r w:rsidRPr="00405385">
        <w:rPr>
          <w:lang w:val="en-DE"/>
        </w:rPr>
        <w:t>A more suitable toolset could have been chosen though</w:t>
      </w:r>
      <w:r>
        <w:rPr>
          <w:lang w:val="en-DE"/>
        </w:rPr>
        <w:t xml:space="preserve"> t</w:t>
      </w:r>
      <w:r w:rsidR="002B1203">
        <w:rPr>
          <w:lang w:val="en-DE"/>
        </w:rPr>
        <w:t xml:space="preserve">he tools I used </w:t>
      </w:r>
      <w:r w:rsidR="002D0DA2" w:rsidRPr="000F06C0">
        <w:rPr>
          <w:lang w:val="en-DE"/>
        </w:rPr>
        <w:t>were proficient in creating the software</w:t>
      </w:r>
      <w:r w:rsidR="002B1203">
        <w:rPr>
          <w:lang w:val="en-DE"/>
        </w:rPr>
        <w:t xml:space="preserve">, they served their purpose. </w:t>
      </w:r>
      <w:r w:rsidR="00FA3F77">
        <w:rPr>
          <w:lang w:val="en-DE"/>
        </w:rPr>
        <w:t xml:space="preserve">They were mostly all </w:t>
      </w:r>
      <w:proofErr w:type="gramStart"/>
      <w:r w:rsidR="00FA3F77">
        <w:rPr>
          <w:lang w:val="en-DE"/>
        </w:rPr>
        <w:t>open</w:t>
      </w:r>
      <w:r w:rsidR="00724375">
        <w:rPr>
          <w:lang w:val="en-DE"/>
        </w:rPr>
        <w:t>-</w:t>
      </w:r>
      <w:r w:rsidR="00FA3F77">
        <w:rPr>
          <w:lang w:val="en-DE"/>
        </w:rPr>
        <w:t>source</w:t>
      </w:r>
      <w:proofErr w:type="gramEnd"/>
      <w:r w:rsidR="00FA3F77">
        <w:rPr>
          <w:lang w:val="en-DE"/>
        </w:rPr>
        <w:t>.</w:t>
      </w:r>
      <w:r w:rsidR="00724375">
        <w:rPr>
          <w:lang w:val="en-DE"/>
        </w:rPr>
        <w:t xml:space="preserve"> </w:t>
      </w:r>
    </w:p>
    <w:p w14:paraId="13411E8B" w14:textId="14B2BD93" w:rsidR="002D0DA2" w:rsidRPr="00724375" w:rsidRDefault="00414539" w:rsidP="002D0DA2">
      <w:pPr>
        <w:rPr>
          <w:lang w:val="en-DE"/>
        </w:rPr>
      </w:pPr>
      <w:r>
        <w:rPr>
          <w:lang w:val="en-DE"/>
        </w:rPr>
        <w:t xml:space="preserve">I could have used a student licenced version of Adobe Photoshop and have downloaded pre-set brush sets which could have helped and sped up the texturing process. </w:t>
      </w:r>
    </w:p>
    <w:p w14:paraId="08A73603" w14:textId="09C01830" w:rsidR="00AE4F85" w:rsidRPr="00A46F53" w:rsidRDefault="00AE4F85" w:rsidP="00A46F53">
      <w:pPr>
        <w:rPr>
          <w:b/>
          <w:bCs/>
          <w:lang w:val="en-GB"/>
        </w:rPr>
      </w:pPr>
    </w:p>
    <w:p w14:paraId="2BC3FAD2" w14:textId="1848F746" w:rsidR="00A46F53" w:rsidRDefault="00A46F53" w:rsidP="00A46F53">
      <w:pPr>
        <w:rPr>
          <w:lang w:val="en-DE"/>
        </w:rPr>
      </w:pPr>
      <w:r w:rsidRPr="00A46F53">
        <w:rPr>
          <w:lang w:val="en-DE"/>
        </w:rPr>
        <w:t xml:space="preserve">The software met some of the needs of the users, an environment where you could filter and show clothes in VR was produced. </w:t>
      </w:r>
      <w:r w:rsidR="00252250" w:rsidRPr="002E2CCF">
        <w:rPr>
          <w:lang w:val="en-DE"/>
        </w:rPr>
        <w:t>It could be more accurate</w:t>
      </w:r>
      <w:r w:rsidR="002E2CCF">
        <w:rPr>
          <w:lang w:val="en-DE"/>
        </w:rPr>
        <w:t xml:space="preserve"> with </w:t>
      </w:r>
      <w:r w:rsidR="00E0011D">
        <w:rPr>
          <w:lang w:val="en-DE"/>
        </w:rPr>
        <w:t xml:space="preserve">the projects scaling, </w:t>
      </w:r>
      <w:r w:rsidR="00F678A9">
        <w:rPr>
          <w:lang w:val="en-DE"/>
        </w:rPr>
        <w:t>and the cloth physics could have been implemented into the final product. The concept of the project has been created – with a little more time I could have a mor</w:t>
      </w:r>
      <w:r>
        <w:rPr>
          <w:lang w:val="en-DE"/>
        </w:rPr>
        <w:t>e features polished and developed.</w:t>
      </w:r>
    </w:p>
    <w:p w14:paraId="424307B4" w14:textId="77777777" w:rsidR="00A46F53" w:rsidRPr="00A46F53" w:rsidRDefault="00A46F53" w:rsidP="00A46F53">
      <w:pPr>
        <w:rPr>
          <w:lang w:val="en-DE"/>
        </w:rPr>
      </w:pPr>
    </w:p>
    <w:p w14:paraId="08A2655D" w14:textId="1D9A7827" w:rsidR="00414539" w:rsidRDefault="00A46F53" w:rsidP="00414539">
      <w:pPr>
        <w:rPr>
          <w:lang w:val="en-DE"/>
        </w:rPr>
      </w:pPr>
      <w:r w:rsidRPr="00A46F53">
        <w:rPr>
          <w:lang w:val="en-DE"/>
        </w:rPr>
        <w:t xml:space="preserve">My project aims were mostly achieved, though I didn’t do: </w:t>
      </w:r>
      <w:r w:rsidR="00414539" w:rsidRPr="00A46F53">
        <w:rPr>
          <w:lang w:val="en-DE"/>
        </w:rPr>
        <w:t xml:space="preserve">Saving data selected, dynamic scaling of the clothing, </w:t>
      </w:r>
    </w:p>
    <w:p w14:paraId="4A002943" w14:textId="3CDB3CED" w:rsidR="00A46F53" w:rsidRDefault="00A46F53" w:rsidP="00414539">
      <w:pPr>
        <w:rPr>
          <w:lang w:val="en-DE"/>
        </w:rPr>
      </w:pPr>
    </w:p>
    <w:p w14:paraId="750CCBFB" w14:textId="53FD1DED" w:rsidR="00836561" w:rsidRPr="00405385" w:rsidRDefault="00A46F53" w:rsidP="00836561">
      <w:pPr>
        <w:rPr>
          <w:lang w:val="en-DE"/>
        </w:rPr>
      </w:pPr>
      <w:r w:rsidRPr="00A46F53">
        <w:rPr>
          <w:lang w:val="en-DE"/>
        </w:rPr>
        <w:t xml:space="preserve">If I was starting the project again, </w:t>
      </w:r>
      <w:r w:rsidR="006A749F" w:rsidRPr="006A749F">
        <w:rPr>
          <w:lang w:val="en-DE"/>
        </w:rPr>
        <w:t xml:space="preserve">I would spend less time on making scripts and architecture more structured and </w:t>
      </w:r>
      <w:r w:rsidR="00456FF5" w:rsidRPr="006A749F">
        <w:rPr>
          <w:lang w:val="en-DE"/>
        </w:rPr>
        <w:t>cleaner</w:t>
      </w:r>
      <w:r w:rsidR="00456FF5">
        <w:rPr>
          <w:lang w:val="en-DE"/>
        </w:rPr>
        <w:t xml:space="preserve"> and</w:t>
      </w:r>
      <w:r w:rsidR="006A749F">
        <w:rPr>
          <w:lang w:val="en-DE"/>
        </w:rPr>
        <w:t xml:space="preserve"> focus on prototyping more 3D models and working on the clothes. </w:t>
      </w:r>
      <w:r w:rsidR="00414539">
        <w:rPr>
          <w:lang w:val="en-DE"/>
        </w:rPr>
        <w:t xml:space="preserve">I would prefer to make them myself instead of downloading and texturing them myself. </w:t>
      </w:r>
    </w:p>
    <w:p w14:paraId="2FFC7196" w14:textId="77777777" w:rsidR="007306AC" w:rsidRDefault="007306AC" w:rsidP="00836561">
      <w:pPr>
        <w:rPr>
          <w:lang w:val="en-GB"/>
        </w:rPr>
      </w:pPr>
    </w:p>
    <w:p w14:paraId="0DD60BA3" w14:textId="42FC3CF5" w:rsidR="00836561" w:rsidRDefault="00836561" w:rsidP="00836561">
      <w:pPr>
        <w:rPr>
          <w:b/>
          <w:bCs/>
          <w:lang w:val="en-GB"/>
        </w:rPr>
      </w:pPr>
      <w:r w:rsidRPr="00703D53">
        <w:rPr>
          <w:b/>
          <w:bCs/>
          <w:lang w:val="en-GB"/>
        </w:rPr>
        <w:t xml:space="preserve">identify and discuss the parts of the work that went well </w:t>
      </w:r>
      <w:proofErr w:type="gramStart"/>
      <w:r w:rsidRPr="00703D53">
        <w:rPr>
          <w:b/>
          <w:bCs/>
          <w:lang w:val="en-GB"/>
        </w:rPr>
        <w:t>and also</w:t>
      </w:r>
      <w:proofErr w:type="gramEnd"/>
      <w:r w:rsidRPr="00703D53">
        <w:rPr>
          <w:b/>
          <w:bCs/>
          <w:lang w:val="en-GB"/>
        </w:rPr>
        <w:t xml:space="preserve"> consider ways in which the work could be improved. </w:t>
      </w:r>
    </w:p>
    <w:p w14:paraId="61BB5F8A" w14:textId="77777777" w:rsidR="00A46F53" w:rsidRDefault="00A46F53" w:rsidP="00836561">
      <w:pPr>
        <w:rPr>
          <w:b/>
          <w:bCs/>
          <w:lang w:val="en-GB"/>
        </w:rPr>
      </w:pPr>
    </w:p>
    <w:p w14:paraId="31A8D8CB" w14:textId="2F8614D9" w:rsidR="00A46F53" w:rsidRDefault="00A46F53" w:rsidP="00A46F53">
      <w:pPr>
        <w:rPr>
          <w:lang w:val="en-DE"/>
        </w:rPr>
      </w:pPr>
      <w:r w:rsidRPr="00703D53">
        <w:rPr>
          <w:lang w:val="en-DE"/>
        </w:rPr>
        <w:t xml:space="preserve">One part of the project that went well is the project management – I achieved the goals I set out to and in an organised way. My use of </w:t>
      </w:r>
      <w:r>
        <w:rPr>
          <w:lang w:val="en-DE"/>
        </w:rPr>
        <w:t>source control</w:t>
      </w:r>
      <w:r w:rsidRPr="00703D53">
        <w:rPr>
          <w:lang w:val="en-DE"/>
        </w:rPr>
        <w:t xml:space="preserve"> sto</w:t>
      </w:r>
      <w:r>
        <w:rPr>
          <w:lang w:val="en-DE"/>
        </w:rPr>
        <w:t>p</w:t>
      </w:r>
      <w:r w:rsidRPr="00703D53">
        <w:rPr>
          <w:lang w:val="en-DE"/>
        </w:rPr>
        <w:t>ped any major problems</w:t>
      </w:r>
      <w:r>
        <w:rPr>
          <w:lang w:val="en-DE"/>
        </w:rPr>
        <w:t xml:space="preserve"> with the software</w:t>
      </w:r>
      <w:r w:rsidRPr="00703D53">
        <w:rPr>
          <w:lang w:val="en-DE"/>
        </w:rPr>
        <w:t xml:space="preserve">. </w:t>
      </w:r>
    </w:p>
    <w:p w14:paraId="45DA8DEA" w14:textId="77777777" w:rsidR="005171B4" w:rsidRDefault="005171B4" w:rsidP="00A46F53">
      <w:pPr>
        <w:rPr>
          <w:lang w:val="en-DE"/>
        </w:rPr>
      </w:pPr>
    </w:p>
    <w:p w14:paraId="6F9967B0" w14:textId="018A0530" w:rsidR="005171B4" w:rsidRPr="005171B4" w:rsidRDefault="005171B4" w:rsidP="005171B4">
      <w:pPr>
        <w:rPr>
          <w:lang w:val="en-GB"/>
        </w:rPr>
      </w:pPr>
      <w:r w:rsidRPr="005171B4">
        <w:rPr>
          <w:lang w:val="en-DE"/>
        </w:rPr>
        <w:t>An issue during development was that I over</w:t>
      </w:r>
      <w:r>
        <w:rPr>
          <w:lang w:val="en-DE"/>
        </w:rPr>
        <w:t>-</w:t>
      </w:r>
      <w:r w:rsidRPr="005171B4">
        <w:rPr>
          <w:lang w:val="en-DE"/>
        </w:rPr>
        <w:t xml:space="preserve">estimated the timeline in relation to the scope. I overcome a steep learning curve when it came to modelling but I was too ambitious with the features. </w:t>
      </w:r>
    </w:p>
    <w:p w14:paraId="40C8F6E5" w14:textId="77777777" w:rsidR="005171B4" w:rsidRPr="00703D53" w:rsidRDefault="005171B4" w:rsidP="00A46F53">
      <w:pPr>
        <w:rPr>
          <w:lang w:val="en-GB"/>
        </w:rPr>
      </w:pPr>
    </w:p>
    <w:p w14:paraId="0B81E942" w14:textId="313F034C" w:rsidR="002D0DA2" w:rsidRPr="00A80592" w:rsidRDefault="002D0DA2" w:rsidP="002D0DA2">
      <w:pPr>
        <w:rPr>
          <w:b/>
          <w:bCs/>
          <w:lang w:val="en-GB"/>
        </w:rPr>
      </w:pPr>
    </w:p>
    <w:p w14:paraId="596E3DD2" w14:textId="323DD074" w:rsidR="002D0DA2" w:rsidRPr="00A80592" w:rsidRDefault="002D0DA2" w:rsidP="002D0DA2">
      <w:pPr>
        <w:rPr>
          <w:b/>
          <w:bCs/>
          <w:lang w:val="en-DE"/>
        </w:rPr>
      </w:pPr>
      <w:r w:rsidRPr="00A80592">
        <w:rPr>
          <w:b/>
          <w:bCs/>
          <w:lang w:val="en-DE"/>
        </w:rPr>
        <w:t>Bad things:</w:t>
      </w:r>
    </w:p>
    <w:p w14:paraId="10BDB87D" w14:textId="1345A473" w:rsidR="007306AC" w:rsidRPr="00AF1D3A" w:rsidRDefault="00A80592" w:rsidP="002D0DA2">
      <w:pPr>
        <w:pStyle w:val="ListParagraph"/>
        <w:numPr>
          <w:ilvl w:val="0"/>
          <w:numId w:val="33"/>
        </w:numPr>
        <w:rPr>
          <w:lang w:val="en-GB"/>
        </w:rPr>
      </w:pPr>
      <w:r>
        <w:rPr>
          <w:b/>
          <w:bCs/>
          <w:lang w:val="en-DE"/>
        </w:rPr>
        <w:t>Clothes and scaling aren’t as good as I wante</w:t>
      </w:r>
      <w:r w:rsidR="006A03CD">
        <w:rPr>
          <w:b/>
          <w:bCs/>
          <w:lang w:val="en-DE"/>
        </w:rPr>
        <w:t xml:space="preserve">d – ideally, I would have </w:t>
      </w:r>
      <w:proofErr w:type="gramStart"/>
      <w:r w:rsidR="006A03CD">
        <w:rPr>
          <w:b/>
          <w:bCs/>
          <w:lang w:val="en-DE"/>
        </w:rPr>
        <w:t>spend</w:t>
      </w:r>
      <w:proofErr w:type="gramEnd"/>
      <w:r w:rsidR="006A03CD">
        <w:rPr>
          <w:b/>
          <w:bCs/>
          <w:lang w:val="en-DE"/>
        </w:rPr>
        <w:t xml:space="preserve"> more time modelling and texturing them to make them more accurate. </w:t>
      </w:r>
      <w:r>
        <w:rPr>
          <w:b/>
          <w:bCs/>
          <w:lang w:val="en-DE"/>
        </w:rPr>
        <w:t xml:space="preserve"> </w:t>
      </w:r>
    </w:p>
    <w:p w14:paraId="6118D2A0" w14:textId="77777777" w:rsidR="00AF1D3A" w:rsidRPr="00AF1D3A" w:rsidRDefault="00AF1D3A" w:rsidP="00AF1D3A">
      <w:pPr>
        <w:rPr>
          <w:lang w:val="en-GB"/>
        </w:rPr>
      </w:pPr>
    </w:p>
    <w:p w14:paraId="1B1283FF" w14:textId="77777777" w:rsidR="007306AC" w:rsidRDefault="007306AC" w:rsidP="007306AC">
      <w:pPr>
        <w:rPr>
          <w:b/>
          <w:bCs/>
          <w:lang w:val="en-DE"/>
        </w:rPr>
      </w:pPr>
    </w:p>
    <w:p w14:paraId="2BF4EB10" w14:textId="0AAC9D12" w:rsidR="00CE5506" w:rsidRPr="007306AC" w:rsidRDefault="007306AC" w:rsidP="007306AC">
      <w:pPr>
        <w:rPr>
          <w:b/>
          <w:bCs/>
          <w:lang w:val="en-GB"/>
        </w:rPr>
      </w:pPr>
      <w:r w:rsidRPr="007306AC">
        <w:rPr>
          <w:b/>
          <w:bCs/>
          <w:lang w:val="en-DE"/>
        </w:rPr>
        <w:t>How to Improve?</w:t>
      </w:r>
      <w:r w:rsidR="00CE5506" w:rsidRPr="007306AC">
        <w:rPr>
          <w:b/>
          <w:bCs/>
          <w:lang w:val="en-GB"/>
        </w:rPr>
        <w:br w:type="page"/>
      </w:r>
    </w:p>
    <w:p w14:paraId="6DEA997B" w14:textId="77777777" w:rsidR="00CE5506" w:rsidRPr="003C4F45" w:rsidRDefault="00CE5506" w:rsidP="0037614C">
      <w:pPr>
        <w:pStyle w:val="Heading1"/>
        <w:rPr>
          <w:lang w:val="en-GB"/>
        </w:rPr>
      </w:pPr>
      <w:bookmarkStart w:id="75" w:name="_Toc222978616"/>
      <w:bookmarkStart w:id="76" w:name="_Toc34045712"/>
      <w:bookmarkStart w:id="77" w:name="_Toc70071632"/>
      <w:r w:rsidRPr="003C4F45">
        <w:rPr>
          <w:lang w:val="en-GB"/>
        </w:rPr>
        <w:lastRenderedPageBreak/>
        <w:t>Annotated Bibliography</w:t>
      </w:r>
      <w:bookmarkEnd w:id="75"/>
      <w:bookmarkEnd w:id="76"/>
      <w:bookmarkEnd w:id="77"/>
    </w:p>
    <w:p w14:paraId="5C0EE743" w14:textId="77777777" w:rsidR="00CE5506" w:rsidRPr="003C4F45" w:rsidRDefault="00CE5506" w:rsidP="0037614C">
      <w:pPr>
        <w:rPr>
          <w:lang w:val="en-GB"/>
        </w:rPr>
      </w:pPr>
      <w:r w:rsidRPr="003C4F45">
        <w:rPr>
          <w:lang w:val="en-GB"/>
        </w:rPr>
        <w:t xml:space="preserve">This final section should list all relevant resources that you have consulted in researching your project. Each reference should also include a brief annotation. </w:t>
      </w:r>
    </w:p>
    <w:p w14:paraId="42CADE9D" w14:textId="77777777" w:rsidR="00CE5506" w:rsidRPr="003C4F45" w:rsidRDefault="00CE5506" w:rsidP="0037614C">
      <w:pPr>
        <w:rPr>
          <w:lang w:val="en-GB"/>
        </w:rPr>
      </w:pPr>
    </w:p>
    <w:p w14:paraId="7BCB0EBD" w14:textId="77777777" w:rsidR="00066B0D" w:rsidRDefault="00CE5506" w:rsidP="00066B0D">
      <w:pPr>
        <w:pStyle w:val="ListParagraph"/>
        <w:numPr>
          <w:ilvl w:val="0"/>
          <w:numId w:val="3"/>
        </w:numPr>
        <w:rPr>
          <w:lang w:val="en-GB"/>
        </w:rPr>
      </w:pPr>
      <w:bookmarkStart w:id="78" w:name="_Ref180721199"/>
      <w:r w:rsidRPr="003C4F45">
        <w:rPr>
          <w:lang w:val="en-GB"/>
        </w:rPr>
        <w:t xml:space="preserve">Sylvia Duckworth. A picture of a kitten at </w:t>
      </w:r>
      <w:proofErr w:type="spellStart"/>
      <w:r w:rsidRPr="003C4F45">
        <w:rPr>
          <w:lang w:val="en-GB"/>
        </w:rPr>
        <w:t>Hellifield</w:t>
      </w:r>
      <w:proofErr w:type="spellEnd"/>
      <w:r w:rsidRPr="003C4F45">
        <w:rPr>
          <w:lang w:val="en-GB"/>
        </w:rPr>
        <w:t xml:space="preserve"> Peel. </w:t>
      </w:r>
      <w:hyperlink r:id="rId48" w:history="1">
        <w:r w:rsidRPr="003C4F45">
          <w:rPr>
            <w:rStyle w:val="Hyperlink"/>
            <w:lang w:val="en-GB"/>
          </w:rPr>
          <w:t>http://www.geograph.org.uk/photo/640959</w:t>
        </w:r>
      </w:hyperlink>
      <w:r w:rsidRPr="003C4F45">
        <w:rPr>
          <w:lang w:val="en-GB"/>
        </w:rPr>
        <w:t>, 2007. Copyright Sylvia Duckworth and licensed for reuse under a Creative Commons Attribution-Share Alike 2.0 Generic Licence. Accessed August 2011.</w:t>
      </w:r>
    </w:p>
    <w:p w14:paraId="38016378" w14:textId="77777777" w:rsidR="00066B0D" w:rsidRDefault="00066B0D" w:rsidP="00066B0D">
      <w:pPr>
        <w:pStyle w:val="ListParagraph"/>
        <w:ind w:left="680"/>
        <w:jc w:val="left"/>
        <w:rPr>
          <w:lang w:val="en-GB"/>
        </w:rPr>
      </w:pPr>
    </w:p>
    <w:p w14:paraId="2851C158" w14:textId="77777777" w:rsidR="00CE5506" w:rsidRPr="003C4F45" w:rsidRDefault="00CE5506" w:rsidP="00066B0D">
      <w:pPr>
        <w:pStyle w:val="ListParagraph"/>
        <w:ind w:left="680"/>
        <w:jc w:val="left"/>
        <w:rPr>
          <w:lang w:val="en-GB"/>
        </w:rPr>
      </w:pPr>
      <w:r w:rsidRPr="003C4F45">
        <w:rPr>
          <w:lang w:val="en-GB"/>
        </w:rPr>
        <w:t xml:space="preserve">This is my annotation. I should add in a description here. </w:t>
      </w:r>
      <w:r w:rsidRPr="003C4F45">
        <w:rPr>
          <w:lang w:val="en-GB"/>
        </w:rPr>
        <w:br/>
      </w:r>
    </w:p>
    <w:p w14:paraId="63732322" w14:textId="77777777" w:rsidR="00066B0D" w:rsidRDefault="00CE5506" w:rsidP="00066B0D">
      <w:pPr>
        <w:pStyle w:val="ListParagraph"/>
        <w:numPr>
          <w:ilvl w:val="0"/>
          <w:numId w:val="3"/>
        </w:numPr>
        <w:rPr>
          <w:lang w:val="en-GB"/>
        </w:rPr>
      </w:pPr>
      <w:r w:rsidRPr="003C4F45">
        <w:rPr>
          <w:lang w:val="en-GB"/>
        </w:rPr>
        <w:t xml:space="preserve">Mark Neal, Jan </w:t>
      </w:r>
      <w:proofErr w:type="spellStart"/>
      <w:r w:rsidRPr="003C4F45">
        <w:rPr>
          <w:lang w:val="en-GB"/>
        </w:rPr>
        <w:t>Feyereisl</w:t>
      </w:r>
      <w:proofErr w:type="spellEnd"/>
      <w:r w:rsidRPr="003C4F45">
        <w:rPr>
          <w:lang w:val="en-GB"/>
        </w:rPr>
        <w:t xml:space="preserve">, Rosario </w:t>
      </w:r>
      <w:proofErr w:type="spellStart"/>
      <w:r w:rsidRPr="003C4F45">
        <w:rPr>
          <w:lang w:val="en-GB"/>
        </w:rPr>
        <w:t>Rascunà</w:t>
      </w:r>
      <w:proofErr w:type="spellEnd"/>
      <w:r w:rsidRPr="003C4F45">
        <w:rPr>
          <w:lang w:val="en-GB"/>
        </w:rPr>
        <w:t xml:space="preserve">, and </w:t>
      </w:r>
      <w:proofErr w:type="spellStart"/>
      <w:r w:rsidRPr="003C4F45">
        <w:rPr>
          <w:lang w:val="en-GB"/>
        </w:rPr>
        <w:t>Xiaolei</w:t>
      </w:r>
      <w:proofErr w:type="spellEnd"/>
      <w:r w:rsidRPr="003C4F45">
        <w:rPr>
          <w:lang w:val="en-GB"/>
        </w:rPr>
        <w:t xml:space="preserve"> Wang. </w:t>
      </w:r>
      <w:proofErr w:type="gramStart"/>
      <w:r w:rsidRPr="003C4F45">
        <w:rPr>
          <w:lang w:val="en-GB"/>
        </w:rPr>
        <w:t>Don’t</w:t>
      </w:r>
      <w:proofErr w:type="gramEnd"/>
      <w:r w:rsidRPr="003C4F45">
        <w:rPr>
          <w:lang w:val="en-GB"/>
        </w:rPr>
        <w:t xml:space="preserve"> touch me, I’m fine: Robot autonomy using an artificial innate immune system. In </w:t>
      </w:r>
      <w:r w:rsidRPr="003C4F45">
        <w:rPr>
          <w:i/>
          <w:lang w:val="en-GB"/>
        </w:rPr>
        <w:t>Proceedings of the 5th International Conference on Artificial Immune Systems</w:t>
      </w:r>
      <w:r w:rsidRPr="003C4F45">
        <w:rPr>
          <w:lang w:val="en-GB"/>
        </w:rPr>
        <w:t>, pages 349–361. Springer, 2006</w:t>
      </w:r>
      <w:bookmarkEnd w:id="78"/>
      <w:r w:rsidR="00066B0D">
        <w:rPr>
          <w:lang w:val="en-GB"/>
        </w:rPr>
        <w:t>.</w:t>
      </w:r>
    </w:p>
    <w:p w14:paraId="5317CB35" w14:textId="77777777" w:rsidR="00066B0D" w:rsidRDefault="00066B0D" w:rsidP="00066B0D">
      <w:pPr>
        <w:pStyle w:val="ListParagraph"/>
        <w:ind w:left="680"/>
        <w:jc w:val="left"/>
        <w:rPr>
          <w:lang w:val="en-GB"/>
        </w:rPr>
      </w:pPr>
    </w:p>
    <w:p w14:paraId="52DB93C2" w14:textId="77777777" w:rsidR="00CE5506" w:rsidRPr="003C4F45" w:rsidRDefault="00CE5506" w:rsidP="00066B0D">
      <w:pPr>
        <w:pStyle w:val="ListParagraph"/>
        <w:ind w:left="680"/>
        <w:jc w:val="left"/>
        <w:rPr>
          <w:lang w:val="en-GB"/>
        </w:rPr>
      </w:pPr>
      <w:r w:rsidRPr="003C4F45">
        <w:rPr>
          <w:lang w:val="en-GB"/>
        </w:rPr>
        <w:t>This paper…</w:t>
      </w:r>
      <w:r w:rsidRPr="003C4F45">
        <w:rPr>
          <w:lang w:val="en-GB"/>
        </w:rPr>
        <w:br/>
      </w:r>
    </w:p>
    <w:p w14:paraId="4CC05BB5" w14:textId="77777777" w:rsidR="00474A84" w:rsidRDefault="00CE5506" w:rsidP="0037614C">
      <w:pPr>
        <w:pStyle w:val="ListParagraph"/>
        <w:numPr>
          <w:ilvl w:val="0"/>
          <w:numId w:val="3"/>
        </w:numPr>
        <w:rPr>
          <w:lang w:val="en-GB"/>
        </w:rPr>
      </w:pPr>
      <w:bookmarkStart w:id="79" w:name="_Ref180721201"/>
      <w:r w:rsidRPr="003C4F45">
        <w:rPr>
          <w:lang w:val="en-GB"/>
        </w:rPr>
        <w:t xml:space="preserve">W.H. Press et al. </w:t>
      </w:r>
      <w:r w:rsidRPr="003C4F45">
        <w:rPr>
          <w:i/>
          <w:lang w:val="en-GB"/>
        </w:rPr>
        <w:t>Numerical recipes in C</w:t>
      </w:r>
      <w:r w:rsidRPr="003C4F45">
        <w:rPr>
          <w:lang w:val="en-GB"/>
        </w:rPr>
        <w:t>. Cambridge University Press Cambridge, 1992.</w:t>
      </w:r>
      <w:bookmarkEnd w:id="79"/>
    </w:p>
    <w:p w14:paraId="0A8B0D9E" w14:textId="77777777" w:rsidR="00474A84" w:rsidRDefault="00474A84" w:rsidP="00474A84">
      <w:pPr>
        <w:pStyle w:val="ListParagraph"/>
        <w:ind w:left="680"/>
        <w:rPr>
          <w:lang w:val="en-GB"/>
        </w:rPr>
      </w:pPr>
    </w:p>
    <w:p w14:paraId="1396183B" w14:textId="77777777" w:rsidR="00474A84" w:rsidRDefault="00CE5506" w:rsidP="00474A84">
      <w:pPr>
        <w:pStyle w:val="ListParagraph"/>
        <w:ind w:left="680"/>
        <w:rPr>
          <w:lang w:val="en-GB"/>
        </w:rPr>
      </w:pPr>
      <w:r w:rsidRPr="003C4F45">
        <w:rPr>
          <w:lang w:val="en-GB"/>
        </w:rPr>
        <w:t xml:space="preserve">This is my annotation. I can add in comments that are in </w:t>
      </w:r>
      <w:r w:rsidRPr="003C4F45">
        <w:rPr>
          <w:b/>
          <w:lang w:val="en-GB"/>
        </w:rPr>
        <w:t>bold</w:t>
      </w:r>
      <w:r w:rsidRPr="003C4F45">
        <w:rPr>
          <w:lang w:val="en-GB"/>
        </w:rPr>
        <w:t xml:space="preserve"> and </w:t>
      </w:r>
      <w:r w:rsidRPr="003C4F45">
        <w:rPr>
          <w:i/>
          <w:lang w:val="en-GB"/>
        </w:rPr>
        <w:t>italics</w:t>
      </w:r>
      <w:r w:rsidRPr="003C4F45">
        <w:rPr>
          <w:b/>
          <w:i/>
          <w:lang w:val="en-GB"/>
        </w:rPr>
        <w:t xml:space="preserve"> </w:t>
      </w:r>
      <w:r w:rsidRPr="003C4F45">
        <w:rPr>
          <w:lang w:val="en-GB"/>
        </w:rPr>
        <w:t>and then further</w:t>
      </w:r>
      <w:r w:rsidR="00474A84">
        <w:rPr>
          <w:lang w:val="en-GB"/>
        </w:rPr>
        <w:t xml:space="preserve"> </w:t>
      </w:r>
      <w:r w:rsidRPr="003C4F45">
        <w:rPr>
          <w:lang w:val="en-GB"/>
        </w:rPr>
        <w:t>content.</w:t>
      </w:r>
    </w:p>
    <w:p w14:paraId="002C3AE5" w14:textId="77777777" w:rsidR="00474A84" w:rsidRPr="00474A84" w:rsidRDefault="00474A84" w:rsidP="00474A84">
      <w:pPr>
        <w:pStyle w:val="ListParagraph"/>
        <w:ind w:left="680"/>
        <w:jc w:val="left"/>
        <w:rPr>
          <w:lang w:val="en-GB"/>
        </w:rPr>
      </w:pPr>
    </w:p>
    <w:p w14:paraId="3BDC2428" w14:textId="77777777" w:rsidR="00CE5506" w:rsidRPr="003C4F45" w:rsidRDefault="00CE5506" w:rsidP="0037614C">
      <w:pPr>
        <w:pStyle w:val="ListParagraph"/>
        <w:numPr>
          <w:ilvl w:val="0"/>
          <w:numId w:val="3"/>
        </w:numPr>
        <w:rPr>
          <w:lang w:val="en-GB"/>
        </w:rPr>
      </w:pPr>
      <w:bookmarkStart w:id="80" w:name="_Ref180722753"/>
      <w:r w:rsidRPr="003C4F45">
        <w:rPr>
          <w:lang w:val="en-GB"/>
        </w:rPr>
        <w:t xml:space="preserve">Various. Fail blog. </w:t>
      </w:r>
      <w:hyperlink r:id="rId49" w:history="1">
        <w:r w:rsidRPr="003C4F45">
          <w:rPr>
            <w:rStyle w:val="Hyperlink"/>
            <w:lang w:val="en-GB"/>
          </w:rPr>
          <w:t>http://www.failblog.org/</w:t>
        </w:r>
      </w:hyperlink>
      <w:r w:rsidRPr="003C4F45">
        <w:rPr>
          <w:lang w:val="en-GB"/>
        </w:rPr>
        <w:t>, August 2011. Accessed August 2011.</w:t>
      </w:r>
      <w:bookmarkEnd w:id="80"/>
      <w:r w:rsidRPr="003C4F45">
        <w:rPr>
          <w:lang w:val="en-GB"/>
        </w:rPr>
        <w:br/>
      </w:r>
      <w:r w:rsidRPr="003C4F45">
        <w:rPr>
          <w:lang w:val="en-GB"/>
        </w:rPr>
        <w:br/>
        <w:t xml:space="preserve">This is my annotation. I should add in a description here. </w:t>
      </w:r>
    </w:p>
    <w:p w14:paraId="0763D885" w14:textId="77777777" w:rsidR="00CE5506" w:rsidRPr="003C4F45" w:rsidRDefault="00CE5506" w:rsidP="0037614C">
      <w:pPr>
        <w:pStyle w:val="ListParagraph"/>
        <w:rPr>
          <w:lang w:val="en-GB"/>
        </w:rPr>
      </w:pPr>
    </w:p>
    <w:p w14:paraId="1C761AD8" w14:textId="77777777" w:rsidR="00CE5506" w:rsidRPr="003C4F45" w:rsidRDefault="00CE5506" w:rsidP="0037614C">
      <w:pPr>
        <w:pStyle w:val="ListParagraph"/>
        <w:numPr>
          <w:ilvl w:val="0"/>
          <w:numId w:val="3"/>
        </w:numPr>
        <w:rPr>
          <w:lang w:val="en-GB"/>
        </w:rPr>
      </w:pPr>
      <w:bookmarkStart w:id="81" w:name="_Ref258235107"/>
      <w:r w:rsidRPr="003C4F45">
        <w:rPr>
          <w:lang w:val="en-GB"/>
        </w:rPr>
        <w:t>Apache Software Foundation (2014) “</w:t>
      </w:r>
      <w:r w:rsidRPr="003C4F45">
        <w:rPr>
          <w:i/>
          <w:lang w:val="en-GB"/>
        </w:rPr>
        <w:t>Apache POI - the Java API for Microsoft Documents</w:t>
      </w:r>
      <w:r w:rsidRPr="003C4F45">
        <w:rPr>
          <w:lang w:val="en-GB"/>
        </w:rPr>
        <w:t xml:space="preserve">” (Online) Available at: </w:t>
      </w:r>
      <w:hyperlink r:id="rId50" w:history="1">
        <w:r w:rsidRPr="003C4F45">
          <w:rPr>
            <w:rStyle w:val="Hyperlink"/>
            <w:lang w:val="en-GB"/>
          </w:rPr>
          <w:t>http://poi.apache.org</w:t>
        </w:r>
      </w:hyperlink>
      <w:r w:rsidRPr="003C4F45">
        <w:rPr>
          <w:lang w:val="en-GB"/>
        </w:rPr>
        <w:t xml:space="preserve"> Accessed: 14</w:t>
      </w:r>
      <w:r w:rsidRPr="003C4F45">
        <w:rPr>
          <w:vertAlign w:val="superscript"/>
          <w:lang w:val="en-GB"/>
        </w:rPr>
        <w:t>th</w:t>
      </w:r>
      <w:r w:rsidRPr="003C4F45">
        <w:rPr>
          <w:lang w:val="en-GB"/>
        </w:rPr>
        <w:t xml:space="preserve"> March 2014.</w:t>
      </w:r>
      <w:bookmarkEnd w:id="81"/>
    </w:p>
    <w:p w14:paraId="79F0909B" w14:textId="77777777" w:rsidR="00CE5506" w:rsidRPr="003C4F45" w:rsidRDefault="00CE5506" w:rsidP="0037614C">
      <w:pPr>
        <w:pStyle w:val="ListParagraph"/>
        <w:rPr>
          <w:lang w:val="en-GB"/>
        </w:rPr>
      </w:pPr>
    </w:p>
    <w:p w14:paraId="1CE876BB" w14:textId="77777777" w:rsidR="00CE5506" w:rsidRPr="003C4F45" w:rsidRDefault="00CE5506" w:rsidP="0037614C">
      <w:pPr>
        <w:pStyle w:val="ListParagraph"/>
        <w:rPr>
          <w:lang w:val="en-GB"/>
        </w:rPr>
      </w:pPr>
      <w:r w:rsidRPr="003C4F45">
        <w:rPr>
          <w:lang w:val="en-GB"/>
        </w:rPr>
        <w:t>This is my annotation. I should add in a description here.</w:t>
      </w:r>
    </w:p>
    <w:p w14:paraId="1D1FB77B" w14:textId="77777777" w:rsidR="00CE5506" w:rsidRPr="003C4F45" w:rsidRDefault="00CE5506" w:rsidP="0037614C">
      <w:pPr>
        <w:rPr>
          <w:lang w:val="en-GB"/>
        </w:rPr>
      </w:pPr>
    </w:p>
    <w:p w14:paraId="64CEB177" w14:textId="77777777" w:rsidR="00CE5506" w:rsidRPr="003C4F45" w:rsidRDefault="00CE5506" w:rsidP="0037614C">
      <w:pPr>
        <w:pStyle w:val="ListParagraph"/>
        <w:numPr>
          <w:ilvl w:val="0"/>
          <w:numId w:val="3"/>
        </w:numPr>
        <w:rPr>
          <w:lang w:val="en-GB"/>
        </w:rPr>
      </w:pPr>
      <w:bookmarkStart w:id="82" w:name="_Ref258235124"/>
      <w:r w:rsidRPr="003C4F45">
        <w:rPr>
          <w:lang w:val="en-GB"/>
        </w:rPr>
        <w:t xml:space="preserve">Apache Software Foundation (2004) “Apache License, Version 2.0” (Online) Available at: </w:t>
      </w:r>
      <w:hyperlink r:id="rId51" w:history="1">
        <w:r w:rsidRPr="003C4F45">
          <w:rPr>
            <w:rStyle w:val="Hyperlink"/>
            <w:lang w:val="en-GB"/>
          </w:rPr>
          <w:t>http://www.apache.org/licenses/LICENSE-2.0</w:t>
        </w:r>
      </w:hyperlink>
      <w:r w:rsidRPr="003C4F45">
        <w:rPr>
          <w:lang w:val="en-GB"/>
        </w:rPr>
        <w:t xml:space="preserve"> Accessed: 14th March 2014.</w:t>
      </w:r>
      <w:bookmarkEnd w:id="82"/>
      <w:r w:rsidRPr="003C4F45">
        <w:rPr>
          <w:lang w:val="en-GB"/>
        </w:rPr>
        <w:t xml:space="preserve"> </w:t>
      </w:r>
    </w:p>
    <w:p w14:paraId="687AFC84" w14:textId="77777777" w:rsidR="00CE5506" w:rsidRPr="003C4F45" w:rsidRDefault="00CE5506" w:rsidP="0037614C">
      <w:pPr>
        <w:pStyle w:val="ListParagraph"/>
        <w:rPr>
          <w:lang w:val="en-GB"/>
        </w:rPr>
      </w:pPr>
    </w:p>
    <w:p w14:paraId="51364F6F" w14:textId="77777777" w:rsidR="00CE5506" w:rsidRPr="003C4F45" w:rsidRDefault="00CE5506" w:rsidP="0037614C">
      <w:pPr>
        <w:pStyle w:val="ListParagraph"/>
        <w:rPr>
          <w:lang w:val="en-GB"/>
        </w:rPr>
      </w:pPr>
      <w:r w:rsidRPr="003C4F45">
        <w:rPr>
          <w:lang w:val="en-GB"/>
        </w:rPr>
        <w:t>This is my annotation. I should add in a description here.</w:t>
      </w:r>
    </w:p>
    <w:p w14:paraId="2B923C5A" w14:textId="77777777" w:rsidR="00CE5506" w:rsidRPr="003C4F45" w:rsidRDefault="00CE5506" w:rsidP="0037614C">
      <w:pPr>
        <w:rPr>
          <w:lang w:val="en-GB"/>
        </w:rPr>
      </w:pPr>
    </w:p>
    <w:p w14:paraId="2422192C" w14:textId="77777777" w:rsidR="00CE5506" w:rsidRPr="003C4F45" w:rsidRDefault="00CE5506" w:rsidP="0037614C">
      <w:pPr>
        <w:pStyle w:val="ListParagraph"/>
        <w:numPr>
          <w:ilvl w:val="0"/>
          <w:numId w:val="3"/>
        </w:numPr>
        <w:rPr>
          <w:lang w:val="en-GB"/>
        </w:rPr>
      </w:pPr>
      <w:bookmarkStart w:id="83" w:name="_Ref480999028"/>
      <w:r w:rsidRPr="003C4F45">
        <w:rPr>
          <w:lang w:val="en-GB"/>
        </w:rPr>
        <w:t>Neil Taylor, “MMP</w:t>
      </w:r>
      <w:r w:rsidR="00863DD5" w:rsidRPr="003C4F45">
        <w:rPr>
          <w:lang w:val="en-GB"/>
        </w:rPr>
        <w:t>_S08 Project</w:t>
      </w:r>
      <w:r w:rsidR="00F1080E" w:rsidRPr="003C4F45">
        <w:rPr>
          <w:lang w:val="en-GB"/>
        </w:rPr>
        <w:t xml:space="preserve"> </w:t>
      </w:r>
      <w:r w:rsidRPr="003C4F45">
        <w:rPr>
          <w:lang w:val="en-GB"/>
        </w:rPr>
        <w:t>Report and Technical Work”, 201</w:t>
      </w:r>
      <w:r w:rsidR="008948ED" w:rsidRPr="003C4F45">
        <w:rPr>
          <w:lang w:val="en-GB"/>
        </w:rPr>
        <w:t>9</w:t>
      </w:r>
      <w:r w:rsidRPr="003C4F45">
        <w:rPr>
          <w:lang w:val="en-GB"/>
        </w:rPr>
        <w:t xml:space="preserve"> (Online) Available at: </w:t>
      </w:r>
      <w:hyperlink r:id="rId52" w:history="1">
        <w:r w:rsidRPr="003C4F45">
          <w:rPr>
            <w:rStyle w:val="Hyperlink"/>
            <w:lang w:val="en-GB"/>
          </w:rPr>
          <w:t>http://blackboard.aber.ac.uk/</w:t>
        </w:r>
      </w:hyperlink>
      <w:r w:rsidRPr="003C4F45">
        <w:rPr>
          <w:lang w:val="en-GB"/>
        </w:rPr>
        <w:t xml:space="preserve"> Accessed </w:t>
      </w:r>
      <w:r w:rsidR="008948ED" w:rsidRPr="003C4F45">
        <w:rPr>
          <w:lang w:val="en-GB"/>
        </w:rPr>
        <w:t>19</w:t>
      </w:r>
      <w:r w:rsidRPr="003C4F45">
        <w:rPr>
          <w:vertAlign w:val="superscript"/>
          <w:lang w:val="en-GB"/>
        </w:rPr>
        <w:t>th</w:t>
      </w:r>
      <w:r w:rsidRPr="003C4F45">
        <w:rPr>
          <w:lang w:val="en-GB"/>
        </w:rPr>
        <w:t xml:space="preserve"> </w:t>
      </w:r>
      <w:r w:rsidR="008948ED" w:rsidRPr="003C4F45">
        <w:rPr>
          <w:lang w:val="en-GB"/>
        </w:rPr>
        <w:t>February</w:t>
      </w:r>
      <w:r w:rsidRPr="003C4F45">
        <w:rPr>
          <w:lang w:val="en-GB"/>
        </w:rPr>
        <w:t xml:space="preserve"> 201</w:t>
      </w:r>
      <w:r w:rsidR="008948ED" w:rsidRPr="003C4F45">
        <w:rPr>
          <w:lang w:val="en-GB"/>
        </w:rPr>
        <w:t>9</w:t>
      </w:r>
      <w:r w:rsidRPr="003C4F45">
        <w:rPr>
          <w:lang w:val="en-GB"/>
        </w:rPr>
        <w:t>.</w:t>
      </w:r>
      <w:bookmarkEnd w:id="83"/>
      <w:r w:rsidRPr="003C4F45">
        <w:rPr>
          <w:lang w:val="en-GB"/>
        </w:rPr>
        <w:t xml:space="preserve"> </w:t>
      </w:r>
    </w:p>
    <w:p w14:paraId="4B2C639B" w14:textId="77777777" w:rsidR="00CE5506" w:rsidRPr="003C4F45" w:rsidRDefault="00CE5506" w:rsidP="0037614C">
      <w:pPr>
        <w:rPr>
          <w:lang w:val="en-GB"/>
        </w:rPr>
      </w:pPr>
    </w:p>
    <w:p w14:paraId="00F61B1D" w14:textId="77777777" w:rsidR="00CE5506" w:rsidRPr="003C4F45" w:rsidRDefault="00CE5506" w:rsidP="00066B0D">
      <w:pPr>
        <w:ind w:left="709"/>
        <w:rPr>
          <w:lang w:val="en-GB"/>
        </w:rPr>
      </w:pPr>
      <w:r w:rsidRPr="003C4F45">
        <w:rPr>
          <w:lang w:val="en-GB"/>
        </w:rPr>
        <w:t xml:space="preserve">A document that outlines information about the marking guide for the </w:t>
      </w:r>
      <w:r w:rsidR="00023B1D">
        <w:rPr>
          <w:lang w:val="en-GB"/>
        </w:rPr>
        <w:t xml:space="preserve">Project </w:t>
      </w:r>
      <w:r w:rsidRPr="003C4F45">
        <w:rPr>
          <w:lang w:val="en-GB"/>
        </w:rPr>
        <w:t xml:space="preserve">Report and Technical Work. This is published in the </w:t>
      </w:r>
      <w:r w:rsidR="00982505" w:rsidRPr="003C4F45">
        <w:rPr>
          <w:lang w:val="en-GB"/>
        </w:rPr>
        <w:t>Resources</w:t>
      </w:r>
      <w:r w:rsidRPr="003C4F45">
        <w:rPr>
          <w:lang w:val="en-GB"/>
        </w:rPr>
        <w:t xml:space="preserve"> folder</w:t>
      </w:r>
      <w:r w:rsidR="00A315F5" w:rsidRPr="003C4F45">
        <w:rPr>
          <w:lang w:val="en-GB"/>
        </w:rPr>
        <w:t xml:space="preserve"> on Blackboard</w:t>
      </w:r>
      <w:r w:rsidRPr="003C4F45">
        <w:rPr>
          <w:lang w:val="en-GB"/>
        </w:rPr>
        <w:t>.</w:t>
      </w:r>
      <w:r w:rsidRPr="003C4F45">
        <w:rPr>
          <w:lang w:val="en-GB"/>
        </w:rPr>
        <w:br/>
      </w:r>
    </w:p>
    <w:p w14:paraId="7C7AC6ED" w14:textId="77777777" w:rsidR="009B764F" w:rsidRPr="003C4F45" w:rsidRDefault="009B764F" w:rsidP="0037614C">
      <w:pPr>
        <w:rPr>
          <w:rFonts w:asciiTheme="majorHAnsi" w:eastAsiaTheme="majorEastAsia" w:hAnsiTheme="majorHAnsi" w:cstheme="majorBidi"/>
          <w:sz w:val="32"/>
          <w:szCs w:val="32"/>
          <w:lang w:val="en-GB"/>
        </w:rPr>
      </w:pPr>
      <w:bookmarkStart w:id="84" w:name="_Toc192777717"/>
      <w:r w:rsidRPr="003C4F45">
        <w:rPr>
          <w:lang w:val="en-GB"/>
        </w:rPr>
        <w:br w:type="page"/>
      </w:r>
    </w:p>
    <w:p w14:paraId="0D2E766D" w14:textId="77777777" w:rsidR="007F42B8" w:rsidRPr="003C4F45" w:rsidRDefault="00711DBE" w:rsidP="0037614C">
      <w:pPr>
        <w:pStyle w:val="Heading1"/>
        <w:rPr>
          <w:lang w:val="en-GB"/>
        </w:rPr>
      </w:pPr>
      <w:bookmarkStart w:id="85" w:name="_Toc222978613"/>
      <w:bookmarkStart w:id="86" w:name="_Toc34045713"/>
      <w:bookmarkStart w:id="87" w:name="_Toc70071633"/>
      <w:r w:rsidRPr="003C4F45">
        <w:rPr>
          <w:lang w:val="en-GB"/>
        </w:rPr>
        <w:lastRenderedPageBreak/>
        <w:t>Appendices</w:t>
      </w:r>
      <w:bookmarkEnd w:id="84"/>
      <w:bookmarkEnd w:id="85"/>
      <w:bookmarkEnd w:id="86"/>
      <w:bookmarkEnd w:id="87"/>
    </w:p>
    <w:p w14:paraId="4A81EA12" w14:textId="77777777" w:rsidR="00A17F3B" w:rsidRPr="003C4F45" w:rsidRDefault="00A17F3B" w:rsidP="0037614C">
      <w:pPr>
        <w:rPr>
          <w:lang w:val="en-GB"/>
        </w:rPr>
      </w:pPr>
      <w:r w:rsidRPr="003C4F45">
        <w:rPr>
          <w:lang w:val="en-GB"/>
        </w:rPr>
        <w:t>The appendices are for additional content that is useful to support the discussion in the report. It is material that is not necessarily needed in the body of the report, but its inclusion in the appendices makes it easy to access.</w:t>
      </w:r>
    </w:p>
    <w:p w14:paraId="74FD9066" w14:textId="77777777" w:rsidR="00A17F3B" w:rsidRPr="003C4F45" w:rsidRDefault="00A17F3B" w:rsidP="0037614C">
      <w:pPr>
        <w:rPr>
          <w:lang w:val="en-GB"/>
        </w:rPr>
      </w:pPr>
    </w:p>
    <w:p w14:paraId="3E998D6B" w14:textId="77777777" w:rsidR="00A17F3B" w:rsidRPr="003C4F45" w:rsidRDefault="00A17F3B" w:rsidP="0037614C">
      <w:pPr>
        <w:rPr>
          <w:lang w:val="en-GB"/>
        </w:rPr>
      </w:pPr>
      <w:r w:rsidRPr="003C4F45">
        <w:rPr>
          <w:lang w:val="en-GB"/>
        </w:rPr>
        <w:t xml:space="preserve">For example, if you have developed a Design Specification document as part of a plan-driven approach for the project, then it would be appropriate to include that document as an appendix. In the body of your </w:t>
      </w:r>
      <w:proofErr w:type="gramStart"/>
      <w:r w:rsidRPr="003C4F45">
        <w:rPr>
          <w:lang w:val="en-GB"/>
        </w:rPr>
        <w:t>report</w:t>
      </w:r>
      <w:proofErr w:type="gramEnd"/>
      <w:r w:rsidRPr="003C4F45">
        <w:rPr>
          <w:lang w:val="en-GB"/>
        </w:rPr>
        <w:t xml:space="preserve"> you would highlight the most interesting aspects of the design, referring your reader to the full specification for further detail.</w:t>
      </w:r>
    </w:p>
    <w:p w14:paraId="23D31F29" w14:textId="77777777" w:rsidR="00A17F3B" w:rsidRPr="003C4F45" w:rsidRDefault="00A17F3B" w:rsidP="0037614C">
      <w:pPr>
        <w:rPr>
          <w:lang w:val="en-GB"/>
        </w:rPr>
      </w:pPr>
    </w:p>
    <w:p w14:paraId="755F20D6" w14:textId="77777777" w:rsidR="00A17F3B" w:rsidRPr="003C4F45" w:rsidRDefault="00A17F3B" w:rsidP="0037614C">
      <w:pPr>
        <w:rPr>
          <w:lang w:val="en-GB"/>
        </w:rPr>
      </w:pPr>
      <w:r w:rsidRPr="003C4F45">
        <w:rPr>
          <w:lang w:val="en-GB"/>
        </w:rPr>
        <w:t>If you have taken an agile approach to developing the project, then you may be less likely to have developed a full requirements specification. Perhaps you use stories to keep track of the functionality and the ’future conversations’. It might not be relevant to include all of those in the body of your report. Instead, you might include those in an appendix.</w:t>
      </w:r>
    </w:p>
    <w:p w14:paraId="5D7BB3BE" w14:textId="77777777" w:rsidR="00A17F3B" w:rsidRPr="003C4F45" w:rsidRDefault="00A17F3B" w:rsidP="0037614C">
      <w:pPr>
        <w:rPr>
          <w:lang w:val="en-GB"/>
        </w:rPr>
      </w:pPr>
    </w:p>
    <w:p w14:paraId="6DAB5F8E" w14:textId="77777777" w:rsidR="00A17F3B" w:rsidRPr="003C4F45" w:rsidRDefault="00A17F3B" w:rsidP="0037614C">
      <w:pPr>
        <w:rPr>
          <w:lang w:val="en-GB"/>
        </w:rPr>
      </w:pPr>
      <w:r w:rsidRPr="003C4F45">
        <w:rPr>
          <w:lang w:val="en-GB"/>
        </w:rPr>
        <w:t>There is a balance to be struck between what is relevant to include in the body of your report and whether additional supporting evidence is appropriate in the appendices. Speak to your supervisor or the module coordinator if you have questions about this.</w:t>
      </w:r>
    </w:p>
    <w:p w14:paraId="627DBB20" w14:textId="77777777" w:rsidR="007068B4" w:rsidRPr="003C4F45" w:rsidRDefault="007068B4" w:rsidP="0037614C">
      <w:pPr>
        <w:rPr>
          <w:lang w:val="en-GB"/>
        </w:rPr>
      </w:pPr>
      <w:r w:rsidRPr="003C4F45">
        <w:rPr>
          <w:lang w:val="en-GB"/>
        </w:rPr>
        <w:br w:type="page"/>
      </w:r>
    </w:p>
    <w:p w14:paraId="0C80B43D" w14:textId="77777777" w:rsidR="002B67EA" w:rsidRPr="003C4F45" w:rsidRDefault="002B67EA" w:rsidP="0037614C">
      <w:pPr>
        <w:pStyle w:val="AppendixSection"/>
        <w:rPr>
          <w:lang w:val="en-GB"/>
        </w:rPr>
      </w:pPr>
      <w:bookmarkStart w:id="88" w:name="_Toc222978614"/>
      <w:bookmarkStart w:id="89" w:name="_Toc34045714"/>
      <w:bookmarkStart w:id="90" w:name="_Toc70071634"/>
      <w:r w:rsidRPr="003C4F45">
        <w:rPr>
          <w:lang w:val="en-GB"/>
        </w:rPr>
        <w:lastRenderedPageBreak/>
        <w:t>Thi</w:t>
      </w:r>
      <w:r w:rsidR="00031FBA" w:rsidRPr="003C4F45">
        <w:rPr>
          <w:lang w:val="en-GB"/>
        </w:rPr>
        <w:t>rd</w:t>
      </w:r>
      <w:r w:rsidR="00F56705" w:rsidRPr="003C4F45">
        <w:rPr>
          <w:lang w:val="en-GB"/>
        </w:rPr>
        <w:t>-</w:t>
      </w:r>
      <w:r w:rsidRPr="003C4F45">
        <w:rPr>
          <w:lang w:val="en-GB"/>
        </w:rPr>
        <w:t>Party Code</w:t>
      </w:r>
      <w:r w:rsidR="0042405C" w:rsidRPr="003C4F45">
        <w:rPr>
          <w:lang w:val="en-GB"/>
        </w:rPr>
        <w:t xml:space="preserve"> and Libraries</w:t>
      </w:r>
      <w:bookmarkEnd w:id="88"/>
      <w:bookmarkEnd w:id="89"/>
      <w:bookmarkEnd w:id="90"/>
    </w:p>
    <w:p w14:paraId="408F3412" w14:textId="77777777" w:rsidR="00932C40" w:rsidRPr="00724375" w:rsidRDefault="002B67EA" w:rsidP="0037614C">
      <w:pPr>
        <w:rPr>
          <w:b/>
          <w:bCs/>
          <w:lang w:val="en-GB"/>
        </w:rPr>
      </w:pPr>
      <w:r w:rsidRPr="00724375">
        <w:rPr>
          <w:b/>
          <w:bCs/>
          <w:lang w:val="en-GB"/>
        </w:rPr>
        <w:t>If you have made use of any third</w:t>
      </w:r>
      <w:r w:rsidR="00EA5150" w:rsidRPr="00724375">
        <w:rPr>
          <w:b/>
          <w:bCs/>
          <w:lang w:val="en-GB"/>
        </w:rPr>
        <w:t>-</w:t>
      </w:r>
      <w:r w:rsidRPr="00724375">
        <w:rPr>
          <w:b/>
          <w:bCs/>
          <w:lang w:val="en-GB"/>
        </w:rPr>
        <w:t xml:space="preserve">party code or software libraries, </w:t>
      </w:r>
      <w:proofErr w:type="gramStart"/>
      <w:r w:rsidRPr="00724375">
        <w:rPr>
          <w:b/>
          <w:bCs/>
          <w:lang w:val="en-GB"/>
        </w:rPr>
        <w:t>i.e.</w:t>
      </w:r>
      <w:proofErr w:type="gramEnd"/>
      <w:r w:rsidRPr="00724375">
        <w:rPr>
          <w:b/>
          <w:bCs/>
          <w:lang w:val="en-GB"/>
        </w:rPr>
        <w:t xml:space="preserve"> any code that you have not designed and written yourself, then you must include this appendix. </w:t>
      </w:r>
    </w:p>
    <w:p w14:paraId="7DCE194D" w14:textId="77777777" w:rsidR="00B16BD7" w:rsidRPr="00724375" w:rsidRDefault="00B16BD7" w:rsidP="0037614C">
      <w:pPr>
        <w:rPr>
          <w:b/>
          <w:bCs/>
          <w:lang w:val="en-GB"/>
        </w:rPr>
      </w:pPr>
    </w:p>
    <w:p w14:paraId="66AD9B94" w14:textId="77777777" w:rsidR="002B67EA" w:rsidRPr="00724375" w:rsidRDefault="002B67EA" w:rsidP="0037614C">
      <w:pPr>
        <w:rPr>
          <w:b/>
          <w:bCs/>
          <w:lang w:val="en-GB"/>
        </w:rPr>
      </w:pPr>
      <w:r w:rsidRPr="00724375">
        <w:rPr>
          <w:b/>
          <w:bCs/>
          <w:lang w:val="en-GB"/>
        </w:rPr>
        <w:t xml:space="preserve">Therefore, you need to clearly state what you have used and where the original material can be found. Also, if you have made any changes to the original versions, you must explain what you have changed. </w:t>
      </w:r>
    </w:p>
    <w:p w14:paraId="5D9D2D96" w14:textId="722E2527" w:rsidR="00703D53" w:rsidRDefault="00703D53" w:rsidP="0058401D">
      <w:pPr>
        <w:rPr>
          <w:lang w:val="en-GB"/>
        </w:rPr>
      </w:pPr>
    </w:p>
    <w:p w14:paraId="6F544B51" w14:textId="7636C88D" w:rsidR="001060C4" w:rsidRPr="0058401D" w:rsidRDefault="001060C4" w:rsidP="0058401D">
      <w:pPr>
        <w:rPr>
          <w:lang w:val="en-DE"/>
        </w:rPr>
      </w:pPr>
      <w:r w:rsidRPr="001060C4">
        <w:rPr>
          <w:b/>
          <w:bCs/>
          <w:lang w:val="en-DE"/>
        </w:rPr>
        <w:t>Body Visualiser</w:t>
      </w:r>
      <w:r>
        <w:rPr>
          <w:lang w:val="en-DE"/>
        </w:rPr>
        <w:t xml:space="preserve"> </w:t>
      </w:r>
      <w:r w:rsidR="0058401D">
        <w:rPr>
          <w:lang w:val="en-DE"/>
        </w:rPr>
        <w:t xml:space="preserve">– </w:t>
      </w:r>
      <w:r>
        <w:rPr>
          <w:lang w:val="en-DE"/>
        </w:rPr>
        <w:t>The</w:t>
      </w:r>
      <w:r w:rsidR="0058401D">
        <w:rPr>
          <w:lang w:val="en-DE"/>
        </w:rPr>
        <w:t xml:space="preserve"> </w:t>
      </w:r>
      <w:r>
        <w:rPr>
          <w:lang w:val="en-DE"/>
        </w:rPr>
        <w:t xml:space="preserve">reference site for the body </w:t>
      </w:r>
      <w:r w:rsidR="0058401D">
        <w:rPr>
          <w:lang w:val="en-DE"/>
        </w:rPr>
        <w:t xml:space="preserve">visuals that I used was </w:t>
      </w:r>
      <w:hyperlink r:id="rId53" w:history="1">
        <w:r w:rsidR="0058401D" w:rsidRPr="00310DAC">
          <w:rPr>
            <w:rStyle w:val="Hyperlink"/>
            <w:lang w:val="en-DE"/>
          </w:rPr>
          <w:t>https://bodyvisualizer.com/female.html</w:t>
        </w:r>
      </w:hyperlink>
      <w:r w:rsidR="0058401D">
        <w:rPr>
          <w:lang w:val="en-DE"/>
        </w:rPr>
        <w:t xml:space="preserve">. This was </w:t>
      </w:r>
      <w:r w:rsidR="00951EA3">
        <w:rPr>
          <w:lang w:val="en-DE"/>
        </w:rPr>
        <w:t xml:space="preserve">for use in VR and is a point of reference. </w:t>
      </w:r>
      <w:r w:rsidR="00E55507">
        <w:rPr>
          <w:lang w:val="en-DE"/>
        </w:rPr>
        <w:t xml:space="preserve">This is an open-source web application. </w:t>
      </w:r>
    </w:p>
    <w:p w14:paraId="15D909F1" w14:textId="473D6142" w:rsidR="00C006D6" w:rsidRPr="00C006D6" w:rsidRDefault="00C006D6" w:rsidP="0058401D">
      <w:pPr>
        <w:rPr>
          <w:b/>
          <w:bCs/>
          <w:lang w:val="en-GB"/>
        </w:rPr>
      </w:pPr>
    </w:p>
    <w:p w14:paraId="18C9017D" w14:textId="74D8608B" w:rsidR="00C006D6" w:rsidRPr="00724375" w:rsidRDefault="00C006D6" w:rsidP="0058401D">
      <w:pPr>
        <w:rPr>
          <w:lang w:val="en-DE"/>
        </w:rPr>
      </w:pPr>
      <w:r w:rsidRPr="00C006D6">
        <w:rPr>
          <w:b/>
          <w:bCs/>
          <w:lang w:val="en-DE"/>
        </w:rPr>
        <w:t>Male</w:t>
      </w:r>
      <w:r w:rsidR="00E10ED2">
        <w:rPr>
          <w:b/>
          <w:bCs/>
          <w:lang w:val="en-DE"/>
        </w:rPr>
        <w:t xml:space="preserve"> 3D</w:t>
      </w:r>
      <w:r w:rsidRPr="00C006D6">
        <w:rPr>
          <w:b/>
          <w:bCs/>
          <w:lang w:val="en-DE"/>
        </w:rPr>
        <w:t xml:space="preserve"> Model –</w:t>
      </w:r>
      <w:r w:rsidR="00724375">
        <w:rPr>
          <w:b/>
          <w:bCs/>
          <w:lang w:val="en-DE"/>
        </w:rPr>
        <w:t xml:space="preserve"> </w:t>
      </w:r>
      <w:r w:rsidR="00724375" w:rsidRPr="00425533">
        <w:rPr>
          <w:lang w:val="en-DE"/>
        </w:rPr>
        <w:t xml:space="preserve">The mannequin was used within the application to be the main model for the clothing items. The model is open source and available from TurboSquid.com. </w:t>
      </w:r>
    </w:p>
    <w:p w14:paraId="229AE6F0" w14:textId="17EA2927" w:rsidR="00C006D6" w:rsidRPr="00C006D6" w:rsidRDefault="00C006D6" w:rsidP="0058401D">
      <w:pPr>
        <w:rPr>
          <w:b/>
          <w:bCs/>
          <w:lang w:val="en-DE"/>
        </w:rPr>
      </w:pPr>
    </w:p>
    <w:p w14:paraId="6C4C29ED" w14:textId="639F115A" w:rsidR="00C006D6" w:rsidRPr="00425533" w:rsidRDefault="00C006D6" w:rsidP="0058401D">
      <w:pPr>
        <w:rPr>
          <w:lang w:val="en-DE"/>
        </w:rPr>
      </w:pPr>
      <w:r w:rsidRPr="00C006D6">
        <w:rPr>
          <w:b/>
          <w:bCs/>
          <w:lang w:val="en-DE"/>
        </w:rPr>
        <w:t>Female</w:t>
      </w:r>
      <w:r w:rsidR="00E10ED2">
        <w:rPr>
          <w:b/>
          <w:bCs/>
          <w:lang w:val="en-DE"/>
        </w:rPr>
        <w:t xml:space="preserve"> 3D</w:t>
      </w:r>
      <w:r w:rsidRPr="00C006D6">
        <w:rPr>
          <w:b/>
          <w:bCs/>
          <w:lang w:val="en-DE"/>
        </w:rPr>
        <w:t xml:space="preserve"> Model </w:t>
      </w:r>
      <w:r w:rsidR="00E10ED2">
        <w:rPr>
          <w:b/>
          <w:bCs/>
          <w:lang w:val="en-DE"/>
        </w:rPr>
        <w:t>–</w:t>
      </w:r>
      <w:r w:rsidRPr="00C006D6">
        <w:rPr>
          <w:b/>
          <w:bCs/>
          <w:lang w:val="en-DE"/>
        </w:rPr>
        <w:t xml:space="preserve"> </w:t>
      </w:r>
      <w:r w:rsidR="00E10ED2" w:rsidRPr="00425533">
        <w:rPr>
          <w:lang w:val="en-DE"/>
        </w:rPr>
        <w:t>The mannequin was used within the application to be the main model for the clothing items. The model is open source</w:t>
      </w:r>
      <w:r w:rsidR="00E75936" w:rsidRPr="00425533">
        <w:rPr>
          <w:lang w:val="en-DE"/>
        </w:rPr>
        <w:t xml:space="preserve"> and available from TurboSquid.com. </w:t>
      </w:r>
    </w:p>
    <w:p w14:paraId="6EA29435" w14:textId="50933EDC" w:rsidR="00703D53" w:rsidRDefault="00703D53" w:rsidP="0058401D">
      <w:pPr>
        <w:rPr>
          <w:lang w:val="en-GB"/>
        </w:rPr>
      </w:pPr>
    </w:p>
    <w:p w14:paraId="08FBBF9A" w14:textId="409FB195" w:rsidR="00606897" w:rsidRPr="003C4F45" w:rsidRDefault="00703D53" w:rsidP="0058401D">
      <w:pPr>
        <w:rPr>
          <w:lang w:val="en-GB"/>
        </w:rPr>
      </w:pPr>
      <w:proofErr w:type="spellStart"/>
      <w:r w:rsidRPr="00703D53">
        <w:rPr>
          <w:b/>
          <w:bCs/>
          <w:lang w:val="en-DE"/>
        </w:rPr>
        <w:t>EZSoftBone</w:t>
      </w:r>
      <w:proofErr w:type="spellEnd"/>
      <w:r w:rsidR="00C006D6">
        <w:rPr>
          <w:b/>
          <w:bCs/>
          <w:lang w:val="en-DE"/>
        </w:rPr>
        <w:t xml:space="preserve"> Package</w:t>
      </w:r>
      <w:r w:rsidRPr="00703D53">
        <w:rPr>
          <w:b/>
          <w:bCs/>
          <w:lang w:val="en-DE"/>
        </w:rPr>
        <w:t xml:space="preserve"> </w:t>
      </w:r>
      <w:r>
        <w:rPr>
          <w:b/>
          <w:bCs/>
          <w:lang w:val="en-DE"/>
        </w:rPr>
        <w:t xml:space="preserve">– </w:t>
      </w:r>
      <w:r w:rsidRPr="00425533">
        <w:rPr>
          <w:szCs w:val="22"/>
          <w:lang w:val="en-DE"/>
        </w:rPr>
        <w:t>This package was used to control the physics of the clothing objects.</w:t>
      </w:r>
      <w:r w:rsidRPr="00425533">
        <w:rPr>
          <w:b/>
          <w:bCs/>
          <w:szCs w:val="22"/>
          <w:lang w:val="en-DE"/>
        </w:rPr>
        <w:t xml:space="preserve"> </w:t>
      </w:r>
      <w:r w:rsidR="00425533" w:rsidRPr="00425533">
        <w:rPr>
          <w:szCs w:val="22"/>
          <w:lang w:val="en-DE"/>
        </w:rPr>
        <w:t>Version</w:t>
      </w:r>
      <w:r w:rsidR="00425533" w:rsidRPr="00425533">
        <w:rPr>
          <w:b/>
          <w:bCs/>
          <w:szCs w:val="22"/>
          <w:lang w:val="en-DE"/>
        </w:rPr>
        <w:t xml:space="preserve"> </w:t>
      </w:r>
      <w:r w:rsidR="00425533" w:rsidRPr="00425533">
        <w:rPr>
          <w:color w:val="212121"/>
          <w:szCs w:val="22"/>
          <w:shd w:val="clear" w:color="auto" w:fill="FFFFFF"/>
        </w:rPr>
        <w:t>1.6.0</w:t>
      </w:r>
      <w:r w:rsidR="00425533" w:rsidRPr="00425533">
        <w:rPr>
          <w:color w:val="212121"/>
          <w:szCs w:val="22"/>
          <w:shd w:val="clear" w:color="auto" w:fill="FFFFFF"/>
          <w:lang w:val="en-DE"/>
        </w:rPr>
        <w:t xml:space="preserve"> was used. </w:t>
      </w:r>
      <w:r w:rsidR="00190B54" w:rsidRPr="00425533">
        <w:rPr>
          <w:szCs w:val="22"/>
          <w:lang w:val="en-GB"/>
        </w:rPr>
        <w:t xml:space="preserve">The </w:t>
      </w:r>
      <w:r w:rsidR="00190B54" w:rsidRPr="00425533">
        <w:rPr>
          <w:szCs w:val="22"/>
          <w:lang w:val="en-DE"/>
        </w:rPr>
        <w:t>package</w:t>
      </w:r>
      <w:r w:rsidR="00190B54" w:rsidRPr="00425533">
        <w:rPr>
          <w:szCs w:val="22"/>
          <w:lang w:val="en-GB"/>
        </w:rPr>
        <w:t xml:space="preserve"> is open </w:t>
      </w:r>
      <w:r w:rsidR="00606897" w:rsidRPr="00425533">
        <w:rPr>
          <w:szCs w:val="22"/>
          <w:lang w:val="en-GB"/>
        </w:rPr>
        <w:t>source,</w:t>
      </w:r>
      <w:r w:rsidR="00190B54" w:rsidRPr="00425533">
        <w:rPr>
          <w:szCs w:val="22"/>
          <w:lang w:val="en-GB"/>
        </w:rPr>
        <w:t xml:space="preserve"> and it is available from the </w:t>
      </w:r>
      <w:r w:rsidR="00190B54" w:rsidRPr="00425533">
        <w:rPr>
          <w:szCs w:val="22"/>
          <w:lang w:val="en-DE"/>
        </w:rPr>
        <w:t>Unity Asset Store for free</w:t>
      </w:r>
      <w:r w:rsidR="00190B54" w:rsidRPr="00425533">
        <w:rPr>
          <w:szCs w:val="22"/>
          <w:lang w:val="en-GB"/>
        </w:rPr>
        <w:t>.</w:t>
      </w:r>
      <w:r w:rsidR="00606897" w:rsidRPr="00425533">
        <w:rPr>
          <w:szCs w:val="22"/>
          <w:lang w:val="en-DE"/>
        </w:rPr>
        <w:t xml:space="preserve"> </w:t>
      </w:r>
      <w:r w:rsidR="00606897" w:rsidRPr="00425533">
        <w:rPr>
          <w:szCs w:val="22"/>
          <w:lang w:val="en-GB"/>
        </w:rPr>
        <w:t xml:space="preserve">This </w:t>
      </w:r>
      <w:r w:rsidR="00606897" w:rsidRPr="00425533">
        <w:rPr>
          <w:szCs w:val="22"/>
          <w:lang w:val="en-DE"/>
        </w:rPr>
        <w:t xml:space="preserve">component </w:t>
      </w:r>
      <w:r w:rsidR="00606897" w:rsidRPr="00425533">
        <w:rPr>
          <w:szCs w:val="22"/>
          <w:lang w:val="en-GB"/>
        </w:rPr>
        <w:t>was used without modification.</w:t>
      </w:r>
      <w:r w:rsidR="00606897" w:rsidRPr="003C4F45">
        <w:rPr>
          <w:lang w:val="en-GB"/>
        </w:rPr>
        <w:t xml:space="preserve"> </w:t>
      </w:r>
    </w:p>
    <w:p w14:paraId="2A045A66" w14:textId="4C81CEDC" w:rsidR="00703D53" w:rsidRDefault="00703D53" w:rsidP="0058401D">
      <w:pPr>
        <w:rPr>
          <w:b/>
          <w:bCs/>
          <w:lang w:val="en-DE"/>
        </w:rPr>
      </w:pPr>
    </w:p>
    <w:p w14:paraId="2AE99B06" w14:textId="6CD91A10" w:rsidR="00703D53" w:rsidRPr="00190B54" w:rsidRDefault="00703D53" w:rsidP="0058401D">
      <w:pPr>
        <w:rPr>
          <w:lang w:val="en-DE"/>
        </w:rPr>
      </w:pPr>
      <w:r w:rsidRPr="00190B54">
        <w:rPr>
          <w:lang w:val="en-DE"/>
        </w:rPr>
        <w:t>A link to more information about this asset can be found here: https://unitylist.com/p/td5/EZ-Soft-Bone</w:t>
      </w:r>
    </w:p>
    <w:p w14:paraId="70AA130E" w14:textId="77777777" w:rsidR="00703D53" w:rsidRPr="00C006D6" w:rsidRDefault="00703D53" w:rsidP="0037614C">
      <w:pPr>
        <w:rPr>
          <w:lang w:val="en-DE"/>
        </w:rPr>
      </w:pPr>
    </w:p>
    <w:p w14:paraId="19FADFA4" w14:textId="77777777" w:rsidR="009A54F2" w:rsidRPr="003C4F45" w:rsidRDefault="009A54F2" w:rsidP="0037614C">
      <w:pPr>
        <w:rPr>
          <w:lang w:val="en-GB"/>
        </w:rPr>
      </w:pPr>
    </w:p>
    <w:p w14:paraId="48624BED" w14:textId="0A0838C7" w:rsidR="009A54F2" w:rsidRPr="00C006D6" w:rsidRDefault="009A54F2" w:rsidP="0037614C">
      <w:pPr>
        <w:rPr>
          <w:i/>
          <w:iCs/>
          <w:lang w:val="en-GB"/>
        </w:rPr>
      </w:pPr>
      <w:r w:rsidRPr="00C006D6">
        <w:rPr>
          <w:b/>
          <w:i/>
          <w:iCs/>
          <w:lang w:val="en-GB"/>
        </w:rPr>
        <w:t>Apache POI library</w:t>
      </w:r>
      <w:r w:rsidRPr="00C006D6">
        <w:rPr>
          <w:i/>
          <w:iCs/>
          <w:lang w:val="en-GB"/>
        </w:rPr>
        <w:t xml:space="preserve"> – The p</w:t>
      </w:r>
      <w:r w:rsidR="00BE40EA" w:rsidRPr="00C006D6">
        <w:rPr>
          <w:i/>
          <w:iCs/>
          <w:lang w:val="en-GB"/>
        </w:rPr>
        <w:t xml:space="preserve">roject has been used to read and write </w:t>
      </w:r>
      <w:r w:rsidR="00876154" w:rsidRPr="00C006D6">
        <w:rPr>
          <w:i/>
          <w:iCs/>
          <w:lang w:val="en-GB"/>
        </w:rPr>
        <w:t>Mi</w:t>
      </w:r>
      <w:r w:rsidR="005A4A1D" w:rsidRPr="00C006D6">
        <w:rPr>
          <w:i/>
          <w:iCs/>
          <w:lang w:val="en-GB"/>
        </w:rPr>
        <w:t>crosoft</w:t>
      </w:r>
      <w:r w:rsidR="00876154" w:rsidRPr="00C006D6">
        <w:rPr>
          <w:i/>
          <w:iCs/>
          <w:lang w:val="en-GB"/>
        </w:rPr>
        <w:t xml:space="preserve"> Excel files (</w:t>
      </w:r>
      <w:r w:rsidR="00BE40EA" w:rsidRPr="00C006D6">
        <w:rPr>
          <w:i/>
          <w:iCs/>
          <w:lang w:val="en-GB"/>
        </w:rPr>
        <w:t>XLS</w:t>
      </w:r>
      <w:r w:rsidR="00876154" w:rsidRPr="00C006D6">
        <w:rPr>
          <w:i/>
          <w:iCs/>
          <w:lang w:val="en-GB"/>
        </w:rPr>
        <w:t xml:space="preserve">) </w:t>
      </w:r>
      <w:r w:rsidR="00BE40EA" w:rsidRPr="00C006D6">
        <w:rPr>
          <w:i/>
          <w:iCs/>
          <w:lang w:val="en-GB"/>
        </w:rPr>
        <w:t xml:space="preserve">as part of the interaction with the client’s existing system for processing data. Version 3.10-FINAL was used. The library is open </w:t>
      </w:r>
      <w:proofErr w:type="gramStart"/>
      <w:r w:rsidR="00BE40EA" w:rsidRPr="00C006D6">
        <w:rPr>
          <w:i/>
          <w:iCs/>
          <w:lang w:val="en-GB"/>
        </w:rPr>
        <w:t>source</w:t>
      </w:r>
      <w:proofErr w:type="gramEnd"/>
      <w:r w:rsidR="00BE40EA" w:rsidRPr="00C006D6">
        <w:rPr>
          <w:i/>
          <w:iCs/>
          <w:lang w:val="en-GB"/>
        </w:rPr>
        <w:t xml:space="preserve"> and it is available </w:t>
      </w:r>
      <w:r w:rsidR="00876154" w:rsidRPr="00C006D6">
        <w:rPr>
          <w:i/>
          <w:iCs/>
          <w:lang w:val="en-GB"/>
        </w:rPr>
        <w:t xml:space="preserve">from the Apache Software Foundation </w:t>
      </w:r>
      <w:r w:rsidR="00876154" w:rsidRPr="00C006D6">
        <w:rPr>
          <w:i/>
          <w:iCs/>
          <w:lang w:val="en-GB"/>
        </w:rPr>
        <w:fldChar w:fldCharType="begin"/>
      </w:r>
      <w:r w:rsidR="00876154" w:rsidRPr="00C006D6">
        <w:rPr>
          <w:i/>
          <w:iCs/>
          <w:lang w:val="en-GB"/>
        </w:rPr>
        <w:instrText xml:space="preserve"> REF _Ref258235107 \r \h </w:instrText>
      </w:r>
      <w:r w:rsidR="00D61D84" w:rsidRPr="00C006D6">
        <w:rPr>
          <w:i/>
          <w:iCs/>
          <w:lang w:val="en-GB"/>
        </w:rPr>
        <w:instrText xml:space="preserve"> \* MERGEFORMAT </w:instrText>
      </w:r>
      <w:r w:rsidR="00876154" w:rsidRPr="00C006D6">
        <w:rPr>
          <w:i/>
          <w:iCs/>
          <w:lang w:val="en-GB"/>
        </w:rPr>
      </w:r>
      <w:r w:rsidR="00876154" w:rsidRPr="00C006D6">
        <w:rPr>
          <w:i/>
          <w:iCs/>
          <w:lang w:val="en-GB"/>
        </w:rPr>
        <w:fldChar w:fldCharType="separate"/>
      </w:r>
      <w:r w:rsidR="00BD37AF" w:rsidRPr="00C006D6">
        <w:rPr>
          <w:i/>
          <w:iCs/>
          <w:lang w:val="en-GB"/>
        </w:rPr>
        <w:t>[5]</w:t>
      </w:r>
      <w:r w:rsidR="00876154" w:rsidRPr="00C006D6">
        <w:rPr>
          <w:i/>
          <w:iCs/>
          <w:lang w:val="en-GB"/>
        </w:rPr>
        <w:fldChar w:fldCharType="end"/>
      </w:r>
      <w:r w:rsidR="00BE40EA" w:rsidRPr="00C006D6">
        <w:rPr>
          <w:i/>
          <w:iCs/>
          <w:lang w:val="en-GB"/>
        </w:rPr>
        <w:t>. The library is released using t</w:t>
      </w:r>
      <w:r w:rsidR="00876154" w:rsidRPr="00C006D6">
        <w:rPr>
          <w:i/>
          <w:iCs/>
          <w:lang w:val="en-GB"/>
        </w:rPr>
        <w:t xml:space="preserve">he Apache License </w:t>
      </w:r>
      <w:r w:rsidR="00876154" w:rsidRPr="00C006D6">
        <w:rPr>
          <w:i/>
          <w:iCs/>
          <w:lang w:val="en-GB"/>
        </w:rPr>
        <w:fldChar w:fldCharType="begin"/>
      </w:r>
      <w:r w:rsidR="00876154" w:rsidRPr="00C006D6">
        <w:rPr>
          <w:i/>
          <w:iCs/>
          <w:lang w:val="en-GB"/>
        </w:rPr>
        <w:instrText xml:space="preserve"> REF _Ref258235124 \r \h </w:instrText>
      </w:r>
      <w:r w:rsidR="00D61D84" w:rsidRPr="00C006D6">
        <w:rPr>
          <w:i/>
          <w:iCs/>
          <w:lang w:val="en-GB"/>
        </w:rPr>
        <w:instrText xml:space="preserve"> \* MERGEFORMAT </w:instrText>
      </w:r>
      <w:r w:rsidR="00876154" w:rsidRPr="00C006D6">
        <w:rPr>
          <w:i/>
          <w:iCs/>
          <w:lang w:val="en-GB"/>
        </w:rPr>
      </w:r>
      <w:r w:rsidR="00876154" w:rsidRPr="00C006D6">
        <w:rPr>
          <w:i/>
          <w:iCs/>
          <w:lang w:val="en-GB"/>
        </w:rPr>
        <w:fldChar w:fldCharType="separate"/>
      </w:r>
      <w:r w:rsidR="00BD37AF" w:rsidRPr="00C006D6">
        <w:rPr>
          <w:i/>
          <w:iCs/>
          <w:lang w:val="en-GB"/>
        </w:rPr>
        <w:t>[6]</w:t>
      </w:r>
      <w:r w:rsidR="00876154" w:rsidRPr="00C006D6">
        <w:rPr>
          <w:i/>
          <w:iCs/>
          <w:lang w:val="en-GB"/>
        </w:rPr>
        <w:fldChar w:fldCharType="end"/>
      </w:r>
      <w:r w:rsidR="00876154" w:rsidRPr="00C006D6">
        <w:rPr>
          <w:i/>
          <w:iCs/>
          <w:lang w:val="en-GB"/>
        </w:rPr>
        <w:t>.</w:t>
      </w:r>
      <w:r w:rsidR="00982587" w:rsidRPr="00C006D6">
        <w:rPr>
          <w:i/>
          <w:iCs/>
          <w:lang w:val="en-GB"/>
        </w:rPr>
        <w:t xml:space="preserve"> This library was used without modification. </w:t>
      </w:r>
    </w:p>
    <w:p w14:paraId="7E07A985" w14:textId="77777777" w:rsidR="009A54F2" w:rsidRPr="00C006D6" w:rsidRDefault="009A54F2" w:rsidP="0037614C">
      <w:pPr>
        <w:rPr>
          <w:i/>
          <w:iCs/>
          <w:lang w:val="en-GB"/>
        </w:rPr>
      </w:pPr>
    </w:p>
    <w:p w14:paraId="06FF5F23" w14:textId="77777777" w:rsidR="00982587" w:rsidRPr="00C006D6" w:rsidRDefault="00EA5150" w:rsidP="0037614C">
      <w:pPr>
        <w:rPr>
          <w:i/>
          <w:iCs/>
          <w:lang w:val="en-GB"/>
        </w:rPr>
      </w:pPr>
      <w:r w:rsidRPr="00C006D6">
        <w:rPr>
          <w:i/>
          <w:iCs/>
          <w:lang w:val="en-GB"/>
        </w:rPr>
        <w:t>Include as many declarations as appropriate for your work. The specific wording is less important than the fact that you are declaring the relevant work.</w:t>
      </w:r>
    </w:p>
    <w:p w14:paraId="0DF17319" w14:textId="77777777" w:rsidR="005A0731" w:rsidRPr="00C006D6" w:rsidRDefault="005A0731" w:rsidP="0037614C">
      <w:pPr>
        <w:rPr>
          <w:i/>
          <w:iCs/>
          <w:lang w:val="en-GB"/>
        </w:rPr>
      </w:pPr>
    </w:p>
    <w:p w14:paraId="02D92E19" w14:textId="77777777" w:rsidR="009A54F2" w:rsidRPr="00C006D6" w:rsidRDefault="009A54F2" w:rsidP="0037614C">
      <w:pPr>
        <w:rPr>
          <w:i/>
          <w:iCs/>
          <w:lang w:val="en-GB"/>
        </w:rPr>
      </w:pPr>
    </w:p>
    <w:p w14:paraId="60CA2868" w14:textId="77777777" w:rsidR="00875F45" w:rsidRPr="00C006D6" w:rsidRDefault="00875F45" w:rsidP="0037614C">
      <w:pPr>
        <w:rPr>
          <w:rFonts w:asciiTheme="majorHAnsi" w:eastAsiaTheme="majorEastAsia" w:hAnsiTheme="majorHAnsi" w:cstheme="majorBidi"/>
          <w:i/>
          <w:iCs/>
          <w:sz w:val="26"/>
          <w:szCs w:val="26"/>
          <w:lang w:val="en-GB"/>
        </w:rPr>
      </w:pPr>
      <w:r w:rsidRPr="00C006D6">
        <w:rPr>
          <w:i/>
          <w:iCs/>
          <w:lang w:val="en-GB"/>
        </w:rPr>
        <w:br w:type="page"/>
      </w:r>
    </w:p>
    <w:p w14:paraId="467D07E2" w14:textId="4664D2F6" w:rsidR="00D61D84" w:rsidRPr="003C4F45" w:rsidRDefault="00EE05B0" w:rsidP="0037614C">
      <w:pPr>
        <w:pStyle w:val="AppendixSection"/>
        <w:rPr>
          <w:lang w:val="en-GB"/>
        </w:rPr>
      </w:pPr>
      <w:bookmarkStart w:id="91" w:name="_Toc34045715"/>
      <w:bookmarkStart w:id="92" w:name="_Toc222978615"/>
      <w:bookmarkStart w:id="93" w:name="_Toc70071635"/>
      <w:r>
        <w:rPr>
          <w:noProof/>
          <w:lang w:val="en-GB"/>
        </w:rPr>
        <w:lastRenderedPageBreak/>
        <w:drawing>
          <wp:anchor distT="0" distB="0" distL="114300" distR="114300" simplePos="0" relativeHeight="251661312" behindDoc="0" locked="0" layoutInCell="1" allowOverlap="1" wp14:anchorId="0357B0A7" wp14:editId="577D078C">
            <wp:simplePos x="0" y="0"/>
            <wp:positionH relativeFrom="margin">
              <wp:align>center</wp:align>
            </wp:positionH>
            <wp:positionV relativeFrom="paragraph">
              <wp:posOffset>347345</wp:posOffset>
            </wp:positionV>
            <wp:extent cx="4408778" cy="8509000"/>
            <wp:effectExtent l="0" t="0" r="0" b="6350"/>
            <wp:wrapSquare wrapText="bothSides"/>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54"/>
                    <a:stretch>
                      <a:fillRect/>
                    </a:stretch>
                  </pic:blipFill>
                  <pic:spPr>
                    <a:xfrm>
                      <a:off x="0" y="0"/>
                      <a:ext cx="4408778" cy="8509000"/>
                    </a:xfrm>
                    <a:prstGeom prst="rect">
                      <a:avLst/>
                    </a:prstGeom>
                  </pic:spPr>
                </pic:pic>
              </a:graphicData>
            </a:graphic>
            <wp14:sizeRelH relativeFrom="margin">
              <wp14:pctWidth>0</wp14:pctWidth>
            </wp14:sizeRelH>
            <wp14:sizeRelV relativeFrom="margin">
              <wp14:pctHeight>0</wp14:pctHeight>
            </wp14:sizeRelV>
          </wp:anchor>
        </w:drawing>
      </w:r>
      <w:r w:rsidR="00D61D84" w:rsidRPr="003C4F45">
        <w:rPr>
          <w:lang w:val="en-GB"/>
        </w:rPr>
        <w:t>Ethics Submission</w:t>
      </w:r>
      <w:bookmarkEnd w:id="91"/>
      <w:bookmarkEnd w:id="93"/>
    </w:p>
    <w:p w14:paraId="48869649" w14:textId="6ABE83FE" w:rsidR="00D61D84" w:rsidRDefault="00D61D84" w:rsidP="0037614C">
      <w:pPr>
        <w:rPr>
          <w:lang w:val="en-GB"/>
        </w:rPr>
      </w:pPr>
      <w:r w:rsidRPr="003C4F45">
        <w:rPr>
          <w:lang w:val="en-GB"/>
        </w:rPr>
        <w:br w:type="page"/>
      </w:r>
    </w:p>
    <w:p w14:paraId="29DAA395" w14:textId="1FB8FF9A" w:rsidR="00EE05B0" w:rsidRPr="003C4F45" w:rsidRDefault="00EE05B0" w:rsidP="0037614C">
      <w:pPr>
        <w:rPr>
          <w:rFonts w:asciiTheme="majorHAnsi" w:eastAsiaTheme="majorEastAsia" w:hAnsiTheme="majorHAnsi" w:cstheme="majorBidi"/>
          <w:sz w:val="26"/>
          <w:szCs w:val="26"/>
          <w:lang w:val="en-GB"/>
        </w:rPr>
      </w:pPr>
      <w:r>
        <w:rPr>
          <w:rFonts w:asciiTheme="majorHAnsi" w:eastAsiaTheme="majorEastAsia" w:hAnsiTheme="majorHAnsi" w:cstheme="majorBidi"/>
          <w:noProof/>
          <w:sz w:val="26"/>
          <w:szCs w:val="26"/>
          <w:lang w:val="en-GB"/>
        </w:rPr>
        <w:lastRenderedPageBreak/>
        <w:drawing>
          <wp:inline distT="0" distB="0" distL="0" distR="0" wp14:anchorId="17326E3F" wp14:editId="195B7DB4">
            <wp:extent cx="5270500" cy="3781425"/>
            <wp:effectExtent l="0" t="0" r="6350" b="952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55"/>
                    <a:stretch>
                      <a:fillRect/>
                    </a:stretch>
                  </pic:blipFill>
                  <pic:spPr>
                    <a:xfrm>
                      <a:off x="0" y="0"/>
                      <a:ext cx="5270500" cy="3781425"/>
                    </a:xfrm>
                    <a:prstGeom prst="rect">
                      <a:avLst/>
                    </a:prstGeom>
                  </pic:spPr>
                </pic:pic>
              </a:graphicData>
            </a:graphic>
          </wp:inline>
        </w:drawing>
      </w:r>
    </w:p>
    <w:p w14:paraId="6E404223" w14:textId="77777777" w:rsidR="002B0070" w:rsidRPr="003C4F45" w:rsidRDefault="002B0070" w:rsidP="0037614C">
      <w:pPr>
        <w:pStyle w:val="AppendixSection"/>
        <w:rPr>
          <w:lang w:val="en-GB"/>
        </w:rPr>
      </w:pPr>
      <w:bookmarkStart w:id="94" w:name="_Toc34045716"/>
      <w:bookmarkStart w:id="95" w:name="_Toc70071636"/>
      <w:r w:rsidRPr="003C4F45">
        <w:rPr>
          <w:lang w:val="en-GB"/>
        </w:rPr>
        <w:t>Code Samples</w:t>
      </w:r>
      <w:bookmarkEnd w:id="92"/>
      <w:bookmarkEnd w:id="94"/>
      <w:bookmarkEnd w:id="95"/>
    </w:p>
    <w:p w14:paraId="32362DD4" w14:textId="77777777" w:rsidR="00B16BD7" w:rsidRPr="003C4F45" w:rsidRDefault="00B16BD7" w:rsidP="0037614C">
      <w:pPr>
        <w:rPr>
          <w:lang w:val="en-GB"/>
        </w:rPr>
      </w:pPr>
    </w:p>
    <w:p w14:paraId="6388F442" w14:textId="77777777" w:rsidR="00B16BD7" w:rsidRPr="003C4F45" w:rsidRDefault="00B16BD7" w:rsidP="0037614C">
      <w:pPr>
        <w:rPr>
          <w:lang w:val="en-GB"/>
        </w:rPr>
      </w:pPr>
      <w:r w:rsidRPr="003C4F45">
        <w:rPr>
          <w:lang w:val="en-GB"/>
        </w:rPr>
        <w:t xml:space="preserve">This is an example appendix.  Include as many appendices as you need. The appendices do not count towards the overall word count for the report. </w:t>
      </w:r>
    </w:p>
    <w:p w14:paraId="180F6471" w14:textId="77777777" w:rsidR="00B16BD7" w:rsidRPr="003C4F45" w:rsidRDefault="00B16BD7" w:rsidP="0037614C">
      <w:pPr>
        <w:rPr>
          <w:lang w:val="en-GB"/>
        </w:rPr>
      </w:pPr>
    </w:p>
    <w:p w14:paraId="218CFC13" w14:textId="77777777" w:rsidR="00B16BD7" w:rsidRPr="003C4F45" w:rsidRDefault="00B16BD7" w:rsidP="0037614C">
      <w:pPr>
        <w:rPr>
          <w:lang w:val="en-GB"/>
        </w:rPr>
      </w:pPr>
      <w:r w:rsidRPr="003C4F45">
        <w:rPr>
          <w:lang w:val="en-GB"/>
        </w:rPr>
        <w:t xml:space="preserve">For some projects, it might be relevant to include some code extracts in an appendix. You are not expected to put </w:t>
      </w:r>
      <w:proofErr w:type="gramStart"/>
      <w:r w:rsidRPr="003C4F45">
        <w:rPr>
          <w:lang w:val="en-GB"/>
        </w:rPr>
        <w:t>all of</w:t>
      </w:r>
      <w:proofErr w:type="gramEnd"/>
      <w:r w:rsidRPr="003C4F45">
        <w:rPr>
          <w:lang w:val="en-GB"/>
        </w:rPr>
        <w:t xml:space="preserve"> your code here - the correct place for all of your code is in the technical submission that is made in addition to the </w:t>
      </w:r>
      <w:r w:rsidR="00C56CA3">
        <w:rPr>
          <w:lang w:val="en-GB"/>
        </w:rPr>
        <w:t xml:space="preserve">Project </w:t>
      </w:r>
      <w:r w:rsidRPr="003C4F45">
        <w:rPr>
          <w:lang w:val="en-GB"/>
        </w:rPr>
        <w:t>Report. However, if there are some notable aspects of the code that you discuss, including that in an appendix might be useful to make it easier for your readers to access.</w:t>
      </w:r>
    </w:p>
    <w:p w14:paraId="38AF2125" w14:textId="77777777" w:rsidR="00B16BD7" w:rsidRPr="003C4F45" w:rsidRDefault="00B16BD7" w:rsidP="0037614C">
      <w:pPr>
        <w:rPr>
          <w:lang w:val="en-GB"/>
        </w:rPr>
      </w:pPr>
    </w:p>
    <w:p w14:paraId="319763C8" w14:textId="77777777" w:rsidR="00B16BD7" w:rsidRPr="003C4F45" w:rsidRDefault="00B16BD7" w:rsidP="0037614C">
      <w:pPr>
        <w:rPr>
          <w:lang w:val="en-GB"/>
        </w:rPr>
      </w:pPr>
      <w:r w:rsidRPr="003C4F45">
        <w:rPr>
          <w:lang w:val="en-GB"/>
        </w:rPr>
        <w:t>As a general guide, if you are discussing short extracts of code then you are advised to include such code in the body of the report. If there is a longer extract that is relevant, then you might include it as shown in the following section.</w:t>
      </w:r>
    </w:p>
    <w:p w14:paraId="17DBB33F" w14:textId="77777777" w:rsidR="00B16BD7" w:rsidRPr="003C4F45" w:rsidRDefault="00B16BD7" w:rsidP="0037614C">
      <w:pPr>
        <w:rPr>
          <w:lang w:val="en-GB"/>
        </w:rPr>
      </w:pPr>
    </w:p>
    <w:p w14:paraId="62782537" w14:textId="77777777" w:rsidR="00B16BD7" w:rsidRPr="003C4F45" w:rsidRDefault="00B16BD7" w:rsidP="0037614C">
      <w:pPr>
        <w:rPr>
          <w:lang w:val="en-GB"/>
        </w:rPr>
      </w:pPr>
      <w:r w:rsidRPr="003C4F45">
        <w:rPr>
          <w:lang w:val="en-GB"/>
        </w:rPr>
        <w:t>Only include code in the appendix if that code is discussed and referred to in the body of the report.</w:t>
      </w:r>
    </w:p>
    <w:p w14:paraId="3638AB10" w14:textId="77777777" w:rsidR="00B16BD7" w:rsidRPr="003C4F45" w:rsidRDefault="00B16BD7" w:rsidP="0037614C">
      <w:pPr>
        <w:rPr>
          <w:lang w:val="en-GB"/>
        </w:rPr>
      </w:pPr>
    </w:p>
    <w:p w14:paraId="370756DC" w14:textId="77777777" w:rsidR="00B16BD7" w:rsidRPr="003C4F45" w:rsidRDefault="00B16BD7" w:rsidP="0037614C">
      <w:pPr>
        <w:rPr>
          <w:lang w:val="en-GB"/>
        </w:rPr>
      </w:pPr>
      <w:r w:rsidRPr="003C4F45">
        <w:rPr>
          <w:lang w:val="en-GB"/>
        </w:rPr>
        <w:t>Random Number Generator</w:t>
      </w:r>
    </w:p>
    <w:p w14:paraId="2F9C0BCB" w14:textId="77777777" w:rsidR="00B16BD7" w:rsidRPr="003C4F45" w:rsidRDefault="00B16BD7" w:rsidP="0037614C">
      <w:pPr>
        <w:rPr>
          <w:lang w:val="en-GB"/>
        </w:rPr>
      </w:pPr>
      <w:r w:rsidRPr="003C4F45">
        <w:rPr>
          <w:lang w:val="en-GB"/>
        </w:rPr>
        <w:t>The Bayes Durham Shuffle ensures that the pseudo random numbers used in the simulation are further shuffled, ensuring minimal correlation between subsequent random outputs.</w:t>
      </w:r>
    </w:p>
    <w:p w14:paraId="107D245F" w14:textId="77777777" w:rsidR="00B16BD7" w:rsidRPr="003C4F45" w:rsidRDefault="00B16BD7" w:rsidP="0037614C">
      <w:pPr>
        <w:rPr>
          <w:lang w:val="en-GB"/>
        </w:rPr>
      </w:pPr>
    </w:p>
    <w:p w14:paraId="2BE8F7C7" w14:textId="77777777" w:rsidR="00B16BD7" w:rsidRPr="003C4F45" w:rsidRDefault="00B16BD7" w:rsidP="0037614C">
      <w:pPr>
        <w:rPr>
          <w:lang w:val="en-GB"/>
        </w:rPr>
      </w:pPr>
      <w:r w:rsidRPr="003C4F45">
        <w:rPr>
          <w:lang w:val="en-GB"/>
        </w:rPr>
        <w:t>// Some example code here…</w:t>
      </w:r>
    </w:p>
    <w:p w14:paraId="237647AA" w14:textId="77777777" w:rsidR="00B40716" w:rsidRPr="003C4F45" w:rsidRDefault="009A54F2" w:rsidP="0037614C">
      <w:pPr>
        <w:rPr>
          <w:lang w:val="en-GB"/>
        </w:rPr>
      </w:pPr>
      <w:r w:rsidRPr="003C4F45">
        <w:rPr>
          <w:lang w:val="en-GB"/>
        </w:rPr>
        <w:br/>
      </w:r>
    </w:p>
    <w:sectPr w:rsidR="00B40716" w:rsidRPr="003C4F45" w:rsidSect="00D61D84">
      <w:headerReference w:type="default" r:id="rId56"/>
      <w:footerReference w:type="default" r:id="rId57"/>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6D2289" w14:textId="77777777" w:rsidR="00755DE2" w:rsidRDefault="00755DE2" w:rsidP="0037614C">
      <w:r>
        <w:separator/>
      </w:r>
    </w:p>
  </w:endnote>
  <w:endnote w:type="continuationSeparator" w:id="0">
    <w:p w14:paraId="72096F1B" w14:textId="77777777" w:rsidR="00755DE2" w:rsidRDefault="00755DE2"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55B9A" w14:textId="67939A49" w:rsidR="00A737BA" w:rsidRDefault="00A737BA" w:rsidP="00940114">
    <w:pPr>
      <w:pStyle w:val="Footer"/>
      <w:jc w:val="center"/>
    </w:pPr>
    <w:r>
      <w:t xml:space="preserve">Page </w:t>
    </w:r>
    <w:r>
      <w:fldChar w:fldCharType="begin"/>
    </w:r>
    <w:r>
      <w:instrText xml:space="preserve"> PAGE  \* MERGEFORMAT </w:instrText>
    </w:r>
    <w:r>
      <w:fldChar w:fldCharType="separate"/>
    </w:r>
    <w:r>
      <w:rPr>
        <w:noProof/>
      </w:rPr>
      <w:t>5</w:t>
    </w:r>
    <w:r>
      <w:fldChar w:fldCharType="end"/>
    </w:r>
    <w:r>
      <w:t xml:space="preserve"> of </w:t>
    </w:r>
    <w:fldSimple w:instr=" SECTIONPAGES  \* MERGEFORMAT ">
      <w:r w:rsidR="004B6381">
        <w:rPr>
          <w:noProof/>
        </w:rPr>
        <w:t>35</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EE5EA7" w14:textId="77777777" w:rsidR="00755DE2" w:rsidRDefault="00755DE2" w:rsidP="0037614C">
      <w:r>
        <w:separator/>
      </w:r>
    </w:p>
  </w:footnote>
  <w:footnote w:type="continuationSeparator" w:id="0">
    <w:p w14:paraId="515C1997" w14:textId="77777777" w:rsidR="00755DE2" w:rsidRDefault="00755DE2"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A6F33" w14:textId="322F3C07" w:rsidR="00A737BA" w:rsidRPr="001F35A4" w:rsidRDefault="00A737BA" w:rsidP="0037614C">
    <w:pPr>
      <w:pStyle w:val="Header"/>
    </w:pPr>
    <w:r>
      <w:rPr>
        <w:lang w:val="en-DE"/>
      </w:rPr>
      <w:t>Virtual Online Shopping</w:t>
    </w:r>
    <w:r w:rsidRPr="001F35A4">
      <w:tab/>
    </w:r>
    <w:r w:rsidRPr="001F35A4">
      <w:tab/>
    </w:r>
    <w:r>
      <w:rPr>
        <w:lang w:val="en-DE"/>
      </w:rPr>
      <w:t>Laura Wilkinson</w:t>
    </w:r>
    <w:r w:rsidRPr="001F35A4">
      <w:t xml:space="preserve"> (</w:t>
    </w:r>
    <w:r>
      <w:rPr>
        <w:lang w:val="en-DE"/>
      </w:rPr>
      <w:t>law37</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2EC0AD3"/>
    <w:multiLevelType w:val="hybridMultilevel"/>
    <w:tmpl w:val="802A2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9F3C2A"/>
    <w:multiLevelType w:val="hybridMultilevel"/>
    <w:tmpl w:val="8AEAC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C44B05"/>
    <w:multiLevelType w:val="hybridMultilevel"/>
    <w:tmpl w:val="326807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4"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EC2C09"/>
    <w:multiLevelType w:val="hybridMultilevel"/>
    <w:tmpl w:val="32BE1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4BF40227"/>
    <w:multiLevelType w:val="hybridMultilevel"/>
    <w:tmpl w:val="8460FD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D6D18DD"/>
    <w:multiLevelType w:val="hybridMultilevel"/>
    <w:tmpl w:val="F2069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2"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3162B7E"/>
    <w:multiLevelType w:val="hybridMultilevel"/>
    <w:tmpl w:val="67FC9DF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4"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6B47B3E"/>
    <w:multiLevelType w:val="hybridMultilevel"/>
    <w:tmpl w:val="891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DC57DE"/>
    <w:multiLevelType w:val="hybridMultilevel"/>
    <w:tmpl w:val="495A525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0C47D76"/>
    <w:multiLevelType w:val="hybridMultilevel"/>
    <w:tmpl w:val="C99E5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8034D5"/>
    <w:multiLevelType w:val="hybridMultilevel"/>
    <w:tmpl w:val="F5CC53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2560CA"/>
    <w:multiLevelType w:val="hybridMultilevel"/>
    <w:tmpl w:val="5A422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4"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D2E174E"/>
    <w:multiLevelType w:val="hybridMultilevel"/>
    <w:tmpl w:val="6262BA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8"/>
  </w:num>
  <w:num w:numId="3">
    <w:abstractNumId w:val="29"/>
  </w:num>
  <w:num w:numId="4">
    <w:abstractNumId w:val="2"/>
  </w:num>
  <w:num w:numId="5">
    <w:abstractNumId w:val="0"/>
  </w:num>
  <w:num w:numId="6">
    <w:abstractNumId w:val="9"/>
  </w:num>
  <w:num w:numId="7">
    <w:abstractNumId w:val="14"/>
  </w:num>
  <w:num w:numId="8">
    <w:abstractNumId w:val="5"/>
  </w:num>
  <w:num w:numId="9">
    <w:abstractNumId w:val="34"/>
  </w:num>
  <w:num w:numId="10">
    <w:abstractNumId w:val="35"/>
  </w:num>
  <w:num w:numId="11">
    <w:abstractNumId w:val="17"/>
  </w:num>
  <w:num w:numId="12">
    <w:abstractNumId w:val="1"/>
  </w:num>
  <w:num w:numId="13">
    <w:abstractNumId w:val="10"/>
  </w:num>
  <w:num w:numId="14">
    <w:abstractNumId w:val="19"/>
  </w:num>
  <w:num w:numId="15">
    <w:abstractNumId w:val="6"/>
  </w:num>
  <w:num w:numId="16">
    <w:abstractNumId w:val="13"/>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31"/>
  </w:num>
  <w:num w:numId="20">
    <w:abstractNumId w:val="21"/>
  </w:num>
  <w:num w:numId="21">
    <w:abstractNumId w:val="25"/>
  </w:num>
  <w:num w:numId="22">
    <w:abstractNumId w:val="33"/>
  </w:num>
  <w:num w:numId="23">
    <w:abstractNumId w:val="22"/>
  </w:num>
  <w:num w:numId="24">
    <w:abstractNumId w:val="7"/>
  </w:num>
  <w:num w:numId="25">
    <w:abstractNumId w:val="36"/>
  </w:num>
  <w:num w:numId="26">
    <w:abstractNumId w:val="12"/>
  </w:num>
  <w:num w:numId="27">
    <w:abstractNumId w:val="3"/>
  </w:num>
  <w:num w:numId="28">
    <w:abstractNumId w:val="24"/>
  </w:num>
  <w:num w:numId="29">
    <w:abstractNumId w:val="18"/>
  </w:num>
  <w:num w:numId="30">
    <w:abstractNumId w:val="23"/>
  </w:num>
  <w:num w:numId="31">
    <w:abstractNumId w:val="16"/>
  </w:num>
  <w:num w:numId="32">
    <w:abstractNumId w:val="20"/>
  </w:num>
  <w:num w:numId="33">
    <w:abstractNumId w:val="32"/>
  </w:num>
  <w:num w:numId="34">
    <w:abstractNumId w:val="28"/>
  </w:num>
  <w:num w:numId="35">
    <w:abstractNumId w:val="30"/>
  </w:num>
  <w:num w:numId="36">
    <w:abstractNumId w:val="27"/>
  </w:num>
  <w:num w:numId="37">
    <w:abstractNumId w:val="26"/>
  </w:num>
  <w:num w:numId="38">
    <w:abstractNumId w:val="37"/>
  </w:num>
  <w:num w:numId="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186"/>
    <w:rsid w:val="00000844"/>
    <w:rsid w:val="00004E83"/>
    <w:rsid w:val="00010769"/>
    <w:rsid w:val="00011F27"/>
    <w:rsid w:val="000121A8"/>
    <w:rsid w:val="000150A4"/>
    <w:rsid w:val="00016B21"/>
    <w:rsid w:val="00017796"/>
    <w:rsid w:val="00023B1D"/>
    <w:rsid w:val="00031FBA"/>
    <w:rsid w:val="00033270"/>
    <w:rsid w:val="00043F8A"/>
    <w:rsid w:val="00044840"/>
    <w:rsid w:val="000504B1"/>
    <w:rsid w:val="00054C00"/>
    <w:rsid w:val="000640F8"/>
    <w:rsid w:val="00064751"/>
    <w:rsid w:val="00066B0D"/>
    <w:rsid w:val="00071D9D"/>
    <w:rsid w:val="00074609"/>
    <w:rsid w:val="00080C5D"/>
    <w:rsid w:val="00083AAD"/>
    <w:rsid w:val="00084B50"/>
    <w:rsid w:val="00096670"/>
    <w:rsid w:val="0009699F"/>
    <w:rsid w:val="000A7098"/>
    <w:rsid w:val="000B35A2"/>
    <w:rsid w:val="000B7680"/>
    <w:rsid w:val="000C1E89"/>
    <w:rsid w:val="000C2939"/>
    <w:rsid w:val="000C3371"/>
    <w:rsid w:val="000C5736"/>
    <w:rsid w:val="000D103D"/>
    <w:rsid w:val="000D7490"/>
    <w:rsid w:val="000E0EA2"/>
    <w:rsid w:val="000E1E2E"/>
    <w:rsid w:val="000E5039"/>
    <w:rsid w:val="000E50EB"/>
    <w:rsid w:val="000F06C0"/>
    <w:rsid w:val="00102D97"/>
    <w:rsid w:val="001060C4"/>
    <w:rsid w:val="00107B2E"/>
    <w:rsid w:val="00111272"/>
    <w:rsid w:val="00111756"/>
    <w:rsid w:val="00114826"/>
    <w:rsid w:val="00114DBB"/>
    <w:rsid w:val="00114E01"/>
    <w:rsid w:val="001157BB"/>
    <w:rsid w:val="00117C85"/>
    <w:rsid w:val="0012166C"/>
    <w:rsid w:val="00121A5D"/>
    <w:rsid w:val="00121B0C"/>
    <w:rsid w:val="00122F0D"/>
    <w:rsid w:val="0012492A"/>
    <w:rsid w:val="00124F05"/>
    <w:rsid w:val="00134CD1"/>
    <w:rsid w:val="00135EA4"/>
    <w:rsid w:val="00137B6C"/>
    <w:rsid w:val="0014094A"/>
    <w:rsid w:val="00142979"/>
    <w:rsid w:val="00145289"/>
    <w:rsid w:val="00154A84"/>
    <w:rsid w:val="00171600"/>
    <w:rsid w:val="00173199"/>
    <w:rsid w:val="001845A3"/>
    <w:rsid w:val="0018587C"/>
    <w:rsid w:val="00186D90"/>
    <w:rsid w:val="00187906"/>
    <w:rsid w:val="00190B54"/>
    <w:rsid w:val="00195F6D"/>
    <w:rsid w:val="00196561"/>
    <w:rsid w:val="00196E83"/>
    <w:rsid w:val="001A53A9"/>
    <w:rsid w:val="001A7C17"/>
    <w:rsid w:val="001B2546"/>
    <w:rsid w:val="001B459E"/>
    <w:rsid w:val="001C6AC5"/>
    <w:rsid w:val="001D2D3F"/>
    <w:rsid w:val="001E5E69"/>
    <w:rsid w:val="001F1CAD"/>
    <w:rsid w:val="001F35A4"/>
    <w:rsid w:val="002071D3"/>
    <w:rsid w:val="00224EA7"/>
    <w:rsid w:val="002316C2"/>
    <w:rsid w:val="0023605A"/>
    <w:rsid w:val="00241A87"/>
    <w:rsid w:val="002429DD"/>
    <w:rsid w:val="00244D3C"/>
    <w:rsid w:val="00251E39"/>
    <w:rsid w:val="00252250"/>
    <w:rsid w:val="00253563"/>
    <w:rsid w:val="002568B5"/>
    <w:rsid w:val="00260784"/>
    <w:rsid w:val="00263789"/>
    <w:rsid w:val="002665FB"/>
    <w:rsid w:val="00281436"/>
    <w:rsid w:val="00297F88"/>
    <w:rsid w:val="002B0070"/>
    <w:rsid w:val="002B1203"/>
    <w:rsid w:val="002B28A4"/>
    <w:rsid w:val="002B67EA"/>
    <w:rsid w:val="002C0343"/>
    <w:rsid w:val="002D0DA2"/>
    <w:rsid w:val="002E2444"/>
    <w:rsid w:val="002E2960"/>
    <w:rsid w:val="002E2CCF"/>
    <w:rsid w:val="002E3E4F"/>
    <w:rsid w:val="002F1A62"/>
    <w:rsid w:val="00300C93"/>
    <w:rsid w:val="00302CAA"/>
    <w:rsid w:val="003050B3"/>
    <w:rsid w:val="003268BD"/>
    <w:rsid w:val="00342A03"/>
    <w:rsid w:val="00344998"/>
    <w:rsid w:val="00345CD6"/>
    <w:rsid w:val="00347631"/>
    <w:rsid w:val="00347FB9"/>
    <w:rsid w:val="00351571"/>
    <w:rsid w:val="00352398"/>
    <w:rsid w:val="0036365A"/>
    <w:rsid w:val="00371F11"/>
    <w:rsid w:val="00375E7A"/>
    <w:rsid w:val="0037614C"/>
    <w:rsid w:val="00377483"/>
    <w:rsid w:val="003856E7"/>
    <w:rsid w:val="003871D0"/>
    <w:rsid w:val="003958B8"/>
    <w:rsid w:val="003A1C55"/>
    <w:rsid w:val="003A2152"/>
    <w:rsid w:val="003A4217"/>
    <w:rsid w:val="003B0698"/>
    <w:rsid w:val="003B2589"/>
    <w:rsid w:val="003B340B"/>
    <w:rsid w:val="003B5D1F"/>
    <w:rsid w:val="003B73E3"/>
    <w:rsid w:val="003C2954"/>
    <w:rsid w:val="003C4F45"/>
    <w:rsid w:val="003D172A"/>
    <w:rsid w:val="003D59A8"/>
    <w:rsid w:val="003D628B"/>
    <w:rsid w:val="003E5586"/>
    <w:rsid w:val="003F3ED8"/>
    <w:rsid w:val="00400F50"/>
    <w:rsid w:val="00405385"/>
    <w:rsid w:val="00413054"/>
    <w:rsid w:val="00414539"/>
    <w:rsid w:val="00422FD8"/>
    <w:rsid w:val="0042405C"/>
    <w:rsid w:val="00425533"/>
    <w:rsid w:val="00425ABA"/>
    <w:rsid w:val="00431556"/>
    <w:rsid w:val="00437F9C"/>
    <w:rsid w:val="00453354"/>
    <w:rsid w:val="004569E5"/>
    <w:rsid w:val="00456DB4"/>
    <w:rsid w:val="00456FF5"/>
    <w:rsid w:val="004603BB"/>
    <w:rsid w:val="004615E2"/>
    <w:rsid w:val="00461C38"/>
    <w:rsid w:val="00462CC0"/>
    <w:rsid w:val="00462F35"/>
    <w:rsid w:val="00463889"/>
    <w:rsid w:val="00465C7F"/>
    <w:rsid w:val="004705A5"/>
    <w:rsid w:val="004710AA"/>
    <w:rsid w:val="00474A84"/>
    <w:rsid w:val="00490DC6"/>
    <w:rsid w:val="00494755"/>
    <w:rsid w:val="00495198"/>
    <w:rsid w:val="004A0054"/>
    <w:rsid w:val="004A354E"/>
    <w:rsid w:val="004B6381"/>
    <w:rsid w:val="004C12FA"/>
    <w:rsid w:val="004C18C3"/>
    <w:rsid w:val="004D3E01"/>
    <w:rsid w:val="004D45DD"/>
    <w:rsid w:val="004D78B2"/>
    <w:rsid w:val="004E168A"/>
    <w:rsid w:val="004E17E6"/>
    <w:rsid w:val="004E2670"/>
    <w:rsid w:val="004E2C10"/>
    <w:rsid w:val="004E3B67"/>
    <w:rsid w:val="004E63C0"/>
    <w:rsid w:val="004F02DF"/>
    <w:rsid w:val="004F1DC9"/>
    <w:rsid w:val="004F6F77"/>
    <w:rsid w:val="00501FFC"/>
    <w:rsid w:val="00502AFF"/>
    <w:rsid w:val="00514540"/>
    <w:rsid w:val="005171B4"/>
    <w:rsid w:val="00522736"/>
    <w:rsid w:val="00522ECB"/>
    <w:rsid w:val="00523D4E"/>
    <w:rsid w:val="00524087"/>
    <w:rsid w:val="00525B9C"/>
    <w:rsid w:val="005348CD"/>
    <w:rsid w:val="00536C05"/>
    <w:rsid w:val="005407D8"/>
    <w:rsid w:val="00547021"/>
    <w:rsid w:val="00552956"/>
    <w:rsid w:val="00565E82"/>
    <w:rsid w:val="005718F8"/>
    <w:rsid w:val="005750DF"/>
    <w:rsid w:val="00582A80"/>
    <w:rsid w:val="0058401D"/>
    <w:rsid w:val="005869A0"/>
    <w:rsid w:val="00586D33"/>
    <w:rsid w:val="00595BCD"/>
    <w:rsid w:val="00597151"/>
    <w:rsid w:val="005A0731"/>
    <w:rsid w:val="005A4A1D"/>
    <w:rsid w:val="005A6D54"/>
    <w:rsid w:val="005B311A"/>
    <w:rsid w:val="005E620F"/>
    <w:rsid w:val="00606897"/>
    <w:rsid w:val="00610AF7"/>
    <w:rsid w:val="0061114A"/>
    <w:rsid w:val="00612342"/>
    <w:rsid w:val="006243FF"/>
    <w:rsid w:val="00626864"/>
    <w:rsid w:val="006426CA"/>
    <w:rsid w:val="00644629"/>
    <w:rsid w:val="006462A1"/>
    <w:rsid w:val="00654355"/>
    <w:rsid w:val="00654EF2"/>
    <w:rsid w:val="006833BB"/>
    <w:rsid w:val="006901EA"/>
    <w:rsid w:val="00690D36"/>
    <w:rsid w:val="00694611"/>
    <w:rsid w:val="00694DC5"/>
    <w:rsid w:val="006A03CD"/>
    <w:rsid w:val="006A3C04"/>
    <w:rsid w:val="006A749F"/>
    <w:rsid w:val="006B0961"/>
    <w:rsid w:val="006B0D1F"/>
    <w:rsid w:val="006B23A9"/>
    <w:rsid w:val="006C3D5A"/>
    <w:rsid w:val="006C503D"/>
    <w:rsid w:val="006C7832"/>
    <w:rsid w:val="006D796C"/>
    <w:rsid w:val="006F5E7E"/>
    <w:rsid w:val="00703D53"/>
    <w:rsid w:val="00706431"/>
    <w:rsid w:val="007068B4"/>
    <w:rsid w:val="00707CE6"/>
    <w:rsid w:val="007110EF"/>
    <w:rsid w:val="00711DBE"/>
    <w:rsid w:val="007120A9"/>
    <w:rsid w:val="00713736"/>
    <w:rsid w:val="00716D55"/>
    <w:rsid w:val="00717A6B"/>
    <w:rsid w:val="00720DEB"/>
    <w:rsid w:val="00724375"/>
    <w:rsid w:val="007306AC"/>
    <w:rsid w:val="007322BF"/>
    <w:rsid w:val="00740C6B"/>
    <w:rsid w:val="00743838"/>
    <w:rsid w:val="00745C9F"/>
    <w:rsid w:val="00755DE2"/>
    <w:rsid w:val="00764908"/>
    <w:rsid w:val="007742ED"/>
    <w:rsid w:val="00776F9C"/>
    <w:rsid w:val="007772EE"/>
    <w:rsid w:val="007779BC"/>
    <w:rsid w:val="00790370"/>
    <w:rsid w:val="00791922"/>
    <w:rsid w:val="00792F45"/>
    <w:rsid w:val="007A1AF2"/>
    <w:rsid w:val="007A2A4F"/>
    <w:rsid w:val="007A3E41"/>
    <w:rsid w:val="007A53D1"/>
    <w:rsid w:val="007A66BC"/>
    <w:rsid w:val="007B5159"/>
    <w:rsid w:val="007C07B9"/>
    <w:rsid w:val="007C5E19"/>
    <w:rsid w:val="007D6C7F"/>
    <w:rsid w:val="007E23B1"/>
    <w:rsid w:val="007E2653"/>
    <w:rsid w:val="007E3306"/>
    <w:rsid w:val="007F1062"/>
    <w:rsid w:val="007F42B8"/>
    <w:rsid w:val="007F4E22"/>
    <w:rsid w:val="007F6CEB"/>
    <w:rsid w:val="00806CFF"/>
    <w:rsid w:val="008078AF"/>
    <w:rsid w:val="00810798"/>
    <w:rsid w:val="008252EB"/>
    <w:rsid w:val="00835611"/>
    <w:rsid w:val="00836561"/>
    <w:rsid w:val="00840E90"/>
    <w:rsid w:val="00850843"/>
    <w:rsid w:val="008609FB"/>
    <w:rsid w:val="0086252C"/>
    <w:rsid w:val="00863DD5"/>
    <w:rsid w:val="00864915"/>
    <w:rsid w:val="008678C1"/>
    <w:rsid w:val="00873CCE"/>
    <w:rsid w:val="00875F45"/>
    <w:rsid w:val="00876154"/>
    <w:rsid w:val="0088011A"/>
    <w:rsid w:val="00885BBD"/>
    <w:rsid w:val="008868F2"/>
    <w:rsid w:val="00887F1C"/>
    <w:rsid w:val="0089101B"/>
    <w:rsid w:val="00893D16"/>
    <w:rsid w:val="008948ED"/>
    <w:rsid w:val="008A08A1"/>
    <w:rsid w:val="008B3A58"/>
    <w:rsid w:val="008C1C12"/>
    <w:rsid w:val="008C746B"/>
    <w:rsid w:val="008D5188"/>
    <w:rsid w:val="008E262C"/>
    <w:rsid w:val="008E4179"/>
    <w:rsid w:val="008E4AB7"/>
    <w:rsid w:val="008F0585"/>
    <w:rsid w:val="008F340C"/>
    <w:rsid w:val="008F6F55"/>
    <w:rsid w:val="0090251C"/>
    <w:rsid w:val="009161DD"/>
    <w:rsid w:val="00922C73"/>
    <w:rsid w:val="00922C8B"/>
    <w:rsid w:val="00932C40"/>
    <w:rsid w:val="00937FDD"/>
    <w:rsid w:val="00940114"/>
    <w:rsid w:val="00945DA2"/>
    <w:rsid w:val="00951EA3"/>
    <w:rsid w:val="00963198"/>
    <w:rsid w:val="0097080E"/>
    <w:rsid w:val="00982505"/>
    <w:rsid w:val="00982587"/>
    <w:rsid w:val="00983D12"/>
    <w:rsid w:val="0098470B"/>
    <w:rsid w:val="00986964"/>
    <w:rsid w:val="009874A2"/>
    <w:rsid w:val="009A1955"/>
    <w:rsid w:val="009A2B66"/>
    <w:rsid w:val="009A53F5"/>
    <w:rsid w:val="009A54F2"/>
    <w:rsid w:val="009B1C9D"/>
    <w:rsid w:val="009B4543"/>
    <w:rsid w:val="009B764F"/>
    <w:rsid w:val="009C426D"/>
    <w:rsid w:val="009C52EA"/>
    <w:rsid w:val="009C6BCA"/>
    <w:rsid w:val="009D223F"/>
    <w:rsid w:val="009D4328"/>
    <w:rsid w:val="009D4D41"/>
    <w:rsid w:val="009D5B2C"/>
    <w:rsid w:val="009D7B18"/>
    <w:rsid w:val="009E53ED"/>
    <w:rsid w:val="009E7707"/>
    <w:rsid w:val="009F352B"/>
    <w:rsid w:val="009F3A78"/>
    <w:rsid w:val="00A01A83"/>
    <w:rsid w:val="00A10C24"/>
    <w:rsid w:val="00A11B8A"/>
    <w:rsid w:val="00A1493B"/>
    <w:rsid w:val="00A17F3B"/>
    <w:rsid w:val="00A2341A"/>
    <w:rsid w:val="00A24017"/>
    <w:rsid w:val="00A25BB3"/>
    <w:rsid w:val="00A304C2"/>
    <w:rsid w:val="00A315F5"/>
    <w:rsid w:val="00A46F53"/>
    <w:rsid w:val="00A5230F"/>
    <w:rsid w:val="00A530C8"/>
    <w:rsid w:val="00A57798"/>
    <w:rsid w:val="00A577D1"/>
    <w:rsid w:val="00A57CFF"/>
    <w:rsid w:val="00A60D7C"/>
    <w:rsid w:val="00A61E6C"/>
    <w:rsid w:val="00A62935"/>
    <w:rsid w:val="00A6355B"/>
    <w:rsid w:val="00A65BA2"/>
    <w:rsid w:val="00A67714"/>
    <w:rsid w:val="00A737BA"/>
    <w:rsid w:val="00A74F22"/>
    <w:rsid w:val="00A77D80"/>
    <w:rsid w:val="00A80592"/>
    <w:rsid w:val="00A82D60"/>
    <w:rsid w:val="00AA2151"/>
    <w:rsid w:val="00AB1193"/>
    <w:rsid w:val="00AB4E51"/>
    <w:rsid w:val="00AB764E"/>
    <w:rsid w:val="00AD2839"/>
    <w:rsid w:val="00AD2FA0"/>
    <w:rsid w:val="00AE4F85"/>
    <w:rsid w:val="00AE59D0"/>
    <w:rsid w:val="00AE6769"/>
    <w:rsid w:val="00AE71E3"/>
    <w:rsid w:val="00AF1D3A"/>
    <w:rsid w:val="00AF1FBE"/>
    <w:rsid w:val="00AF61DC"/>
    <w:rsid w:val="00AF6C01"/>
    <w:rsid w:val="00B017FE"/>
    <w:rsid w:val="00B1213E"/>
    <w:rsid w:val="00B12F6C"/>
    <w:rsid w:val="00B1472B"/>
    <w:rsid w:val="00B16BD7"/>
    <w:rsid w:val="00B37C9E"/>
    <w:rsid w:val="00B40716"/>
    <w:rsid w:val="00B41842"/>
    <w:rsid w:val="00B52270"/>
    <w:rsid w:val="00B53030"/>
    <w:rsid w:val="00B549E1"/>
    <w:rsid w:val="00B663B2"/>
    <w:rsid w:val="00B72118"/>
    <w:rsid w:val="00B81F98"/>
    <w:rsid w:val="00B85CD6"/>
    <w:rsid w:val="00B90E07"/>
    <w:rsid w:val="00B915D8"/>
    <w:rsid w:val="00B95712"/>
    <w:rsid w:val="00BA5372"/>
    <w:rsid w:val="00BB272A"/>
    <w:rsid w:val="00BC3662"/>
    <w:rsid w:val="00BC4060"/>
    <w:rsid w:val="00BC6FBF"/>
    <w:rsid w:val="00BC7A8C"/>
    <w:rsid w:val="00BD079A"/>
    <w:rsid w:val="00BD37AF"/>
    <w:rsid w:val="00BD49BB"/>
    <w:rsid w:val="00BD541D"/>
    <w:rsid w:val="00BE1E28"/>
    <w:rsid w:val="00BE40EA"/>
    <w:rsid w:val="00BE51BE"/>
    <w:rsid w:val="00BE7F1F"/>
    <w:rsid w:val="00BF076D"/>
    <w:rsid w:val="00BF3E46"/>
    <w:rsid w:val="00BF75E8"/>
    <w:rsid w:val="00C006D6"/>
    <w:rsid w:val="00C059BA"/>
    <w:rsid w:val="00C05DA4"/>
    <w:rsid w:val="00C16942"/>
    <w:rsid w:val="00C379B7"/>
    <w:rsid w:val="00C4659E"/>
    <w:rsid w:val="00C5112C"/>
    <w:rsid w:val="00C53499"/>
    <w:rsid w:val="00C56CA3"/>
    <w:rsid w:val="00C61283"/>
    <w:rsid w:val="00C6238E"/>
    <w:rsid w:val="00C633D3"/>
    <w:rsid w:val="00C635F8"/>
    <w:rsid w:val="00C679A3"/>
    <w:rsid w:val="00C728D1"/>
    <w:rsid w:val="00C73410"/>
    <w:rsid w:val="00C74B6A"/>
    <w:rsid w:val="00C91D3F"/>
    <w:rsid w:val="00C92BC5"/>
    <w:rsid w:val="00C93F55"/>
    <w:rsid w:val="00C9482E"/>
    <w:rsid w:val="00C94E96"/>
    <w:rsid w:val="00CA0A96"/>
    <w:rsid w:val="00CA2C8D"/>
    <w:rsid w:val="00CA7A3C"/>
    <w:rsid w:val="00CB7352"/>
    <w:rsid w:val="00CB7B78"/>
    <w:rsid w:val="00CC0881"/>
    <w:rsid w:val="00CC1AA9"/>
    <w:rsid w:val="00CC3330"/>
    <w:rsid w:val="00CD43FC"/>
    <w:rsid w:val="00CE08F4"/>
    <w:rsid w:val="00CE5506"/>
    <w:rsid w:val="00CE784B"/>
    <w:rsid w:val="00CF570F"/>
    <w:rsid w:val="00D00CD1"/>
    <w:rsid w:val="00D05A19"/>
    <w:rsid w:val="00D06AD4"/>
    <w:rsid w:val="00D139EE"/>
    <w:rsid w:val="00D15F4E"/>
    <w:rsid w:val="00D2468D"/>
    <w:rsid w:val="00D24842"/>
    <w:rsid w:val="00D2759C"/>
    <w:rsid w:val="00D316EC"/>
    <w:rsid w:val="00D34151"/>
    <w:rsid w:val="00D34E7D"/>
    <w:rsid w:val="00D35F10"/>
    <w:rsid w:val="00D360C1"/>
    <w:rsid w:val="00D40418"/>
    <w:rsid w:val="00D4173F"/>
    <w:rsid w:val="00D42484"/>
    <w:rsid w:val="00D44302"/>
    <w:rsid w:val="00D45F6C"/>
    <w:rsid w:val="00D4674E"/>
    <w:rsid w:val="00D513AD"/>
    <w:rsid w:val="00D55904"/>
    <w:rsid w:val="00D61D84"/>
    <w:rsid w:val="00D65D14"/>
    <w:rsid w:val="00D715D7"/>
    <w:rsid w:val="00DA26BF"/>
    <w:rsid w:val="00DA6635"/>
    <w:rsid w:val="00DB3BC0"/>
    <w:rsid w:val="00DB78FA"/>
    <w:rsid w:val="00DD0CBD"/>
    <w:rsid w:val="00DD40B2"/>
    <w:rsid w:val="00DE0A98"/>
    <w:rsid w:val="00DE1379"/>
    <w:rsid w:val="00DE6A71"/>
    <w:rsid w:val="00DF0BE0"/>
    <w:rsid w:val="00DF1729"/>
    <w:rsid w:val="00DF1E46"/>
    <w:rsid w:val="00DF596E"/>
    <w:rsid w:val="00E0011D"/>
    <w:rsid w:val="00E10ED2"/>
    <w:rsid w:val="00E12D78"/>
    <w:rsid w:val="00E13CA0"/>
    <w:rsid w:val="00E25614"/>
    <w:rsid w:val="00E27186"/>
    <w:rsid w:val="00E366D4"/>
    <w:rsid w:val="00E502F1"/>
    <w:rsid w:val="00E55507"/>
    <w:rsid w:val="00E55B7F"/>
    <w:rsid w:val="00E602E2"/>
    <w:rsid w:val="00E61859"/>
    <w:rsid w:val="00E61B6D"/>
    <w:rsid w:val="00E62B59"/>
    <w:rsid w:val="00E64EE7"/>
    <w:rsid w:val="00E75936"/>
    <w:rsid w:val="00E76BAA"/>
    <w:rsid w:val="00E81B04"/>
    <w:rsid w:val="00E96029"/>
    <w:rsid w:val="00EA2A56"/>
    <w:rsid w:val="00EA5150"/>
    <w:rsid w:val="00EA6599"/>
    <w:rsid w:val="00EA6812"/>
    <w:rsid w:val="00EB1C9F"/>
    <w:rsid w:val="00EB3977"/>
    <w:rsid w:val="00EB4750"/>
    <w:rsid w:val="00EB5BE1"/>
    <w:rsid w:val="00EC1958"/>
    <w:rsid w:val="00EC19BB"/>
    <w:rsid w:val="00EC65C1"/>
    <w:rsid w:val="00ED1CB7"/>
    <w:rsid w:val="00EE05B0"/>
    <w:rsid w:val="00EE2A94"/>
    <w:rsid w:val="00EE6381"/>
    <w:rsid w:val="00EF0FDE"/>
    <w:rsid w:val="00EF6C9F"/>
    <w:rsid w:val="00F05DD2"/>
    <w:rsid w:val="00F06F44"/>
    <w:rsid w:val="00F07317"/>
    <w:rsid w:val="00F1080E"/>
    <w:rsid w:val="00F10B61"/>
    <w:rsid w:val="00F1197F"/>
    <w:rsid w:val="00F17728"/>
    <w:rsid w:val="00F27A53"/>
    <w:rsid w:val="00F27D18"/>
    <w:rsid w:val="00F34F05"/>
    <w:rsid w:val="00F34FBD"/>
    <w:rsid w:val="00F36963"/>
    <w:rsid w:val="00F50F44"/>
    <w:rsid w:val="00F55983"/>
    <w:rsid w:val="00F56705"/>
    <w:rsid w:val="00F61B29"/>
    <w:rsid w:val="00F678A9"/>
    <w:rsid w:val="00F80671"/>
    <w:rsid w:val="00F80826"/>
    <w:rsid w:val="00F825E3"/>
    <w:rsid w:val="00F82978"/>
    <w:rsid w:val="00F91A4D"/>
    <w:rsid w:val="00F91BF3"/>
    <w:rsid w:val="00F9521D"/>
    <w:rsid w:val="00F9680B"/>
    <w:rsid w:val="00FA3F77"/>
    <w:rsid w:val="00FA4B99"/>
    <w:rsid w:val="00FC30F7"/>
    <w:rsid w:val="00FD5710"/>
    <w:rsid w:val="00FE29A0"/>
    <w:rsid w:val="00FE4E91"/>
    <w:rsid w:val="00FF29E6"/>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089FC7CA"/>
  <w15:docId w15:val="{90DD9E18-5F5F-4814-B2A9-EF64514E0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7614C"/>
    <w:pPr>
      <w:jc w:val="both"/>
    </w:pPr>
    <w:rPr>
      <w:rFonts w:ascii="Calibri" w:hAnsi="Calibri" w:cs="Calibri"/>
      <w:sz w:val="22"/>
      <w:szCs w:val="24"/>
      <w:lang w:val="en-US"/>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lang w:val="en-GB"/>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lang w:val="en-GB"/>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E27186"/>
    <w:rPr>
      <w:color w:val="605E5C"/>
      <w:shd w:val="clear" w:color="auto" w:fill="E1DFDD"/>
    </w:rPr>
  </w:style>
  <w:style w:type="paragraph" w:styleId="TOCHeading">
    <w:name w:val="TOC Heading"/>
    <w:basedOn w:val="Heading1"/>
    <w:next w:val="Normal"/>
    <w:uiPriority w:val="39"/>
    <w:unhideWhenUsed/>
    <w:qFormat/>
    <w:rsid w:val="00DF1729"/>
    <w:pPr>
      <w:numPr>
        <w:numId w:val="0"/>
      </w:numPr>
      <w:spacing w:before="240" w:after="0" w:line="259" w:lineRule="auto"/>
      <w:jc w:val="left"/>
      <w:outlineLvl w:val="9"/>
    </w:pPr>
    <w:rPr>
      <w:b w:val="0"/>
      <w:bCs w:val="0"/>
      <w:lang w:eastAsia="en-US"/>
    </w:rPr>
  </w:style>
  <w:style w:type="character" w:styleId="FollowedHyperlink">
    <w:name w:val="FollowedHyperlink"/>
    <w:basedOn w:val="DefaultParagraphFont"/>
    <w:uiPriority w:val="99"/>
    <w:semiHidden/>
    <w:unhideWhenUsed/>
    <w:rsid w:val="0011482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079262">
      <w:bodyDiv w:val="1"/>
      <w:marLeft w:val="0"/>
      <w:marRight w:val="0"/>
      <w:marTop w:val="0"/>
      <w:marBottom w:val="0"/>
      <w:divBdr>
        <w:top w:val="none" w:sz="0" w:space="0" w:color="auto"/>
        <w:left w:val="none" w:sz="0" w:space="0" w:color="auto"/>
        <w:bottom w:val="none" w:sz="0" w:space="0" w:color="auto"/>
        <w:right w:val="none" w:sz="0" w:space="0" w:color="auto"/>
      </w:divBdr>
    </w:div>
    <w:div w:id="611673093">
      <w:bodyDiv w:val="1"/>
      <w:marLeft w:val="0"/>
      <w:marRight w:val="0"/>
      <w:marTop w:val="0"/>
      <w:marBottom w:val="0"/>
      <w:divBdr>
        <w:top w:val="none" w:sz="0" w:space="0" w:color="auto"/>
        <w:left w:val="none" w:sz="0" w:space="0" w:color="auto"/>
        <w:bottom w:val="none" w:sz="0" w:space="0" w:color="auto"/>
        <w:right w:val="none" w:sz="0" w:space="0" w:color="auto"/>
      </w:divBdr>
    </w:div>
    <w:div w:id="1057124728">
      <w:bodyDiv w:val="1"/>
      <w:marLeft w:val="0"/>
      <w:marRight w:val="0"/>
      <w:marTop w:val="0"/>
      <w:marBottom w:val="0"/>
      <w:divBdr>
        <w:top w:val="none" w:sz="0" w:space="0" w:color="auto"/>
        <w:left w:val="none" w:sz="0" w:space="0" w:color="auto"/>
        <w:bottom w:val="none" w:sz="0" w:space="0" w:color="auto"/>
        <w:right w:val="none" w:sz="0" w:space="0" w:color="auto"/>
      </w:divBdr>
    </w:div>
    <w:div w:id="16549855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jpg"/><Relationship Id="rId39" Type="http://schemas.openxmlformats.org/officeDocument/2006/relationships/image" Target="media/image29.jp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hyperlink" Target="http://poi.apache.org" TargetMode="External"/><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jpg"/><Relationship Id="rId11" Type="http://schemas.openxmlformats.org/officeDocument/2006/relationships/hyperlink" Target="https://lwilkinson.dev/vosBlog.html" TargetMode="Externa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bodyvisualizer.com/female.html"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jfi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bodyvisualizer.com/female.html" TargetMode="External"/><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www.geograph.org.uk/photo/640959" TargetMode="External"/><Relationship Id="rId56" Type="http://schemas.openxmlformats.org/officeDocument/2006/relationships/header" Target="header1.xml"/><Relationship Id="rId8" Type="http://schemas.openxmlformats.org/officeDocument/2006/relationships/hyperlink" Target="mailto:law37@aber.ac.uk" TargetMode="External"/><Relationship Id="rId51" Type="http://schemas.openxmlformats.org/officeDocument/2006/relationships/hyperlink" Target="http://www.apache.org/licenses/LICENSE-2.0"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texturehaven.com/textures/" TargetMode="External"/><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hyperlink" Target="http://www.failblog.org/" TargetMode="External"/><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blackboard.aber.ac.uk/"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ura\Documents\MajorProject\Paperwork\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D18639-7652-5545-BA08-09525E9B8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0</TotalTime>
  <Pages>35</Pages>
  <Words>7021</Words>
  <Characters>40021</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LauraMarie Wilkinson</dc:creator>
  <cp:keywords/>
  <dc:description/>
  <cp:lastModifiedBy>LauraMarie Wilkinson</cp:lastModifiedBy>
  <cp:revision>142</cp:revision>
  <cp:lastPrinted>2021-04-17T12:05:00Z</cp:lastPrinted>
  <dcterms:created xsi:type="dcterms:W3CDTF">2021-02-22T22:17:00Z</dcterms:created>
  <dcterms:modified xsi:type="dcterms:W3CDTF">2021-04-23T16:16:00Z</dcterms:modified>
</cp:coreProperties>
</file>